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76F1" w14:textId="77777777" w:rsidR="00C46EB2" w:rsidRDefault="00C46EB2" w:rsidP="00C46EB2">
      <w:pPr>
        <w:pStyle w:val="Normal1"/>
        <w:tabs>
          <w:tab w:val="left" w:pos="8647"/>
        </w:tabs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Hlk50748858"/>
      <w:bookmarkEnd w:id="0"/>
      <w:r>
        <w:rPr>
          <w:rFonts w:ascii="Calibri" w:eastAsia="Calibri" w:hAnsi="Calibri" w:cs="Calibri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08A05469" wp14:editId="09D2F81F">
            <wp:simplePos x="0" y="0"/>
            <wp:positionH relativeFrom="column">
              <wp:posOffset>2310130</wp:posOffset>
            </wp:positionH>
            <wp:positionV relativeFrom="paragraph">
              <wp:posOffset>300990</wp:posOffset>
            </wp:positionV>
            <wp:extent cx="4263390" cy="1158875"/>
            <wp:effectExtent l="0" t="0" r="0" b="0"/>
            <wp:wrapSquare wrapText="bothSides"/>
            <wp:docPr id="4" name="0 Imagen" descr="grup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8564AC" wp14:editId="01740928">
                <wp:simplePos x="0" y="0"/>
                <wp:positionH relativeFrom="column">
                  <wp:posOffset>-2005330</wp:posOffset>
                </wp:positionH>
                <wp:positionV relativeFrom="paragraph">
                  <wp:posOffset>-1983105</wp:posOffset>
                </wp:positionV>
                <wp:extent cx="1991995" cy="12512675"/>
                <wp:effectExtent l="9525" t="12700" r="17780" b="952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12512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0D1F7" id="Rectangle 12" o:spid="_x0000_s1026" style="position:absolute;margin-left:-157.9pt;margin-top:-156.15pt;width:156.85pt;height:9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" fillcolor="#365f91 [2404]" strokecolor="#243f60 [1604]" strokeweight="1.5pt"/>
            </w:pict>
          </mc:Fallback>
        </mc:AlternateContent>
      </w:r>
    </w:p>
    <w:p w14:paraId="2305ECD8" w14:textId="77777777" w:rsidR="00C46EB2" w:rsidRDefault="00C46EB2" w:rsidP="00C46EB2">
      <w:pPr>
        <w:pStyle w:val="Normal1"/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355BE686" w14:textId="77777777" w:rsidR="00C46EB2" w:rsidRDefault="00C46EB2" w:rsidP="00C46EB2">
      <w:pPr>
        <w:pStyle w:val="Normal1"/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21A7642B" w14:textId="77777777" w:rsidR="00C46EB2" w:rsidRDefault="00C46EB2" w:rsidP="00C46EB2">
      <w:pPr>
        <w:pStyle w:val="Normal1"/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2DBA9605" w14:textId="77777777" w:rsidR="00C46EB2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6A1A13D5" w14:textId="77777777" w:rsidR="00C46EB2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5B9001F2" wp14:editId="3EA78685">
            <wp:simplePos x="0" y="0"/>
            <wp:positionH relativeFrom="column">
              <wp:posOffset>614045</wp:posOffset>
            </wp:positionH>
            <wp:positionV relativeFrom="paragraph">
              <wp:posOffset>563880</wp:posOffset>
            </wp:positionV>
            <wp:extent cx="4591050" cy="140462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E066F2" wp14:editId="2ADA2875">
                <wp:simplePos x="0" y="0"/>
                <wp:positionH relativeFrom="column">
                  <wp:posOffset>-1319530</wp:posOffset>
                </wp:positionH>
                <wp:positionV relativeFrom="paragraph">
                  <wp:posOffset>430531</wp:posOffset>
                </wp:positionV>
                <wp:extent cx="8474710" cy="1596390"/>
                <wp:effectExtent l="0" t="0" r="21590" b="22860"/>
                <wp:wrapNone/>
                <wp:docPr id="4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4710" cy="15963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E1BDE" id="Rectangle 6" o:spid="_x0000_s1026" style="position:absolute;margin-left:-103.9pt;margin-top:33.9pt;width:667.3pt;height:125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" filled="f" strokeweight="2pt"/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4EE27B" wp14:editId="03533139">
                <wp:simplePos x="0" y="0"/>
                <wp:positionH relativeFrom="column">
                  <wp:posOffset>-1471295</wp:posOffset>
                </wp:positionH>
                <wp:positionV relativeFrom="paragraph">
                  <wp:posOffset>521335</wp:posOffset>
                </wp:positionV>
                <wp:extent cx="8474710" cy="1435100"/>
                <wp:effectExtent l="19685" t="15875" r="20955" b="1587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471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F4C00" id="Rectangle 6" o:spid="_x0000_s1026" style="position:absolute;margin-left:-115.85pt;margin-top:41.05pt;width:667.3pt;height:11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" fillcolor="white [3212]" strokeweight="2pt"/>
            </w:pict>
          </mc:Fallback>
        </mc:AlternateContent>
      </w:r>
    </w:p>
    <w:p w14:paraId="0577C04D" w14:textId="77777777" w:rsidR="00C46EB2" w:rsidRPr="00BB7641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5E190F5B" w14:textId="77777777" w:rsidR="00C46EB2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026EF78B" w14:textId="77777777" w:rsidR="00C46EB2" w:rsidRDefault="00C46EB2" w:rsidP="00C46EB2">
      <w:pPr>
        <w:autoSpaceDE w:val="0"/>
        <w:autoSpaceDN w:val="0"/>
        <w:adjustRightInd w:val="0"/>
        <w:jc w:val="center"/>
        <w:rPr>
          <w:rFonts w:cs="Arial"/>
          <w:b/>
          <w:sz w:val="40"/>
          <w:szCs w:val="40"/>
          <w:u w:val="single"/>
        </w:rPr>
      </w:pPr>
    </w:p>
    <w:p w14:paraId="761B4F08" w14:textId="77777777" w:rsidR="00C46EB2" w:rsidRPr="009E702E" w:rsidRDefault="00C46EB2" w:rsidP="00C46EB2">
      <w:pPr>
        <w:tabs>
          <w:tab w:val="left" w:pos="4020"/>
        </w:tabs>
        <w:jc w:val="center"/>
        <w:rPr>
          <w:b/>
          <w:color w:val="365F91" w:themeColor="accent1" w:themeShade="BF"/>
          <w:sz w:val="28"/>
          <w:szCs w:val="28"/>
        </w:rPr>
      </w:pPr>
    </w:p>
    <w:p w14:paraId="10B3E750" w14:textId="77777777" w:rsidR="00C46EB2" w:rsidRDefault="00C46EB2" w:rsidP="00C46EB2">
      <w:pPr>
        <w:pStyle w:val="Textoindependiente"/>
        <w:spacing w:before="4"/>
        <w:rPr>
          <w:b/>
          <w:sz w:val="21"/>
        </w:rPr>
      </w:pPr>
    </w:p>
    <w:p w14:paraId="769FAD00" w14:textId="28B305EF" w:rsidR="00834370" w:rsidRDefault="00D429E0" w:rsidP="00834370">
      <w:pPr>
        <w:spacing w:before="88"/>
        <w:ind w:left="1416"/>
        <w:jc w:val="center"/>
        <w:rPr>
          <w:b/>
          <w:sz w:val="40"/>
        </w:rPr>
      </w:pPr>
      <w:r>
        <w:rPr>
          <w:b/>
          <w:sz w:val="40"/>
        </w:rPr>
        <w:t>BASE DE DATOS</w:t>
      </w:r>
    </w:p>
    <w:p w14:paraId="30F9DA2B" w14:textId="77777777" w:rsidR="00834370" w:rsidRDefault="00834370" w:rsidP="00834370">
      <w:pPr>
        <w:spacing w:before="88"/>
        <w:ind w:left="1416"/>
        <w:jc w:val="center"/>
        <w:rPr>
          <w:b/>
          <w:sz w:val="40"/>
        </w:rPr>
      </w:pPr>
    </w:p>
    <w:p w14:paraId="60BDA6C7" w14:textId="1F1879EE" w:rsidR="00C46EB2" w:rsidRPr="00834370" w:rsidRDefault="00C46EB2" w:rsidP="00834370">
      <w:pPr>
        <w:spacing w:before="88"/>
        <w:ind w:left="1416"/>
        <w:jc w:val="center"/>
        <w:rPr>
          <w:b/>
          <w:sz w:val="32"/>
          <w:szCs w:val="32"/>
        </w:rPr>
      </w:pPr>
      <w:r w:rsidRPr="00834370">
        <w:rPr>
          <w:b/>
          <w:sz w:val="32"/>
          <w:szCs w:val="32"/>
        </w:rPr>
        <w:t>Lic</w:t>
      </w:r>
      <w:r w:rsidR="00834370" w:rsidRPr="00834370">
        <w:rPr>
          <w:b/>
          <w:sz w:val="32"/>
          <w:szCs w:val="32"/>
        </w:rPr>
        <w:t>enciatura</w:t>
      </w:r>
      <w:r w:rsidRPr="00834370">
        <w:rPr>
          <w:b/>
          <w:sz w:val="32"/>
          <w:szCs w:val="32"/>
        </w:rPr>
        <w:t xml:space="preserve"> en Tecnologías de la</w:t>
      </w:r>
      <w:r w:rsidRPr="00834370">
        <w:rPr>
          <w:b/>
          <w:spacing w:val="1"/>
          <w:sz w:val="32"/>
          <w:szCs w:val="32"/>
        </w:rPr>
        <w:t xml:space="preserve"> </w:t>
      </w:r>
      <w:r w:rsidRPr="00834370">
        <w:rPr>
          <w:b/>
          <w:sz w:val="32"/>
          <w:szCs w:val="32"/>
        </w:rPr>
        <w:t>Información</w:t>
      </w:r>
    </w:p>
    <w:p w14:paraId="66B3FB67" w14:textId="77777777" w:rsidR="00C46EB2" w:rsidRDefault="00C46EB2" w:rsidP="00C46EB2">
      <w:pPr>
        <w:pStyle w:val="Textoindependiente"/>
        <w:rPr>
          <w:b/>
          <w:sz w:val="44"/>
        </w:rPr>
      </w:pPr>
      <w:r>
        <w:rPr>
          <w:b/>
          <w:noProof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41573" wp14:editId="3107AA08">
                <wp:simplePos x="0" y="0"/>
                <wp:positionH relativeFrom="column">
                  <wp:posOffset>-13335</wp:posOffset>
                </wp:positionH>
                <wp:positionV relativeFrom="paragraph">
                  <wp:posOffset>60960</wp:posOffset>
                </wp:positionV>
                <wp:extent cx="6694170" cy="0"/>
                <wp:effectExtent l="10795" t="15875" r="10160" b="1270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03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.05pt;margin-top:4.8pt;width:527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" strokeweight="1.5pt"/>
            </w:pict>
          </mc:Fallback>
        </mc:AlternateContent>
      </w:r>
    </w:p>
    <w:p w14:paraId="21C099D4" w14:textId="77777777" w:rsidR="00C46EB2" w:rsidRDefault="00C46EB2" w:rsidP="00C46EB2">
      <w:pPr>
        <w:pStyle w:val="Textoindependiente"/>
        <w:rPr>
          <w:b/>
          <w:sz w:val="44"/>
        </w:rPr>
      </w:pPr>
    </w:p>
    <w:p w14:paraId="74DA13B5" w14:textId="77777777" w:rsidR="00C46EB2" w:rsidRDefault="00C46EB2" w:rsidP="00C46EB2">
      <w:pPr>
        <w:spacing w:before="289" w:line="480" w:lineRule="auto"/>
        <w:ind w:left="6804" w:right="229"/>
        <w:jc w:val="right"/>
        <w:rPr>
          <w:b/>
          <w:sz w:val="28"/>
        </w:rPr>
      </w:pPr>
      <w:r>
        <w:rPr>
          <w:b/>
          <w:sz w:val="28"/>
        </w:rPr>
        <w:t>ITR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Sur</w:t>
      </w:r>
      <w:r>
        <w:rPr>
          <w:b/>
          <w:spacing w:val="-1"/>
          <w:sz w:val="28"/>
        </w:rPr>
        <w:t xml:space="preserve"> Oe</w:t>
      </w:r>
      <w:r>
        <w:rPr>
          <w:b/>
          <w:spacing w:val="-3"/>
          <w:sz w:val="28"/>
        </w:rPr>
        <w:t>ste</w:t>
      </w:r>
      <w:r>
        <w:rPr>
          <w:b/>
          <w:sz w:val="28"/>
        </w:rPr>
        <w:t xml:space="preserve"> 2do</w:t>
      </w:r>
      <w:r>
        <w:rPr>
          <w:b/>
          <w:spacing w:val="9"/>
          <w:sz w:val="28"/>
        </w:rPr>
        <w:t xml:space="preserve"> </w:t>
      </w:r>
      <w:r>
        <w:rPr>
          <w:b/>
          <w:spacing w:val="-3"/>
          <w:sz w:val="28"/>
        </w:rPr>
        <w:t>semestre</w:t>
      </w:r>
      <w:r>
        <w:rPr>
          <w:b/>
          <w:sz w:val="28"/>
        </w:rPr>
        <w:t xml:space="preserve"> Año 2020</w:t>
      </w:r>
    </w:p>
    <w:p w14:paraId="6D3301B5" w14:textId="77777777" w:rsidR="00C46EB2" w:rsidRDefault="00C46EB2" w:rsidP="00C46EB2">
      <w:pPr>
        <w:rPr>
          <w:b/>
          <w:color w:val="365F91" w:themeColor="accent1" w:themeShade="BF"/>
          <w:sz w:val="28"/>
          <w:szCs w:val="28"/>
        </w:rPr>
      </w:pPr>
    </w:p>
    <w:p w14:paraId="58D57FCD" w14:textId="77777777" w:rsidR="00C46EB2" w:rsidRDefault="00C46EB2" w:rsidP="00C46EB2">
      <w:pPr>
        <w:rPr>
          <w:b/>
          <w:color w:val="365F91" w:themeColor="accent1" w:themeShade="BF"/>
          <w:sz w:val="28"/>
          <w:szCs w:val="28"/>
        </w:rPr>
      </w:pPr>
    </w:p>
    <w:p w14:paraId="1194CFD7" w14:textId="548A3380" w:rsidR="005649E3" w:rsidRDefault="005649E3">
      <w:p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06F5EC1E" w14:textId="77777777" w:rsidR="005649E3" w:rsidRPr="005649E3" w:rsidRDefault="005649E3" w:rsidP="005649E3">
      <w:pPr>
        <w:pStyle w:val="Ttulo1"/>
        <w:rPr>
          <w:lang w:val="es-AR"/>
        </w:rPr>
      </w:pPr>
      <w:bookmarkStart w:id="1" w:name="_Toc57404238"/>
      <w:bookmarkStart w:id="2" w:name="_Toc57404783"/>
      <w:r w:rsidRPr="005649E3">
        <w:rPr>
          <w:lang w:val="es-AR"/>
        </w:rPr>
        <w:lastRenderedPageBreak/>
        <w:t>INFORME FINAL DE PRUEBAS</w:t>
      </w:r>
      <w:bookmarkEnd w:id="1"/>
      <w:bookmarkEnd w:id="2"/>
      <w:r w:rsidRPr="005649E3">
        <w:rPr>
          <w:lang w:val="es-AR"/>
        </w:rPr>
        <w:t xml:space="preserve"> </w:t>
      </w:r>
    </w:p>
    <w:p w14:paraId="676344C8" w14:textId="77777777" w:rsidR="005649E3" w:rsidRDefault="005649E3" w:rsidP="005649E3">
      <w:pPr>
        <w:jc w:val="both"/>
        <w:rPr>
          <w:lang w:val="es-AR"/>
        </w:rPr>
      </w:pPr>
      <w:r>
        <w:rPr>
          <w:lang w:val="es-AR"/>
        </w:rPr>
        <w:tab/>
      </w:r>
    </w:p>
    <w:p w14:paraId="236FDDD1" w14:textId="215AF56B" w:rsidR="005649E3" w:rsidRPr="005649E3" w:rsidRDefault="005649E3" w:rsidP="005649E3">
      <w:pPr>
        <w:jc w:val="both"/>
        <w:rPr>
          <w:lang w:val="es-AR"/>
        </w:rPr>
      </w:pPr>
      <w:r>
        <w:rPr>
          <w:lang w:val="es-AR"/>
        </w:rPr>
        <w:tab/>
      </w:r>
      <w:r w:rsidRPr="005649E3">
        <w:rPr>
          <w:lang w:val="es-AR"/>
        </w:rPr>
        <w:t xml:space="preserve">El objetivo de este documento como parte del proyecto, es brindar información relevante respecto al trabajo realizado durante el proyecto con respecto a </w:t>
      </w:r>
      <w:r w:rsidR="00E74159">
        <w:rPr>
          <w:lang w:val="es-AR"/>
        </w:rPr>
        <w:t>la Base de Datos del mismo</w:t>
      </w:r>
      <w:r w:rsidRPr="005649E3">
        <w:rPr>
          <w:lang w:val="es-AR"/>
        </w:rPr>
        <w:t xml:space="preserve">. </w:t>
      </w:r>
    </w:p>
    <w:p w14:paraId="159D6721" w14:textId="4A351630" w:rsidR="005649E3" w:rsidRDefault="005649E3" w:rsidP="005649E3">
      <w:pPr>
        <w:jc w:val="both"/>
        <w:rPr>
          <w:lang w:val="es-AR"/>
        </w:rPr>
      </w:pPr>
      <w:r>
        <w:rPr>
          <w:lang w:val="es-AR"/>
        </w:rPr>
        <w:tab/>
      </w:r>
      <w:r w:rsidRPr="005649E3">
        <w:rPr>
          <w:lang w:val="es-AR"/>
        </w:rPr>
        <w:t xml:space="preserve">Para cubrir este objetivo, es importante que el documento contenga las siguientes secciones: </w:t>
      </w:r>
    </w:p>
    <w:p w14:paraId="71A1182F" w14:textId="62D6EBF4" w:rsidR="00FF1149" w:rsidRPr="00FF1149" w:rsidRDefault="00FF1149" w:rsidP="00FF1149">
      <w:pPr>
        <w:pStyle w:val="Prrafodelista"/>
        <w:numPr>
          <w:ilvl w:val="0"/>
          <w:numId w:val="131"/>
        </w:numPr>
        <w:jc w:val="both"/>
        <w:rPr>
          <w:lang w:val="es-AR"/>
        </w:rPr>
      </w:pPr>
      <w:r w:rsidRPr="00FF1149">
        <w:rPr>
          <w:lang w:val="es-AR"/>
        </w:rPr>
        <w:t>Representación de la Base de Datos</w:t>
      </w:r>
      <w:r>
        <w:rPr>
          <w:lang w:val="es-AR"/>
        </w:rPr>
        <w:t>.</w:t>
      </w:r>
    </w:p>
    <w:p w14:paraId="5E01A4CE" w14:textId="0E96E6F3" w:rsidR="00E74159" w:rsidRDefault="00E74159" w:rsidP="00E74159">
      <w:pPr>
        <w:pStyle w:val="Prrafodelista"/>
        <w:numPr>
          <w:ilvl w:val="0"/>
          <w:numId w:val="131"/>
        </w:numPr>
      </w:pPr>
      <w:r>
        <w:t xml:space="preserve">Documentación creada por SQL </w:t>
      </w:r>
      <w:proofErr w:type="spellStart"/>
      <w:r>
        <w:t>Developer</w:t>
      </w:r>
      <w:proofErr w:type="spellEnd"/>
      <w:r w:rsidR="002B20ED">
        <w:t>.</w:t>
      </w:r>
    </w:p>
    <w:p w14:paraId="001C68A1" w14:textId="76DAD61E" w:rsidR="00E74159" w:rsidRDefault="00E74159" w:rsidP="00E74159">
      <w:pPr>
        <w:pStyle w:val="Prrafodelista"/>
        <w:numPr>
          <w:ilvl w:val="0"/>
          <w:numId w:val="131"/>
        </w:numPr>
      </w:pPr>
      <w:r>
        <w:t>Respaldo de la B</w:t>
      </w:r>
      <w:r w:rsidR="00FF1149">
        <w:t xml:space="preserve">ase de </w:t>
      </w:r>
      <w:r>
        <w:t>D</w:t>
      </w:r>
      <w:r w:rsidR="00FF1149">
        <w:t>atos</w:t>
      </w:r>
      <w:r w:rsidR="002B20ED">
        <w:t>.</w:t>
      </w:r>
    </w:p>
    <w:p w14:paraId="5CE68A48" w14:textId="67384C97" w:rsidR="00E74159" w:rsidRDefault="00E74159" w:rsidP="00E74159">
      <w:pPr>
        <w:pStyle w:val="Prrafodelista"/>
        <w:numPr>
          <w:ilvl w:val="0"/>
          <w:numId w:val="131"/>
        </w:numPr>
      </w:pPr>
      <w:r>
        <w:t>Documentación de la Base de Datos</w:t>
      </w:r>
      <w:r>
        <w:t>.</w:t>
      </w:r>
    </w:p>
    <w:p w14:paraId="54E695EF" w14:textId="1A06890C" w:rsidR="005649E3" w:rsidRDefault="005649E3">
      <w:pPr>
        <w:rPr>
          <w:b/>
          <w:color w:val="365F91" w:themeColor="accent1" w:themeShade="BF"/>
          <w:sz w:val="28"/>
          <w:szCs w:val="28"/>
          <w:lang w:val="es-AR"/>
        </w:rPr>
      </w:pPr>
      <w:r>
        <w:rPr>
          <w:b/>
          <w:color w:val="365F91" w:themeColor="accent1" w:themeShade="BF"/>
          <w:sz w:val="28"/>
          <w:szCs w:val="28"/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-1226603464"/>
        <w:docPartObj>
          <w:docPartGallery w:val="Table of Contents"/>
          <w:docPartUnique/>
        </w:docPartObj>
      </w:sdtPr>
      <w:sdtEndPr/>
      <w:sdtContent>
        <w:p w14:paraId="476EC558" w14:textId="29CA92E5" w:rsidR="00834370" w:rsidRPr="00834370" w:rsidRDefault="00834370">
          <w:pPr>
            <w:pStyle w:val="TtuloTDC"/>
            <w:rPr>
              <w:color w:val="FFFFFF" w:themeColor="background1"/>
            </w:rPr>
          </w:pPr>
          <w:r w:rsidRPr="00834370">
            <w:rPr>
              <w:color w:val="FFFFFF" w:themeColor="background1"/>
            </w:rPr>
            <w:t>Contenido</w:t>
          </w:r>
        </w:p>
        <w:p w14:paraId="63235793" w14:textId="702DC773" w:rsidR="00FF1149" w:rsidRDefault="0083437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04784" w:history="1">
            <w:r w:rsidR="00FF1149" w:rsidRPr="0011360C">
              <w:rPr>
                <w:rStyle w:val="Hipervnculo"/>
                <w:lang w:val="es-AR"/>
              </w:rPr>
              <w:t>Representación de la Base de Datos</w:t>
            </w:r>
            <w:r w:rsidR="00FF1149">
              <w:rPr>
                <w:webHidden/>
              </w:rPr>
              <w:tab/>
            </w:r>
            <w:r w:rsidR="00FF1149">
              <w:rPr>
                <w:webHidden/>
              </w:rPr>
              <w:fldChar w:fldCharType="begin"/>
            </w:r>
            <w:r w:rsidR="00FF1149">
              <w:rPr>
                <w:webHidden/>
              </w:rPr>
              <w:instrText xml:space="preserve"> PAGEREF _Toc57404784 \h </w:instrText>
            </w:r>
            <w:r w:rsidR="00FF1149">
              <w:rPr>
                <w:webHidden/>
              </w:rPr>
            </w:r>
            <w:r w:rsidR="00FF1149">
              <w:rPr>
                <w:webHidden/>
              </w:rPr>
              <w:fldChar w:fldCharType="separate"/>
            </w:r>
            <w:r w:rsidR="00FF1149">
              <w:rPr>
                <w:webHidden/>
              </w:rPr>
              <w:t>4</w:t>
            </w:r>
            <w:r w:rsidR="00FF1149">
              <w:rPr>
                <w:webHidden/>
              </w:rPr>
              <w:fldChar w:fldCharType="end"/>
            </w:r>
          </w:hyperlink>
        </w:p>
        <w:p w14:paraId="5DE38BAD" w14:textId="05D2A365" w:rsidR="00FF1149" w:rsidRDefault="00FF114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57404785" w:history="1">
            <w:r w:rsidRPr="0011360C">
              <w:rPr>
                <w:rStyle w:val="Hipervnculo"/>
              </w:rPr>
              <w:t>Documentación creada por SQL Developer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_Toc57404785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724D8D" w14:textId="6289FDC9" w:rsidR="00FF1149" w:rsidRDefault="00FF114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57404786" w:history="1">
            <w:r w:rsidRPr="0011360C">
              <w:rPr>
                <w:rStyle w:val="Hipervnculo"/>
              </w:rPr>
              <w:t>Respaldo de la BD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_Toc57404786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5161508" w14:textId="50DAD329" w:rsidR="00FF1149" w:rsidRDefault="00FF114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AR" w:eastAsia="es-AR"/>
            </w:rPr>
          </w:pPr>
          <w:hyperlink w:anchor="_Toc57404787" w:history="1">
            <w:r w:rsidRPr="0011360C">
              <w:rPr>
                <w:rStyle w:val="Hipervnculo"/>
              </w:rPr>
              <w:t>Documentación de la Base de Datos.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_Toc57404787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7F9596D6" w14:textId="5B31A2A8" w:rsidR="00834370" w:rsidRDefault="00834370">
          <w:r>
            <w:rPr>
              <w:b/>
              <w:bCs/>
            </w:rPr>
            <w:fldChar w:fldCharType="end"/>
          </w:r>
        </w:p>
      </w:sdtContent>
    </w:sdt>
    <w:p w14:paraId="6F39EC43" w14:textId="77777777" w:rsidR="00FF1149" w:rsidRDefault="00FF1149">
      <w:pPr>
        <w:rPr>
          <w:lang w:val="es-AR"/>
        </w:rPr>
      </w:pPr>
      <w:r>
        <w:rPr>
          <w:lang w:val="es-AR"/>
        </w:rPr>
        <w:br w:type="page"/>
      </w:r>
    </w:p>
    <w:p w14:paraId="1C131E3B" w14:textId="25240E7C" w:rsidR="00FF1149" w:rsidRPr="00FF1149" w:rsidRDefault="00FF1149" w:rsidP="00FF1149">
      <w:pPr>
        <w:pStyle w:val="Ttulo1"/>
        <w:rPr>
          <w:lang w:val="es-AR"/>
        </w:rPr>
      </w:pPr>
      <w:bookmarkStart w:id="3" w:name="_Toc57404784"/>
      <w:r>
        <w:rPr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34C7539" wp14:editId="21CC91BC">
            <wp:simplePos x="0" y="0"/>
            <wp:positionH relativeFrom="column">
              <wp:posOffset>-27305</wp:posOffset>
            </wp:positionH>
            <wp:positionV relativeFrom="paragraph">
              <wp:posOffset>1069956</wp:posOffset>
            </wp:positionV>
            <wp:extent cx="5821045" cy="7173595"/>
            <wp:effectExtent l="0" t="0" r="825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"/>
                    <a:stretch/>
                  </pic:blipFill>
                  <pic:spPr bwMode="auto">
                    <a:xfrm>
                      <a:off x="0" y="0"/>
                      <a:ext cx="5821045" cy="717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>Representación de la Base de Datos</w:t>
      </w:r>
      <w:bookmarkEnd w:id="3"/>
      <w:r w:rsidR="00834370">
        <w:rPr>
          <w:lang w:val="es-AR"/>
        </w:rPr>
        <w:br w:type="page"/>
      </w:r>
    </w:p>
    <w:p w14:paraId="613091C9" w14:textId="4B6DDE03" w:rsidR="00E74159" w:rsidRDefault="00E74159" w:rsidP="00E74159">
      <w:pPr>
        <w:pStyle w:val="Ttulo1"/>
      </w:pPr>
      <w:bookmarkStart w:id="4" w:name="_Toc57404785"/>
      <w:r>
        <w:lastRenderedPageBreak/>
        <w:t xml:space="preserve">Documentación creada por SQL </w:t>
      </w:r>
      <w:proofErr w:type="spellStart"/>
      <w:r>
        <w:t>Developer</w:t>
      </w:r>
      <w:bookmarkEnd w:id="4"/>
      <w:proofErr w:type="spellEnd"/>
    </w:p>
    <w:p w14:paraId="50EB06C9" w14:textId="44B6EFFB" w:rsidR="00E74159" w:rsidRDefault="00E74159" w:rsidP="00E74159"/>
    <w:p w14:paraId="4B0E2718" w14:textId="77777777" w:rsidR="002B20ED" w:rsidRDefault="002B20ED" w:rsidP="002B20ED">
      <w:r>
        <w:t>--------------------------------------------------------</w:t>
      </w:r>
    </w:p>
    <w:p w14:paraId="78FE9A8F" w14:textId="77777777" w:rsidR="002B20ED" w:rsidRPr="00FF1149" w:rsidRDefault="002B20ED" w:rsidP="002B20ED">
      <w:pPr>
        <w:rPr>
          <w:lang w:val="en-US"/>
        </w:rPr>
      </w:pPr>
      <w:proofErr w:type="gramStart"/>
      <w:r w:rsidRPr="00FF1149">
        <w:rPr>
          <w:lang w:val="en-US"/>
        </w:rPr>
        <w:t>--  DDL</w:t>
      </w:r>
      <w:proofErr w:type="gramEnd"/>
      <w:r w:rsidRPr="00FF1149">
        <w:rPr>
          <w:lang w:val="en-US"/>
        </w:rPr>
        <w:t xml:space="preserve"> for Sequence SEQ_ID_CASILLA</w:t>
      </w:r>
    </w:p>
    <w:p w14:paraId="5A7C4DC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DC149AC" w14:textId="77777777" w:rsidR="002B20ED" w:rsidRPr="002B20ED" w:rsidRDefault="002B20ED" w:rsidP="002B20ED">
      <w:pPr>
        <w:rPr>
          <w:lang w:val="en-US"/>
        </w:rPr>
      </w:pPr>
    </w:p>
    <w:p w14:paraId="2B343F0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AGROCOL"."SEQ_ID_CASILLA"  MINVALUE 1 MAXVALUE 999999999999999999999999999 INCREMENT BY 1 START WITH 1 CACHE 20 NOORDER  NOCYCLE ;</w:t>
      </w:r>
    </w:p>
    <w:p w14:paraId="0E62A69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99EC247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SEQ_ID_DEPARTAMENTO</w:t>
      </w:r>
    </w:p>
    <w:p w14:paraId="5A90178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4E45C81" w14:textId="77777777" w:rsidR="002B20ED" w:rsidRPr="002B20ED" w:rsidRDefault="002B20ED" w:rsidP="002B20ED">
      <w:pPr>
        <w:rPr>
          <w:lang w:val="en-US"/>
        </w:rPr>
      </w:pPr>
    </w:p>
    <w:p w14:paraId="27BDAA5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AGROCOL"."SEQ_ID_DEPARTAMENTO"  MINVALUE 1 MAXVALUE 999999999999999999999999999 INCREMENT BY 1 START WITH 1 CACHE 20 NOORDER  NOCYCLE ;</w:t>
      </w:r>
    </w:p>
    <w:p w14:paraId="323D820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CB25B59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SEQ_ID_EQUIPAMIENTO</w:t>
      </w:r>
    </w:p>
    <w:p w14:paraId="61675B7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52DDBD8" w14:textId="77777777" w:rsidR="002B20ED" w:rsidRPr="002B20ED" w:rsidRDefault="002B20ED" w:rsidP="002B20ED">
      <w:pPr>
        <w:rPr>
          <w:lang w:val="en-US"/>
        </w:rPr>
      </w:pPr>
    </w:p>
    <w:p w14:paraId="5B57DCF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AGROCOL"."SEQ_ID_EQUIPAMIENTO"  MINVALUE 1 MAXVALUE 999999999999999999999999999 INCREMENT BY 1 START WITH 1 CACHE 20 NOORDER  NOCYCLE ;</w:t>
      </w:r>
    </w:p>
    <w:p w14:paraId="54C4ADFF" w14:textId="77777777" w:rsidR="002B20ED" w:rsidRDefault="002B20ED" w:rsidP="002B20ED">
      <w:r>
        <w:t>--------------------------------------------------------</w:t>
      </w:r>
    </w:p>
    <w:p w14:paraId="1853E74E" w14:textId="77777777" w:rsidR="002B20ED" w:rsidRDefault="002B20ED" w:rsidP="002B20ED">
      <w:proofErr w:type="gramStart"/>
      <w:r>
        <w:t>--  DDL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SEQ_ID_ESTACION_MUESTREO</w:t>
      </w:r>
    </w:p>
    <w:p w14:paraId="65DD62B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921F0D5" w14:textId="77777777" w:rsidR="002B20ED" w:rsidRPr="002B20ED" w:rsidRDefault="002B20ED" w:rsidP="002B20ED">
      <w:pPr>
        <w:rPr>
          <w:lang w:val="en-US"/>
        </w:rPr>
      </w:pPr>
    </w:p>
    <w:p w14:paraId="2621051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AGROCOL"."SEQ_ID_ESTACION_MUESTREO"  MINVALUE 1 MAXVALUE 999999999999999999999999999 INCREMENT BY 1 START WITH 1 CACHE 20 NOORDER  NOCYCLE ;</w:t>
      </w:r>
    </w:p>
    <w:p w14:paraId="5BCD9BA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9D9FE88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SEQ_ID_FORM</w:t>
      </w:r>
    </w:p>
    <w:p w14:paraId="3B069A9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764B3ED" w14:textId="77777777" w:rsidR="002B20ED" w:rsidRPr="002B20ED" w:rsidRDefault="002B20ED" w:rsidP="002B20ED">
      <w:pPr>
        <w:rPr>
          <w:lang w:val="en-US"/>
        </w:rPr>
      </w:pPr>
    </w:p>
    <w:p w14:paraId="3D57394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AGROCOL"."SEQ_ID_FORM"  MINVALUE 1 MAXVALUE 999999999999999999999999999 INCREMENT BY 1 START WITH 1 CACHE 20 NOORDER  NOCYCLE ;</w:t>
      </w:r>
    </w:p>
    <w:p w14:paraId="563C484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1ACD70E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SEQ_ID_FORMULARIO_CASILLA</w:t>
      </w:r>
    </w:p>
    <w:p w14:paraId="3EC30E1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BFFCE82" w14:textId="77777777" w:rsidR="002B20ED" w:rsidRPr="002B20ED" w:rsidRDefault="002B20ED" w:rsidP="002B20ED">
      <w:pPr>
        <w:rPr>
          <w:lang w:val="en-US"/>
        </w:rPr>
      </w:pPr>
    </w:p>
    <w:p w14:paraId="7FA248B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AGROCOL"."SEQ_ID_FORMULARIO_CASILLA"  MINVALUE 1 MAXVALUE 999999999999999999999999999 INCREMENT BY 1 START WITH 1 CACHE 20 NOORDER  NOCYCLE ;</w:t>
      </w:r>
    </w:p>
    <w:p w14:paraId="0FCD49A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18EB713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SEQ_ID_FORMULARIO_DINAMICO</w:t>
      </w:r>
    </w:p>
    <w:p w14:paraId="6B122AF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307487B" w14:textId="77777777" w:rsidR="002B20ED" w:rsidRPr="002B20ED" w:rsidRDefault="002B20ED" w:rsidP="002B20ED">
      <w:pPr>
        <w:rPr>
          <w:lang w:val="en-US"/>
        </w:rPr>
      </w:pPr>
    </w:p>
    <w:p w14:paraId="39746F2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AGROCOL"."SEQ_ID_FORMULARIO_DINAMICO"  MINVALUE 1 MAXVALUE 999999999999999999999999999 INCREMENT BY 1 START WITH 1 CACHE 20 NOORDER  NOCYCLE ;</w:t>
      </w:r>
    </w:p>
    <w:p w14:paraId="42D9D8A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A5A620E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SEQ_ID_FUNCIONALIDAD</w:t>
      </w:r>
    </w:p>
    <w:p w14:paraId="38707A9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E1AF174" w14:textId="77777777" w:rsidR="002B20ED" w:rsidRPr="002B20ED" w:rsidRDefault="002B20ED" w:rsidP="002B20ED">
      <w:pPr>
        <w:rPr>
          <w:lang w:val="en-US"/>
        </w:rPr>
      </w:pPr>
    </w:p>
    <w:p w14:paraId="7AADD4B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AGROCOL"."SEQ_ID_FUNCIONALIDAD"  MINVALUE 1 MAXVALUE 999999999999999999999999999 INCREMENT BY 1 START WITH 1 CACHE 20 NOORDER  NOCYCLE ;</w:t>
      </w:r>
    </w:p>
    <w:p w14:paraId="79C7628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11C99DB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SEQ_ID_GRUPO_CASILLA</w:t>
      </w:r>
    </w:p>
    <w:p w14:paraId="7147504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7DFBF62" w14:textId="77777777" w:rsidR="002B20ED" w:rsidRPr="002B20ED" w:rsidRDefault="002B20ED" w:rsidP="002B20ED">
      <w:pPr>
        <w:rPr>
          <w:lang w:val="en-US"/>
        </w:rPr>
      </w:pPr>
    </w:p>
    <w:p w14:paraId="3DBDFBB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AGROCOL"."SEQ_ID_GRUPO_CASILLA"  MINVALUE 1 MAXVALUE 999999999999999999999999999 INCREMENT BY 1 START WITH 1 CACHE 20 NOORDER  NOCYCLE ;</w:t>
      </w:r>
    </w:p>
    <w:p w14:paraId="3C6EE25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4EE004C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SEQ_ID_LOCALIDAD</w:t>
      </w:r>
    </w:p>
    <w:p w14:paraId="398E0B2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94F6D3B" w14:textId="77777777" w:rsidR="002B20ED" w:rsidRPr="002B20ED" w:rsidRDefault="002B20ED" w:rsidP="002B20ED">
      <w:pPr>
        <w:rPr>
          <w:lang w:val="en-US"/>
        </w:rPr>
      </w:pPr>
    </w:p>
    <w:p w14:paraId="171E268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AGROCOL"."SEQ_ID_LOCALIDAD"  MINVALUE 1 MAXVALUE 999999999999999999999999999 INCREMENT BY 1 START WITH 1 CACHE 20 NOORDER  NOCYCLE ;</w:t>
      </w:r>
    </w:p>
    <w:p w14:paraId="7AB90EC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8793DFD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SEQ_ID_METODO_MUESTREO</w:t>
      </w:r>
    </w:p>
    <w:p w14:paraId="4E4BEE3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1FFD0D6" w14:textId="77777777" w:rsidR="002B20ED" w:rsidRPr="002B20ED" w:rsidRDefault="002B20ED" w:rsidP="002B20ED">
      <w:pPr>
        <w:rPr>
          <w:lang w:val="en-US"/>
        </w:rPr>
      </w:pPr>
    </w:p>
    <w:p w14:paraId="5DFB757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AGROCOL"."SEQ_ID_METODO_MUESTREO"  MINVALUE 1 MAXVALUE 999999999999999999999999999 INCREMENT BY 1 START WITH 1 CACHE 20 NOORDER  NOCYCLE ;</w:t>
      </w:r>
    </w:p>
    <w:p w14:paraId="12D51F6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522AAD5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SEQ_ID_PLANTILLA</w:t>
      </w:r>
    </w:p>
    <w:p w14:paraId="6E005CE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EF82A16" w14:textId="77777777" w:rsidR="002B20ED" w:rsidRPr="002B20ED" w:rsidRDefault="002B20ED" w:rsidP="002B20ED">
      <w:pPr>
        <w:rPr>
          <w:lang w:val="en-US"/>
        </w:rPr>
      </w:pPr>
    </w:p>
    <w:p w14:paraId="31735BB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AGROCOL"."SEQ_ID_PLANTILLA"  MINVALUE 1 MAXVALUE 999999999999999999999999999 INCREMENT BY 1 START WITH 1 CACHE 20 NOORDER  NOCYCLE ;</w:t>
      </w:r>
    </w:p>
    <w:p w14:paraId="31917D0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57551D3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SEQ_ID_PLANTILLA_CASILLA</w:t>
      </w:r>
    </w:p>
    <w:p w14:paraId="70D0E9E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9AA7CD1" w14:textId="77777777" w:rsidR="002B20ED" w:rsidRPr="002B20ED" w:rsidRDefault="002B20ED" w:rsidP="002B20ED">
      <w:pPr>
        <w:rPr>
          <w:lang w:val="en-US"/>
        </w:rPr>
      </w:pPr>
    </w:p>
    <w:p w14:paraId="3C832A6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AGROCOL"."SEQ_ID_PLANTILLA_CASILLA"  MINVALUE 1 MAXVALUE 999999999999999999999999999 INCREMENT BY 1 START WITH 1 CACHE 20 NOORDER  NOCYCLE ;</w:t>
      </w:r>
    </w:p>
    <w:p w14:paraId="0EFF82E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B4D6939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SEQ_ID_ROL</w:t>
      </w:r>
    </w:p>
    <w:p w14:paraId="63CAAE5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18EF22E" w14:textId="77777777" w:rsidR="002B20ED" w:rsidRPr="002B20ED" w:rsidRDefault="002B20ED" w:rsidP="002B20ED">
      <w:pPr>
        <w:rPr>
          <w:lang w:val="en-US"/>
        </w:rPr>
      </w:pPr>
    </w:p>
    <w:p w14:paraId="13EDBFD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AGROCOL"."SEQ_ID_ROL"  MINVALUE 1 MAXVALUE 999999999999999999999999999 INCREMENT BY 1 START WITH 1 CACHE 20 NOORDER  NOCYCLE ;</w:t>
      </w:r>
    </w:p>
    <w:p w14:paraId="22E5F2D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AA16051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SEQ_ID_TIPO_INPUT</w:t>
      </w:r>
    </w:p>
    <w:p w14:paraId="4BF8F13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849E8FA" w14:textId="77777777" w:rsidR="002B20ED" w:rsidRPr="002B20ED" w:rsidRDefault="002B20ED" w:rsidP="002B20ED">
      <w:pPr>
        <w:rPr>
          <w:lang w:val="en-US"/>
        </w:rPr>
      </w:pPr>
    </w:p>
    <w:p w14:paraId="367B822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AGROCOL"."SEQ_ID_TIPO_INPUT"  MINVALUE 1 MAXVALUE 999999999999999999999999999 INCREMENT BY 1 START WITH 1 CACHE 20 NOORDER  NOCYCLE ;</w:t>
      </w:r>
    </w:p>
    <w:p w14:paraId="3B3E03D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527175E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SEQ_ID_TIPO_MUESTREO</w:t>
      </w:r>
    </w:p>
    <w:p w14:paraId="57B8421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2CB8CF9" w14:textId="77777777" w:rsidR="002B20ED" w:rsidRPr="002B20ED" w:rsidRDefault="002B20ED" w:rsidP="002B20ED">
      <w:pPr>
        <w:rPr>
          <w:lang w:val="en-US"/>
        </w:rPr>
      </w:pPr>
    </w:p>
    <w:p w14:paraId="65EBFD8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AGROCOL"."SEQ_ID_TIPO_MUESTREO"  MINVALUE 1 MAXVALUE 999999999999999999999999999 INCREMENT BY 1 START WITH 1 CACHE 20 NOORDER  NOCYCLE ;</w:t>
      </w:r>
    </w:p>
    <w:p w14:paraId="296A126A" w14:textId="77777777" w:rsidR="002B20ED" w:rsidRDefault="002B20ED" w:rsidP="002B20ED">
      <w:r>
        <w:t>--------------------------------------------------------</w:t>
      </w:r>
    </w:p>
    <w:p w14:paraId="65513556" w14:textId="77777777" w:rsidR="002B20ED" w:rsidRDefault="002B20ED" w:rsidP="002B20ED">
      <w:proofErr w:type="gramStart"/>
      <w:r>
        <w:t>--  DDL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SEQ_ID_UNIDADES_MEDIDA</w:t>
      </w:r>
    </w:p>
    <w:p w14:paraId="7778135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48B9892" w14:textId="77777777" w:rsidR="002B20ED" w:rsidRPr="002B20ED" w:rsidRDefault="002B20ED" w:rsidP="002B20ED">
      <w:pPr>
        <w:rPr>
          <w:lang w:val="en-US"/>
        </w:rPr>
      </w:pPr>
    </w:p>
    <w:p w14:paraId="0A69057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AGROCOL"."SEQ_ID_UNIDADES_MEDIDA"  MINVALUE 1 MAXVALUE 999999999999999999999999999 INCREMENT BY 1 START WITH 1 CACHE 20 NOORDER  NOCYCLE ;</w:t>
      </w:r>
    </w:p>
    <w:p w14:paraId="7A03535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CA0F16B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SEQ_ID_USUARIO</w:t>
      </w:r>
    </w:p>
    <w:p w14:paraId="755A745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A2EA2D9" w14:textId="77777777" w:rsidR="002B20ED" w:rsidRPr="002B20ED" w:rsidRDefault="002B20ED" w:rsidP="002B20ED">
      <w:pPr>
        <w:rPr>
          <w:lang w:val="en-US"/>
        </w:rPr>
      </w:pPr>
    </w:p>
    <w:p w14:paraId="5A2A25F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AGROCOL"."SEQ_ID_USUARIO"  MINVALUE 1 MAXVALUE 999999999999999999999999999 INCREMENT BY 1 START WITH 1 CACHE 20 NOORDER  NOCYCLE ;</w:t>
      </w:r>
    </w:p>
    <w:p w14:paraId="1DFE507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0629F41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Sequence SEQ_ID_ZONA</w:t>
      </w:r>
    </w:p>
    <w:p w14:paraId="2284644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C0774DF" w14:textId="77777777" w:rsidR="002B20ED" w:rsidRPr="002B20ED" w:rsidRDefault="002B20ED" w:rsidP="002B20ED">
      <w:pPr>
        <w:rPr>
          <w:lang w:val="en-US"/>
        </w:rPr>
      </w:pPr>
    </w:p>
    <w:p w14:paraId="551B65A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CREATE </w:t>
      </w:r>
      <w:proofErr w:type="gramStart"/>
      <w:r w:rsidRPr="002B20ED">
        <w:rPr>
          <w:lang w:val="en-US"/>
        </w:rPr>
        <w:t>SEQUENCE  "</w:t>
      </w:r>
      <w:proofErr w:type="gramEnd"/>
      <w:r w:rsidRPr="002B20ED">
        <w:rPr>
          <w:lang w:val="en-US"/>
        </w:rPr>
        <w:t>AGROCOL"."SEQ_ID_ZONA"  MINVALUE 1 MAXVALUE 999999999999999999999999999 INCREMENT BY 1 START WITH 1 CACHE 20 NOORDER  NOCYCLE ;</w:t>
      </w:r>
    </w:p>
    <w:p w14:paraId="1716AA6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B9508BD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CASILLAS</w:t>
      </w:r>
    </w:p>
    <w:p w14:paraId="7F7D1F2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E2071CE" w14:textId="77777777" w:rsidR="002B20ED" w:rsidRPr="002B20ED" w:rsidRDefault="002B20ED" w:rsidP="002B20ED">
      <w:pPr>
        <w:rPr>
          <w:lang w:val="en-US"/>
        </w:rPr>
      </w:pPr>
    </w:p>
    <w:p w14:paraId="3DBAE1D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"AGROCOL"."CASILLAS" </w:t>
      </w:r>
    </w:p>
    <w:p w14:paraId="45771EF8" w14:textId="77777777" w:rsidR="002B20ED" w:rsidRDefault="002B20ED" w:rsidP="002B20ED">
      <w:r w:rsidRPr="002B20ED">
        <w:rPr>
          <w:lang w:val="en-US"/>
        </w:rPr>
        <w:t xml:space="preserve">   </w:t>
      </w:r>
      <w:r>
        <w:t>(</w:t>
      </w:r>
      <w:r>
        <w:tab/>
        <w:t xml:space="preserve">"ID_CASILLA" NUMBER(10,0), </w:t>
      </w:r>
    </w:p>
    <w:p w14:paraId="05EBE178" w14:textId="77777777" w:rsidR="002B20ED" w:rsidRDefault="002B20ED" w:rsidP="002B20ED">
      <w:r>
        <w:tab/>
        <w:t xml:space="preserve">"DESCRIPCION" VARCHAR2(255 CHAR), </w:t>
      </w:r>
    </w:p>
    <w:p w14:paraId="4535761C" w14:textId="77777777" w:rsidR="002B20ED" w:rsidRDefault="002B20ED" w:rsidP="002B20ED">
      <w:r>
        <w:tab/>
        <w:t xml:space="preserve">"NOMBRE" VARCHAR2(255 CHAR), </w:t>
      </w:r>
    </w:p>
    <w:p w14:paraId="2F00EEE2" w14:textId="77777777" w:rsidR="002B20ED" w:rsidRDefault="002B20ED" w:rsidP="002B20ED">
      <w:r>
        <w:tab/>
        <w:t xml:space="preserve">"ID_TIPO_INPUT" NUMBER(10,0), </w:t>
      </w:r>
    </w:p>
    <w:p w14:paraId="51D91E5B" w14:textId="77777777" w:rsidR="002B20ED" w:rsidRDefault="002B20ED" w:rsidP="002B20ED">
      <w:r>
        <w:tab/>
        <w:t>"ID_UNIDADES_MEDIDA" NUMBER(10,0)</w:t>
      </w:r>
    </w:p>
    <w:p w14:paraId="116E6320" w14:textId="77777777" w:rsidR="002B20ED" w:rsidRPr="002B20ED" w:rsidRDefault="002B20ED" w:rsidP="002B20ED">
      <w:pPr>
        <w:rPr>
          <w:lang w:val="en-US"/>
        </w:rPr>
      </w:pPr>
      <w:r>
        <w:t xml:space="preserve">   </w:t>
      </w:r>
      <w:r w:rsidRPr="002B20ED">
        <w:rPr>
          <w:lang w:val="en-US"/>
        </w:rPr>
        <w:t>) PCTFREE 10 PCTUSED 40 INITRANS 1 MAXTRANS 255 NOCOMPRESS LOGGING</w:t>
      </w:r>
    </w:p>
    <w:p w14:paraId="52DD82D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6F13F2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400FCAB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38E01C9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8B534A8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DEPARTAMENTOS</w:t>
      </w:r>
    </w:p>
    <w:p w14:paraId="2AB1D12C" w14:textId="77777777" w:rsidR="002B20ED" w:rsidRDefault="002B20ED" w:rsidP="002B20ED">
      <w:r>
        <w:t>--------------------------------------------------------</w:t>
      </w:r>
    </w:p>
    <w:p w14:paraId="02B24B0C" w14:textId="77777777" w:rsidR="002B20ED" w:rsidRDefault="002B20ED" w:rsidP="002B20ED"/>
    <w:p w14:paraId="0CF5B878" w14:textId="77777777" w:rsidR="002B20ED" w:rsidRDefault="002B20ED" w:rsidP="002B20ED">
      <w:r>
        <w:t xml:space="preserve">  CREATE TABLE "AGROCOL"."DEPARTAMENTOS" </w:t>
      </w:r>
    </w:p>
    <w:p w14:paraId="49B29469" w14:textId="77777777" w:rsidR="002B20ED" w:rsidRDefault="002B20ED" w:rsidP="002B20ED">
      <w:r>
        <w:t xml:space="preserve">   (</w:t>
      </w:r>
      <w:r>
        <w:tab/>
        <w:t xml:space="preserve">"ID_DEPARTAMENTO" NUMBER(10,0), </w:t>
      </w:r>
    </w:p>
    <w:p w14:paraId="62F44F2F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>"NOMBRE" VARCHAR2(255 CHAR)</w:t>
      </w:r>
    </w:p>
    <w:p w14:paraId="518EA0D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67BCCE4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142CE9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0AFC4B4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0BE197A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8838A80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EQUIPAMIENTO</w:t>
      </w:r>
    </w:p>
    <w:p w14:paraId="1965507B" w14:textId="77777777" w:rsidR="002B20ED" w:rsidRDefault="002B20ED" w:rsidP="002B20ED">
      <w:r>
        <w:t>--------------------------------------------------------</w:t>
      </w:r>
    </w:p>
    <w:p w14:paraId="5ECD3B73" w14:textId="77777777" w:rsidR="002B20ED" w:rsidRDefault="002B20ED" w:rsidP="002B20ED"/>
    <w:p w14:paraId="026E9089" w14:textId="77777777" w:rsidR="002B20ED" w:rsidRDefault="002B20ED" w:rsidP="002B20ED">
      <w:r>
        <w:t xml:space="preserve">  CREATE TABLE "AGROCOL"."EQUIPAMIENTO" </w:t>
      </w:r>
    </w:p>
    <w:p w14:paraId="66AB7E81" w14:textId="77777777" w:rsidR="002B20ED" w:rsidRDefault="002B20ED" w:rsidP="002B20ED">
      <w:r>
        <w:t xml:space="preserve">   (</w:t>
      </w:r>
      <w:r>
        <w:tab/>
        <w:t xml:space="preserve">"ID_EQUIPAMIENTO" NUMBER(10,0), </w:t>
      </w:r>
    </w:p>
    <w:p w14:paraId="5C21178B" w14:textId="77777777" w:rsidR="002B20ED" w:rsidRDefault="002B20ED" w:rsidP="002B20ED">
      <w:r>
        <w:tab/>
        <w:t>"NOMBRE" VARCHAR2(255 CHAR)</w:t>
      </w:r>
    </w:p>
    <w:p w14:paraId="7C9129ED" w14:textId="77777777" w:rsidR="002B20ED" w:rsidRPr="002B20ED" w:rsidRDefault="002B20ED" w:rsidP="002B20ED">
      <w:pPr>
        <w:rPr>
          <w:lang w:val="en-US"/>
        </w:rPr>
      </w:pPr>
      <w:r>
        <w:t xml:space="preserve">   </w:t>
      </w:r>
      <w:r w:rsidRPr="002B20ED">
        <w:rPr>
          <w:lang w:val="en-US"/>
        </w:rPr>
        <w:t>) PCTFREE 10 PCTUSED 40 INITRANS 1 MAXTRANS 255 NOCOMPRESS LOGGING</w:t>
      </w:r>
    </w:p>
    <w:p w14:paraId="680261A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3E694DE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68DEC25A" w14:textId="77777777" w:rsidR="002B20ED" w:rsidRDefault="002B20ED" w:rsidP="002B20ED">
      <w:r w:rsidRPr="002B20ED">
        <w:rPr>
          <w:lang w:val="en-US"/>
        </w:rPr>
        <w:t xml:space="preserve">  </w:t>
      </w:r>
      <w:r>
        <w:t>TABLESPACE "SYSTEM" ;</w:t>
      </w:r>
    </w:p>
    <w:p w14:paraId="44D2E750" w14:textId="77777777" w:rsidR="002B20ED" w:rsidRDefault="002B20ED" w:rsidP="002B20ED">
      <w:r>
        <w:t>--------------------------------------------------------</w:t>
      </w:r>
    </w:p>
    <w:p w14:paraId="6A00C220" w14:textId="77777777" w:rsidR="002B20ED" w:rsidRDefault="002B20ED" w:rsidP="002B20ED">
      <w:proofErr w:type="gramStart"/>
      <w:r>
        <w:t>--  DDL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Table ESTACION_MUESTREO</w:t>
      </w:r>
    </w:p>
    <w:p w14:paraId="3A242C34" w14:textId="77777777" w:rsidR="002B20ED" w:rsidRDefault="002B20ED" w:rsidP="002B20ED">
      <w:r>
        <w:t>--------------------------------------------------------</w:t>
      </w:r>
    </w:p>
    <w:p w14:paraId="18C093EB" w14:textId="77777777" w:rsidR="002B20ED" w:rsidRDefault="002B20ED" w:rsidP="002B20ED"/>
    <w:p w14:paraId="2EF76DB9" w14:textId="77777777" w:rsidR="002B20ED" w:rsidRDefault="002B20ED" w:rsidP="002B20ED">
      <w:r>
        <w:t xml:space="preserve">  CREATE TABLE "AGROCOL"."ESTACION_MUESTREO" </w:t>
      </w:r>
    </w:p>
    <w:p w14:paraId="65391365" w14:textId="77777777" w:rsidR="002B20ED" w:rsidRDefault="002B20ED" w:rsidP="002B20ED">
      <w:r>
        <w:t xml:space="preserve">   (</w:t>
      </w:r>
      <w:r>
        <w:tab/>
        <w:t xml:space="preserve">"ID_ESTACION_MUESTREO" NUMBER(10,0), </w:t>
      </w:r>
    </w:p>
    <w:p w14:paraId="59A9E494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>"NOMBRE" VARCHAR2(255 CHAR)</w:t>
      </w:r>
    </w:p>
    <w:p w14:paraId="65B2E84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1B85652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6785501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005E8FE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46C3229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71342B1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FORMULARIO_DINAMICO</w:t>
      </w:r>
    </w:p>
    <w:p w14:paraId="48F252DF" w14:textId="77777777" w:rsidR="002B20ED" w:rsidRDefault="002B20ED" w:rsidP="002B20ED">
      <w:r>
        <w:t>--------------------------------------------------------</w:t>
      </w:r>
    </w:p>
    <w:p w14:paraId="1362154C" w14:textId="77777777" w:rsidR="002B20ED" w:rsidRDefault="002B20ED" w:rsidP="002B20ED"/>
    <w:p w14:paraId="34D7C7BF" w14:textId="77777777" w:rsidR="002B20ED" w:rsidRDefault="002B20ED" w:rsidP="002B20ED">
      <w:r>
        <w:t xml:space="preserve">  CREATE TABLE "AGROCOL"."FORMULARIO_DINAMICO" </w:t>
      </w:r>
    </w:p>
    <w:p w14:paraId="5516BAA2" w14:textId="77777777" w:rsidR="002B20ED" w:rsidRDefault="002B20ED" w:rsidP="002B20ED">
      <w:r>
        <w:t xml:space="preserve">   (</w:t>
      </w:r>
      <w:r>
        <w:tab/>
        <w:t xml:space="preserve">"ID_FORMULARIO_DINAMICO" NUMBER(10,0), </w:t>
      </w:r>
    </w:p>
    <w:p w14:paraId="6402C74B" w14:textId="77777777" w:rsidR="002B20ED" w:rsidRDefault="002B20ED" w:rsidP="002B20ED">
      <w:r>
        <w:tab/>
        <w:t xml:space="preserve">"PARAMETRO" VARCHAR2(255 CHAR), </w:t>
      </w:r>
    </w:p>
    <w:p w14:paraId="59A47E68" w14:textId="77777777" w:rsidR="002B20ED" w:rsidRPr="002B20ED" w:rsidRDefault="002B20ED" w:rsidP="002B20ED">
      <w:pPr>
        <w:rPr>
          <w:lang w:val="en-US"/>
        </w:rPr>
      </w:pPr>
      <w:r>
        <w:lastRenderedPageBreak/>
        <w:tab/>
      </w:r>
      <w:r w:rsidRPr="002B20ED">
        <w:rPr>
          <w:lang w:val="en-US"/>
        </w:rPr>
        <w:t xml:space="preserve">"ID_FORM"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169246C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"ID_PLANTILLA_CASILLA"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04B228D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41D4C2A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A3D3E2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3A85B60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36A436C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4D65825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FORMULARIOS</w:t>
      </w:r>
    </w:p>
    <w:p w14:paraId="3E0053D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D9D3520" w14:textId="77777777" w:rsidR="002B20ED" w:rsidRPr="002B20ED" w:rsidRDefault="002B20ED" w:rsidP="002B20ED">
      <w:pPr>
        <w:rPr>
          <w:lang w:val="en-US"/>
        </w:rPr>
      </w:pPr>
    </w:p>
    <w:p w14:paraId="030BD43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"AGROCOL"."FORMULARIOS" </w:t>
      </w:r>
    </w:p>
    <w:p w14:paraId="77D7D47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(</w:t>
      </w:r>
      <w:r w:rsidRPr="002B20ED">
        <w:rPr>
          <w:lang w:val="en-US"/>
        </w:rPr>
        <w:tab/>
        <w:t xml:space="preserve">"ID_FORM"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2DFE6DFD" w14:textId="77777777" w:rsidR="002B20ED" w:rsidRDefault="002B20ED" w:rsidP="002B20ED">
      <w:r w:rsidRPr="002B20ED">
        <w:rPr>
          <w:lang w:val="en-US"/>
        </w:rPr>
        <w:tab/>
      </w:r>
      <w:r>
        <w:t xml:space="preserve">"ACTIVO" NUMBER(1,0), </w:t>
      </w:r>
    </w:p>
    <w:p w14:paraId="14CE5975" w14:textId="77777777" w:rsidR="002B20ED" w:rsidRDefault="002B20ED" w:rsidP="002B20ED">
      <w:r>
        <w:tab/>
        <w:t xml:space="preserve">"FECHA" DATE, </w:t>
      </w:r>
    </w:p>
    <w:p w14:paraId="4B4A891D" w14:textId="77777777" w:rsidR="002B20ED" w:rsidRDefault="002B20ED" w:rsidP="002B20ED">
      <w:r>
        <w:tab/>
        <w:t xml:space="preserve">"GEOPUNTO" VARCHAR2(255 CHAR), </w:t>
      </w:r>
    </w:p>
    <w:p w14:paraId="057AEC70" w14:textId="77777777" w:rsidR="002B20ED" w:rsidRDefault="002B20ED" w:rsidP="002B20ED">
      <w:r>
        <w:tab/>
        <w:t xml:space="preserve">"RESUMEN" VARCHAR2(255 CHAR), </w:t>
      </w:r>
    </w:p>
    <w:p w14:paraId="57CD426D" w14:textId="77777777" w:rsidR="002B20ED" w:rsidRDefault="002B20ED" w:rsidP="002B20ED">
      <w:r>
        <w:tab/>
        <w:t xml:space="preserve">"ID_EQUIPAMIENTO" NUMBER(10,0), </w:t>
      </w:r>
    </w:p>
    <w:p w14:paraId="787A4335" w14:textId="77777777" w:rsidR="002B20ED" w:rsidRDefault="002B20ED" w:rsidP="002B20ED">
      <w:r>
        <w:tab/>
        <w:t xml:space="preserve">"ID_ESTACION_MUESTREO" NUMBER(10,0), </w:t>
      </w:r>
    </w:p>
    <w:p w14:paraId="057152E0" w14:textId="77777777" w:rsidR="002B20ED" w:rsidRDefault="002B20ED" w:rsidP="002B20ED">
      <w:r>
        <w:tab/>
        <w:t xml:space="preserve">"ID_METODO_MUESTREO" NUMBER(10,0), </w:t>
      </w:r>
    </w:p>
    <w:p w14:paraId="67851059" w14:textId="77777777" w:rsidR="002B20ED" w:rsidRDefault="002B20ED" w:rsidP="002B20ED">
      <w:r>
        <w:tab/>
        <w:t xml:space="preserve">"ID_TIPO_MUESTREO" NUMBER(10,0), </w:t>
      </w:r>
    </w:p>
    <w:p w14:paraId="76D11047" w14:textId="77777777" w:rsidR="002B20ED" w:rsidRDefault="002B20ED" w:rsidP="002B20ED">
      <w:r>
        <w:tab/>
        <w:t xml:space="preserve">"ID_USUARIO" NUMBER(10,0), </w:t>
      </w:r>
    </w:p>
    <w:p w14:paraId="4D6A6DDA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 xml:space="preserve">"ID_ZONA"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070519F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69C2D7E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72E270D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740FEED3" w14:textId="77777777" w:rsidR="002B20ED" w:rsidRDefault="002B20ED" w:rsidP="002B20ED">
      <w:r w:rsidRPr="002B20ED">
        <w:rPr>
          <w:lang w:val="en-US"/>
        </w:rPr>
        <w:t xml:space="preserve">  </w:t>
      </w:r>
      <w:r>
        <w:t>TABLESPACE "SYSTEM" ;</w:t>
      </w:r>
    </w:p>
    <w:p w14:paraId="224A0546" w14:textId="77777777" w:rsidR="002B20ED" w:rsidRDefault="002B20ED" w:rsidP="002B20ED">
      <w:r>
        <w:t>--------------------------------------------------------</w:t>
      </w:r>
    </w:p>
    <w:p w14:paraId="0CB90235" w14:textId="77777777" w:rsidR="002B20ED" w:rsidRDefault="002B20ED" w:rsidP="002B20ED">
      <w:proofErr w:type="gramStart"/>
      <w:r>
        <w:t>--  DDL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Table FUNCIONALIDADES</w:t>
      </w:r>
    </w:p>
    <w:p w14:paraId="30967270" w14:textId="77777777" w:rsidR="002B20ED" w:rsidRDefault="002B20ED" w:rsidP="002B20ED">
      <w:r>
        <w:t>--------------------------------------------------------</w:t>
      </w:r>
    </w:p>
    <w:p w14:paraId="16B0FB98" w14:textId="77777777" w:rsidR="002B20ED" w:rsidRDefault="002B20ED" w:rsidP="002B20ED"/>
    <w:p w14:paraId="1EB0C5F2" w14:textId="77777777" w:rsidR="002B20ED" w:rsidRDefault="002B20ED" w:rsidP="002B20ED">
      <w:r>
        <w:t xml:space="preserve">  CREATE TABLE "AGROCOL"."FUNCIONALIDADES" </w:t>
      </w:r>
    </w:p>
    <w:p w14:paraId="7EA69294" w14:textId="77777777" w:rsidR="002B20ED" w:rsidRDefault="002B20ED" w:rsidP="002B20ED">
      <w:r>
        <w:t xml:space="preserve">   (</w:t>
      </w:r>
      <w:r>
        <w:tab/>
        <w:t xml:space="preserve">"ID_FUNCIONALIDAD" NUMBER(10,0), </w:t>
      </w:r>
    </w:p>
    <w:p w14:paraId="57522469" w14:textId="77777777" w:rsidR="002B20ED" w:rsidRDefault="002B20ED" w:rsidP="002B20ED">
      <w:r>
        <w:tab/>
        <w:t xml:space="preserve">"DESCRIPCION" VARCHAR2(255 CHAR), </w:t>
      </w:r>
    </w:p>
    <w:p w14:paraId="054BB8AC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>"NOMBRE" VARCHAR2(255 CHAR)</w:t>
      </w:r>
    </w:p>
    <w:p w14:paraId="44F860D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07A9224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7E95D54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55235DC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48D09D0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6256001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LOCALIDADES</w:t>
      </w:r>
    </w:p>
    <w:p w14:paraId="62E0B1E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1158C7C" w14:textId="77777777" w:rsidR="002B20ED" w:rsidRPr="002B20ED" w:rsidRDefault="002B20ED" w:rsidP="002B20ED">
      <w:pPr>
        <w:rPr>
          <w:lang w:val="en-US"/>
        </w:rPr>
      </w:pPr>
    </w:p>
    <w:p w14:paraId="12BB594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"AGROCOL"."LOCALIDADES" </w:t>
      </w:r>
    </w:p>
    <w:p w14:paraId="385C9F4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(</w:t>
      </w:r>
      <w:r w:rsidRPr="002B20ED">
        <w:rPr>
          <w:lang w:val="en-US"/>
        </w:rPr>
        <w:tab/>
        <w:t xml:space="preserve">"ID_LOCALIDAD"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54585B1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ab/>
        <w:t xml:space="preserve">"NOMBRE" VARCHAR2(255 CHAR), </w:t>
      </w:r>
    </w:p>
    <w:p w14:paraId="5CAC30F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"ID_DEPARTAMENTO"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54DF4DD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15BB2B3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4874E61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47AB104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089BBE5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9E308CB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METODO_MUESTREO</w:t>
      </w:r>
    </w:p>
    <w:p w14:paraId="75D53C1E" w14:textId="77777777" w:rsidR="002B20ED" w:rsidRDefault="002B20ED" w:rsidP="002B20ED">
      <w:r>
        <w:t>--------------------------------------------------------</w:t>
      </w:r>
    </w:p>
    <w:p w14:paraId="10704C14" w14:textId="77777777" w:rsidR="002B20ED" w:rsidRDefault="002B20ED" w:rsidP="002B20ED"/>
    <w:p w14:paraId="3F235470" w14:textId="77777777" w:rsidR="002B20ED" w:rsidRDefault="002B20ED" w:rsidP="002B20ED">
      <w:r>
        <w:t xml:space="preserve">  CREATE TABLE "AGROCOL"."METODO_MUESTREO" </w:t>
      </w:r>
    </w:p>
    <w:p w14:paraId="496B16DE" w14:textId="77777777" w:rsidR="002B20ED" w:rsidRDefault="002B20ED" w:rsidP="002B20ED">
      <w:r>
        <w:t xml:space="preserve">   (</w:t>
      </w:r>
      <w:r>
        <w:tab/>
        <w:t xml:space="preserve">"ID_METODO_MUESTREO" NUMBER(10,0), </w:t>
      </w:r>
    </w:p>
    <w:p w14:paraId="2C5915BF" w14:textId="77777777" w:rsidR="002B20ED" w:rsidRDefault="002B20ED" w:rsidP="002B20ED">
      <w:r>
        <w:tab/>
        <w:t>"NOMBRE" VARCHAR2(255 CHAR)</w:t>
      </w:r>
    </w:p>
    <w:p w14:paraId="70A404B8" w14:textId="77777777" w:rsidR="002B20ED" w:rsidRPr="002B20ED" w:rsidRDefault="002B20ED" w:rsidP="002B20ED">
      <w:pPr>
        <w:rPr>
          <w:lang w:val="en-US"/>
        </w:rPr>
      </w:pPr>
      <w:r>
        <w:t xml:space="preserve">   </w:t>
      </w:r>
      <w:r w:rsidRPr="002B20ED">
        <w:rPr>
          <w:lang w:val="en-US"/>
        </w:rPr>
        <w:t>) PCTFREE 10 PCTUSED 40 INITRANS 1 MAXTRANS 255 NOCOMPRESS LOGGING</w:t>
      </w:r>
    </w:p>
    <w:p w14:paraId="5F55F9D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005F3FD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6122046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7110050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E9E3125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PLANTILLA_CASILLA</w:t>
      </w:r>
    </w:p>
    <w:p w14:paraId="65D00A1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9210B25" w14:textId="77777777" w:rsidR="002B20ED" w:rsidRPr="002B20ED" w:rsidRDefault="002B20ED" w:rsidP="002B20ED">
      <w:pPr>
        <w:rPr>
          <w:lang w:val="en-US"/>
        </w:rPr>
      </w:pPr>
    </w:p>
    <w:p w14:paraId="03B57A0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"AGROCOL"."PLANTILLA_CASILLA" </w:t>
      </w:r>
    </w:p>
    <w:p w14:paraId="64168A6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(</w:t>
      </w:r>
      <w:r w:rsidRPr="002B20ED">
        <w:rPr>
          <w:lang w:val="en-US"/>
        </w:rPr>
        <w:tab/>
        <w:t xml:space="preserve">"ID_PLANTILLA_CASILLA"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4FC8459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"ID_CASILLA"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5121B5B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"ID_PLANTILLA_FORMULARIO"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15446EB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7D574DE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95442F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509A432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490F940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5AD937F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PLANTILLA_FORMULARIO</w:t>
      </w:r>
    </w:p>
    <w:p w14:paraId="1F0064A0" w14:textId="77777777" w:rsidR="002B20ED" w:rsidRDefault="002B20ED" w:rsidP="002B20ED">
      <w:r>
        <w:t>--------------------------------------------------------</w:t>
      </w:r>
    </w:p>
    <w:p w14:paraId="6D2120C5" w14:textId="77777777" w:rsidR="002B20ED" w:rsidRDefault="002B20ED" w:rsidP="002B20ED"/>
    <w:p w14:paraId="2AF30CD2" w14:textId="77777777" w:rsidR="002B20ED" w:rsidRDefault="002B20ED" w:rsidP="002B20ED">
      <w:r>
        <w:t xml:space="preserve">  CREATE TABLE "AGROCOL"."PLANTILLA_FORMULARIO" </w:t>
      </w:r>
    </w:p>
    <w:p w14:paraId="493F9374" w14:textId="77777777" w:rsidR="002B20ED" w:rsidRDefault="002B20ED" w:rsidP="002B20ED">
      <w:r>
        <w:t xml:space="preserve">   (</w:t>
      </w:r>
      <w:r>
        <w:tab/>
        <w:t xml:space="preserve">"ID_PLANTILLA" NUMBER(10,0), </w:t>
      </w:r>
    </w:p>
    <w:p w14:paraId="2708A7B4" w14:textId="77777777" w:rsidR="002B20ED" w:rsidRDefault="002B20ED" w:rsidP="002B20ED">
      <w:r>
        <w:tab/>
        <w:t xml:space="preserve">"ACTIVO" NUMBER(1,0), </w:t>
      </w:r>
    </w:p>
    <w:p w14:paraId="121660B6" w14:textId="77777777" w:rsidR="002B20ED" w:rsidRDefault="002B20ED" w:rsidP="002B20ED">
      <w:r>
        <w:tab/>
        <w:t xml:space="preserve">"DESCRIPCION_PLANTILLA" VARCHAR2(255 CHAR), </w:t>
      </w:r>
    </w:p>
    <w:p w14:paraId="7F88E20E" w14:textId="77777777" w:rsidR="002B20ED" w:rsidRDefault="002B20ED" w:rsidP="002B20ED">
      <w:r>
        <w:tab/>
        <w:t>"NOMBRE_PLANTILLA" VARCHAR2(255 CHAR)</w:t>
      </w:r>
    </w:p>
    <w:p w14:paraId="41553F47" w14:textId="77777777" w:rsidR="002B20ED" w:rsidRPr="002B20ED" w:rsidRDefault="002B20ED" w:rsidP="002B20ED">
      <w:pPr>
        <w:rPr>
          <w:lang w:val="en-US"/>
        </w:rPr>
      </w:pPr>
      <w:r>
        <w:t xml:space="preserve">   </w:t>
      </w:r>
      <w:r w:rsidRPr="002B20ED">
        <w:rPr>
          <w:lang w:val="en-US"/>
        </w:rPr>
        <w:t>) PCTFREE 10 PCTUSED 40 INITRANS 1 MAXTRANS 255 NOCOMPRESS LOGGING</w:t>
      </w:r>
    </w:p>
    <w:p w14:paraId="7E695AE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2AD2825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68DF968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649E9F1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>--------------------------------------------------------</w:t>
      </w:r>
    </w:p>
    <w:p w14:paraId="344A44B2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ROLES</w:t>
      </w:r>
    </w:p>
    <w:p w14:paraId="203A268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1E3BB10" w14:textId="77777777" w:rsidR="002B20ED" w:rsidRPr="002B20ED" w:rsidRDefault="002B20ED" w:rsidP="002B20ED">
      <w:pPr>
        <w:rPr>
          <w:lang w:val="en-US"/>
        </w:rPr>
      </w:pPr>
    </w:p>
    <w:p w14:paraId="488C485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"AGROCOL"."ROLES" </w:t>
      </w:r>
    </w:p>
    <w:p w14:paraId="48C0822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(</w:t>
      </w:r>
      <w:r w:rsidRPr="002B20ED">
        <w:rPr>
          <w:lang w:val="en-US"/>
        </w:rPr>
        <w:tab/>
        <w:t xml:space="preserve">"ID_ROL"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1C4D193C" w14:textId="77777777" w:rsidR="002B20ED" w:rsidRDefault="002B20ED" w:rsidP="002B20ED">
      <w:r w:rsidRPr="002B20ED">
        <w:rPr>
          <w:lang w:val="en-US"/>
        </w:rPr>
        <w:tab/>
      </w:r>
      <w:r>
        <w:t xml:space="preserve">"DESCRIPCION" VARCHAR2(255 CHAR), </w:t>
      </w:r>
    </w:p>
    <w:p w14:paraId="54CDE631" w14:textId="77777777" w:rsidR="002B20ED" w:rsidRDefault="002B20ED" w:rsidP="002B20ED">
      <w:r>
        <w:tab/>
        <w:t>"NOMBRE" VARCHAR2(255 CHAR)</w:t>
      </w:r>
    </w:p>
    <w:p w14:paraId="7A04C601" w14:textId="77777777" w:rsidR="002B20ED" w:rsidRPr="002B20ED" w:rsidRDefault="002B20ED" w:rsidP="002B20ED">
      <w:pPr>
        <w:rPr>
          <w:lang w:val="en-US"/>
        </w:rPr>
      </w:pPr>
      <w:r>
        <w:t xml:space="preserve">   </w:t>
      </w:r>
      <w:r w:rsidRPr="002B20ED">
        <w:rPr>
          <w:lang w:val="en-US"/>
        </w:rPr>
        <w:t>) PCTFREE 10 PCTUSED 40 INITRANS 1 MAXTRANS 255 NOCOMPRESS LOGGING</w:t>
      </w:r>
    </w:p>
    <w:p w14:paraId="242D1D4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71C8416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2A829AE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6F7DABF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33C16D3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ROL_FUNCION</w:t>
      </w:r>
    </w:p>
    <w:p w14:paraId="734477B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4B08F61" w14:textId="77777777" w:rsidR="002B20ED" w:rsidRPr="002B20ED" w:rsidRDefault="002B20ED" w:rsidP="002B20ED">
      <w:pPr>
        <w:rPr>
          <w:lang w:val="en-US"/>
        </w:rPr>
      </w:pPr>
    </w:p>
    <w:p w14:paraId="24793A3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"AGROCOL"."ROL_FUNCION" </w:t>
      </w:r>
    </w:p>
    <w:p w14:paraId="59BABF0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(</w:t>
      </w:r>
      <w:r w:rsidRPr="002B20ED">
        <w:rPr>
          <w:lang w:val="en-US"/>
        </w:rPr>
        <w:tab/>
        <w:t xml:space="preserve">"ID_ROL"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6C40073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"ID_FUNCION"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6F62FE8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43CCABC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DE61C6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1FDC569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62F38B8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43D2A6A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TIPO_INPUT</w:t>
      </w:r>
    </w:p>
    <w:p w14:paraId="2990F2F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8C581AA" w14:textId="77777777" w:rsidR="002B20ED" w:rsidRPr="002B20ED" w:rsidRDefault="002B20ED" w:rsidP="002B20ED">
      <w:pPr>
        <w:rPr>
          <w:lang w:val="en-US"/>
        </w:rPr>
      </w:pPr>
    </w:p>
    <w:p w14:paraId="0C0C166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TABLE "AGROCOL"."TIPO_INPUT" </w:t>
      </w:r>
    </w:p>
    <w:p w14:paraId="46C31C8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(</w:t>
      </w:r>
      <w:r w:rsidRPr="002B20ED">
        <w:rPr>
          <w:lang w:val="en-US"/>
        </w:rPr>
        <w:tab/>
        <w:t xml:space="preserve">"ID_TIPO_INPUT"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 xml:space="preserve">10,0), </w:t>
      </w:r>
    </w:p>
    <w:p w14:paraId="4629E44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>"NOMBRE" VARCHAR2(255 CHAR)</w:t>
      </w:r>
    </w:p>
    <w:p w14:paraId="50270F9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058F177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D83D56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259E612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4800F5D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7E53F68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TIPO_MUESTREO</w:t>
      </w:r>
    </w:p>
    <w:p w14:paraId="60BE58FD" w14:textId="77777777" w:rsidR="002B20ED" w:rsidRDefault="002B20ED" w:rsidP="002B20ED">
      <w:r>
        <w:t>--------------------------------------------------------</w:t>
      </w:r>
    </w:p>
    <w:p w14:paraId="0168C472" w14:textId="77777777" w:rsidR="002B20ED" w:rsidRDefault="002B20ED" w:rsidP="002B20ED"/>
    <w:p w14:paraId="2B44F76C" w14:textId="77777777" w:rsidR="002B20ED" w:rsidRDefault="002B20ED" w:rsidP="002B20ED">
      <w:r>
        <w:t xml:space="preserve">  CREATE TABLE "AGROCOL"."TIPO_MUESTREO" </w:t>
      </w:r>
    </w:p>
    <w:p w14:paraId="0FD4B1F2" w14:textId="77777777" w:rsidR="002B20ED" w:rsidRDefault="002B20ED" w:rsidP="002B20ED">
      <w:r>
        <w:t xml:space="preserve">   (</w:t>
      </w:r>
      <w:r>
        <w:tab/>
        <w:t xml:space="preserve">"ID_TIPO_MUESTREO" NUMBER(10,0), </w:t>
      </w:r>
    </w:p>
    <w:p w14:paraId="6DBB495F" w14:textId="77777777" w:rsidR="002B20ED" w:rsidRDefault="002B20ED" w:rsidP="002B20ED">
      <w:r>
        <w:tab/>
        <w:t>"NOMBRE" VARCHAR2(255 CHAR)</w:t>
      </w:r>
    </w:p>
    <w:p w14:paraId="44FAA966" w14:textId="77777777" w:rsidR="002B20ED" w:rsidRPr="002B20ED" w:rsidRDefault="002B20ED" w:rsidP="002B20ED">
      <w:pPr>
        <w:rPr>
          <w:lang w:val="en-US"/>
        </w:rPr>
      </w:pPr>
      <w:r>
        <w:t xml:space="preserve">   </w:t>
      </w:r>
      <w:r w:rsidRPr="002B20ED">
        <w:rPr>
          <w:lang w:val="en-US"/>
        </w:rPr>
        <w:t>) PCTFREE 10 PCTUSED 40 INITRANS 1 MAXTRANS 255 NOCOMPRESS LOGGING</w:t>
      </w:r>
    </w:p>
    <w:p w14:paraId="5F41953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7206D6D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0B6CF137" w14:textId="77777777" w:rsidR="002B20ED" w:rsidRDefault="002B20ED" w:rsidP="002B20ED">
      <w:r w:rsidRPr="002B20ED">
        <w:rPr>
          <w:lang w:val="en-US"/>
        </w:rPr>
        <w:t xml:space="preserve">  </w:t>
      </w:r>
      <w:r>
        <w:t>TABLESPACE "SYSTEM" ;</w:t>
      </w:r>
    </w:p>
    <w:p w14:paraId="6D6E8F3D" w14:textId="77777777" w:rsidR="002B20ED" w:rsidRDefault="002B20ED" w:rsidP="002B20ED">
      <w:r>
        <w:t>--------------------------------------------------------</w:t>
      </w:r>
    </w:p>
    <w:p w14:paraId="457A0335" w14:textId="77777777" w:rsidR="002B20ED" w:rsidRDefault="002B20ED" w:rsidP="002B20ED">
      <w:proofErr w:type="gramStart"/>
      <w:r>
        <w:t>--  DDL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Table UNIDADES_MEDIDA</w:t>
      </w:r>
    </w:p>
    <w:p w14:paraId="74D9DF65" w14:textId="77777777" w:rsidR="002B20ED" w:rsidRDefault="002B20ED" w:rsidP="002B20ED">
      <w:r>
        <w:t>--------------------------------------------------------</w:t>
      </w:r>
    </w:p>
    <w:p w14:paraId="655C090B" w14:textId="77777777" w:rsidR="002B20ED" w:rsidRDefault="002B20ED" w:rsidP="002B20ED"/>
    <w:p w14:paraId="16D3E5CE" w14:textId="77777777" w:rsidR="002B20ED" w:rsidRDefault="002B20ED" w:rsidP="002B20ED">
      <w:r>
        <w:t xml:space="preserve">  CREATE TABLE "AGROCOL"."UNIDADES_MEDIDA" </w:t>
      </w:r>
    </w:p>
    <w:p w14:paraId="5A23DE82" w14:textId="77777777" w:rsidR="002B20ED" w:rsidRDefault="002B20ED" w:rsidP="002B20ED">
      <w:r>
        <w:t xml:space="preserve">   (</w:t>
      </w:r>
      <w:r>
        <w:tab/>
        <w:t xml:space="preserve">"ID_UNIDADES_MEDIDA" NUMBER(10,0), </w:t>
      </w:r>
    </w:p>
    <w:p w14:paraId="2D1C16CA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>"NOMBRE" VARCHAR2(255 CHAR)</w:t>
      </w:r>
    </w:p>
    <w:p w14:paraId="29A31D0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719C45C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32D55F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4D47654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470452D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BEBE9D7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USUARIOS</w:t>
      </w:r>
    </w:p>
    <w:p w14:paraId="747692C0" w14:textId="77777777" w:rsidR="002B20ED" w:rsidRDefault="002B20ED" w:rsidP="002B20ED">
      <w:r>
        <w:t>--------------------------------------------------------</w:t>
      </w:r>
    </w:p>
    <w:p w14:paraId="03E8D20E" w14:textId="77777777" w:rsidR="002B20ED" w:rsidRDefault="002B20ED" w:rsidP="002B20ED"/>
    <w:p w14:paraId="15CF11C5" w14:textId="77777777" w:rsidR="002B20ED" w:rsidRDefault="002B20ED" w:rsidP="002B20ED">
      <w:r>
        <w:t xml:space="preserve">  CREATE TABLE "AGROCOL"."USUARIOS" </w:t>
      </w:r>
    </w:p>
    <w:p w14:paraId="43E96C43" w14:textId="77777777" w:rsidR="002B20ED" w:rsidRDefault="002B20ED" w:rsidP="002B20ED">
      <w:r>
        <w:t xml:space="preserve">   (</w:t>
      </w:r>
      <w:r>
        <w:tab/>
        <w:t xml:space="preserve">"ID_USUARIO" NUMBER(10,0), </w:t>
      </w:r>
    </w:p>
    <w:p w14:paraId="6CEB1AEE" w14:textId="77777777" w:rsidR="002B20ED" w:rsidRDefault="002B20ED" w:rsidP="002B20ED">
      <w:r>
        <w:tab/>
        <w:t xml:space="preserve">"APELLIDO" VARCHAR2(255 CHAR), </w:t>
      </w:r>
    </w:p>
    <w:p w14:paraId="12751F70" w14:textId="77777777" w:rsidR="002B20ED" w:rsidRDefault="002B20ED" w:rsidP="002B20ED">
      <w:r>
        <w:tab/>
        <w:t xml:space="preserve">"CLAVE" VARCHAR2(255 CHAR), </w:t>
      </w:r>
    </w:p>
    <w:p w14:paraId="3243D2A5" w14:textId="77777777" w:rsidR="002B20ED" w:rsidRDefault="002B20ED" w:rsidP="002B20ED">
      <w:r>
        <w:tab/>
        <w:t xml:space="preserve">"DIRECCION" VARCHAR2(255 CHAR), </w:t>
      </w:r>
    </w:p>
    <w:p w14:paraId="6EF4DE4D" w14:textId="77777777" w:rsidR="002B20ED" w:rsidRDefault="002B20ED" w:rsidP="002B20ED">
      <w:r>
        <w:tab/>
        <w:t xml:space="preserve">"DOCUMENTO" VARCHAR2(255 CHAR), </w:t>
      </w:r>
    </w:p>
    <w:p w14:paraId="4301326C" w14:textId="77777777" w:rsidR="002B20ED" w:rsidRDefault="002B20ED" w:rsidP="002B20ED">
      <w:r>
        <w:tab/>
        <w:t xml:space="preserve">"ESTADO" VARCHAR2(255 CHAR), </w:t>
      </w:r>
    </w:p>
    <w:p w14:paraId="1FF83C38" w14:textId="77777777" w:rsidR="002B20ED" w:rsidRDefault="002B20ED" w:rsidP="002B20ED">
      <w:r>
        <w:tab/>
        <w:t xml:space="preserve">"MAIL" VARCHAR2(255 CHAR), </w:t>
      </w:r>
    </w:p>
    <w:p w14:paraId="112AE1CD" w14:textId="77777777" w:rsidR="002B20ED" w:rsidRDefault="002B20ED" w:rsidP="002B20ED">
      <w:r>
        <w:tab/>
        <w:t xml:space="preserve">"NOMBRE" VARCHAR2(255 CHAR), </w:t>
      </w:r>
    </w:p>
    <w:p w14:paraId="35252474" w14:textId="77777777" w:rsidR="002B20ED" w:rsidRDefault="002B20ED" w:rsidP="002B20ED">
      <w:r>
        <w:tab/>
        <w:t xml:space="preserve">"NOMBRE_USUARIO" VARCHAR2(255 CHAR), </w:t>
      </w:r>
    </w:p>
    <w:p w14:paraId="6CF44BB5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 xml:space="preserve">"TIPO_DOC" VARCHAR2(255 CHAR), </w:t>
      </w:r>
    </w:p>
    <w:p w14:paraId="7309493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"ID_ROL"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464B144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4954E7E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950ED5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10AE28C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0460268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7B2CBA7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Table ZONAS</w:t>
      </w:r>
    </w:p>
    <w:p w14:paraId="213BB1DE" w14:textId="77777777" w:rsidR="002B20ED" w:rsidRDefault="002B20ED" w:rsidP="002B20ED">
      <w:r>
        <w:t>--------------------------------------------------------</w:t>
      </w:r>
    </w:p>
    <w:p w14:paraId="0A235038" w14:textId="77777777" w:rsidR="002B20ED" w:rsidRDefault="002B20ED" w:rsidP="002B20ED"/>
    <w:p w14:paraId="07C91B29" w14:textId="77777777" w:rsidR="002B20ED" w:rsidRDefault="002B20ED" w:rsidP="002B20ED">
      <w:r>
        <w:t xml:space="preserve">  CREATE TABLE "AGROCOL"."ZONAS" </w:t>
      </w:r>
    </w:p>
    <w:p w14:paraId="4923AAD1" w14:textId="77777777" w:rsidR="002B20ED" w:rsidRDefault="002B20ED" w:rsidP="002B20ED">
      <w:r>
        <w:t xml:space="preserve">   (</w:t>
      </w:r>
      <w:r>
        <w:tab/>
        <w:t xml:space="preserve">"ID_ZONA" NUMBER(10,0), </w:t>
      </w:r>
    </w:p>
    <w:p w14:paraId="785CF33B" w14:textId="77777777" w:rsidR="002B20ED" w:rsidRDefault="002B20ED" w:rsidP="002B20ED">
      <w:r>
        <w:tab/>
        <w:t xml:space="preserve">"NOMBRE" VARCHAR2(255 CHAR), </w:t>
      </w:r>
    </w:p>
    <w:p w14:paraId="20EC2070" w14:textId="77777777" w:rsidR="002B20ED" w:rsidRPr="002B20ED" w:rsidRDefault="002B20ED" w:rsidP="002B20ED">
      <w:pPr>
        <w:rPr>
          <w:lang w:val="en-US"/>
        </w:rPr>
      </w:pPr>
      <w:r>
        <w:tab/>
      </w:r>
      <w:r w:rsidRPr="002B20ED">
        <w:rPr>
          <w:lang w:val="en-US"/>
        </w:rPr>
        <w:t xml:space="preserve">"ID_LOCALIDAD" </w:t>
      </w:r>
      <w:proofErr w:type="gramStart"/>
      <w:r w:rsidRPr="002B20ED">
        <w:rPr>
          <w:lang w:val="en-US"/>
        </w:rPr>
        <w:t>NUMBER(</w:t>
      </w:r>
      <w:proofErr w:type="gramEnd"/>
      <w:r w:rsidRPr="002B20ED">
        <w:rPr>
          <w:lang w:val="en-US"/>
        </w:rPr>
        <w:t>10,0)</w:t>
      </w:r>
    </w:p>
    <w:p w14:paraId="1DA521D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) PCTFREE 10 PCTUSED 40 INITRANS 1 MAXTRANS 255 NOCOMPRESS LOGGING</w:t>
      </w:r>
    </w:p>
    <w:p w14:paraId="6310BF1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4801B8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11AD67D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;</w:t>
      </w:r>
      <w:proofErr w:type="gramEnd"/>
    </w:p>
    <w:p w14:paraId="4475230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AGROCOL.CASILLAS</w:t>
      </w:r>
    </w:p>
    <w:p w14:paraId="5CCDBCC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5BCFF41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AGROCOL.DEPARTAMENTOS</w:t>
      </w:r>
    </w:p>
    <w:p w14:paraId="53D3C90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7ED3237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AGROCOL.EQUIPAMIENTO</w:t>
      </w:r>
    </w:p>
    <w:p w14:paraId="0504B95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214622A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AGROCOL.ESTACION_MUESTREO</w:t>
      </w:r>
    </w:p>
    <w:p w14:paraId="1AAD474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04942F0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AGROCOL.FORMULARIO_DINAMICO</w:t>
      </w:r>
    </w:p>
    <w:p w14:paraId="43DC2CC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70ADB77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AGROCOL.FORMULARIOS</w:t>
      </w:r>
    </w:p>
    <w:p w14:paraId="5364116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40FD10E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AGROCOL.FUNCIONALIDADES</w:t>
      </w:r>
    </w:p>
    <w:p w14:paraId="477E88B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5C4FDF0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AGROCOL.LOCALIDADES</w:t>
      </w:r>
    </w:p>
    <w:p w14:paraId="7F2BBD6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4C0DD23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AGROCOL.METODO_MUESTREO</w:t>
      </w:r>
    </w:p>
    <w:p w14:paraId="4945571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042A535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AGROCOL.PLANTILLA_CASILLA</w:t>
      </w:r>
    </w:p>
    <w:p w14:paraId="66CCD9F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5BD3E2D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AGROCOL.PLANTILLA_FORMULARIO</w:t>
      </w:r>
    </w:p>
    <w:p w14:paraId="6AB2AF8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6404517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AGROCOL.ROLES</w:t>
      </w:r>
    </w:p>
    <w:p w14:paraId="14B70FE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4DE94B6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AGROCOL.ROL_FUNCION</w:t>
      </w:r>
    </w:p>
    <w:p w14:paraId="09FDD93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6A834BC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AGROCOL.TIPO_INPUT</w:t>
      </w:r>
    </w:p>
    <w:p w14:paraId="49FE021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30A39B3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AGROCOL.TIPO_MUESTREO</w:t>
      </w:r>
    </w:p>
    <w:p w14:paraId="0F86DC9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43CA0CA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AGROCOL.UNIDADES_MEDIDA</w:t>
      </w:r>
    </w:p>
    <w:p w14:paraId="39548DE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7BD3CC7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AGROCOL.USUARIOS</w:t>
      </w:r>
    </w:p>
    <w:p w14:paraId="07573E3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38FA366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REM INSERTING into AGROCOL.ZONAS</w:t>
      </w:r>
    </w:p>
    <w:p w14:paraId="7206856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7F39AFA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31408F5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Procedure INICIALIZACION</w:t>
      </w:r>
    </w:p>
    <w:p w14:paraId="12A88BE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70AE74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2857F6B3" w14:textId="77777777" w:rsidR="002B20ED" w:rsidRPr="002B20ED" w:rsidRDefault="002B20ED" w:rsidP="002B20ED">
      <w:pPr>
        <w:rPr>
          <w:lang w:val="en-US"/>
        </w:rPr>
      </w:pPr>
    </w:p>
    <w:p w14:paraId="519FEB5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OR REPLACE PROCEDURE "AGROCOL"."INICIALIZACION" </w:t>
      </w:r>
    </w:p>
    <w:p w14:paraId="7F138EC3" w14:textId="77777777" w:rsidR="002B20ED" w:rsidRDefault="002B20ED" w:rsidP="002B20ED">
      <w:r>
        <w:t>IS</w:t>
      </w:r>
    </w:p>
    <w:p w14:paraId="2C58D736" w14:textId="77777777" w:rsidR="002B20ED" w:rsidRDefault="002B20ED" w:rsidP="002B20ED">
      <w:r>
        <w:t>BEGIN</w:t>
      </w:r>
    </w:p>
    <w:p w14:paraId="6744FC92" w14:textId="77777777" w:rsidR="002B20ED" w:rsidRDefault="002B20ED" w:rsidP="002B20ED">
      <w:r>
        <w:t>/*</w:t>
      </w:r>
      <w:proofErr w:type="spellStart"/>
      <w:r>
        <w:t>Estacion</w:t>
      </w:r>
      <w:proofErr w:type="spellEnd"/>
      <w:r>
        <w:t>*/</w:t>
      </w:r>
    </w:p>
    <w:p w14:paraId="5C9A5197" w14:textId="77777777" w:rsidR="002B20ED" w:rsidRDefault="002B20ED" w:rsidP="002B20ED">
      <w:r>
        <w:lastRenderedPageBreak/>
        <w:t>INSERT INTO AGROCOL.ESTACION_MUESTREO (ID_ESTACION_MUESTREO, NOMBRE) VALUES(1, 'ESTACION 1');</w:t>
      </w:r>
    </w:p>
    <w:p w14:paraId="273904EB" w14:textId="77777777" w:rsidR="002B20ED" w:rsidRDefault="002B20ED" w:rsidP="002B20ED">
      <w:r>
        <w:t>INSERT INTO AGROCOL.ESTACION_MUESTREO (ID_ESTACION_MUESTREO, NOMBRE) VALUES(2, 'ESTACION 2');</w:t>
      </w:r>
    </w:p>
    <w:p w14:paraId="517E76E6" w14:textId="77777777" w:rsidR="002B20ED" w:rsidRDefault="002B20ED" w:rsidP="002B20ED">
      <w:r>
        <w:t>INSERT INTO AGROCOL.ESTACION_MUESTREO (ID_ESTACION_MUESTREO, NOMBRE) VALUES(3, 'ESTACION 3');</w:t>
      </w:r>
    </w:p>
    <w:p w14:paraId="7BA432FD" w14:textId="77777777" w:rsidR="002B20ED" w:rsidRDefault="002B20ED" w:rsidP="002B20ED">
      <w:r>
        <w:t>INSERT INTO AGROCOL.ESTACION_MUESTREO (ID_ESTACION_MUESTREO, NOMBRE) VALUES(4, 'ESTACION 4');</w:t>
      </w:r>
    </w:p>
    <w:p w14:paraId="65450127" w14:textId="77777777" w:rsidR="002B20ED" w:rsidRDefault="002B20ED" w:rsidP="002B20ED"/>
    <w:p w14:paraId="234A2F14" w14:textId="77777777" w:rsidR="002B20ED" w:rsidRDefault="002B20ED" w:rsidP="002B20ED">
      <w:r>
        <w:t>/*Equipamiento*/</w:t>
      </w:r>
    </w:p>
    <w:p w14:paraId="6FFCDA0B" w14:textId="77777777" w:rsidR="002B20ED" w:rsidRDefault="002B20ED" w:rsidP="002B20ED">
      <w:r>
        <w:t>INSERT INTO AGROCOL.EQUIPAMIENTO (ID_EQUIPAMIENTO,NOMBRE)</w:t>
      </w:r>
    </w:p>
    <w:p w14:paraId="5245D8A6" w14:textId="77777777" w:rsidR="002B20ED" w:rsidRDefault="002B20ED" w:rsidP="002B20ED">
      <w:r>
        <w:tab/>
        <w:t>VALUES (1,'Lupa');</w:t>
      </w:r>
    </w:p>
    <w:p w14:paraId="5C952D7F" w14:textId="77777777" w:rsidR="002B20ED" w:rsidRDefault="002B20ED" w:rsidP="002B20ED">
      <w:r>
        <w:t>INSERT INTO AGROCOL.EQUIPAMIENTO (ID_EQUIPAMIENTO,NOMBRE)</w:t>
      </w:r>
    </w:p>
    <w:p w14:paraId="61FF4F21" w14:textId="77777777" w:rsidR="002B20ED" w:rsidRDefault="002B20ED" w:rsidP="002B20ED">
      <w:r>
        <w:tab/>
        <w:t>VALUES (2,'Pala');</w:t>
      </w:r>
    </w:p>
    <w:p w14:paraId="1A8B97B5" w14:textId="77777777" w:rsidR="002B20ED" w:rsidRDefault="002B20ED" w:rsidP="002B20ED">
      <w:r>
        <w:t>INSERT INTO AGROCOL.EQUIPAMIENTO (ID_EQUIPAMIENTO,NOMBRE)</w:t>
      </w:r>
    </w:p>
    <w:p w14:paraId="7847B1C0" w14:textId="77777777" w:rsidR="002B20ED" w:rsidRDefault="002B20ED" w:rsidP="002B20ED">
      <w:r>
        <w:tab/>
        <w:t>VALUES (3,'Lapiz');</w:t>
      </w:r>
    </w:p>
    <w:p w14:paraId="717AF906" w14:textId="77777777" w:rsidR="002B20ED" w:rsidRDefault="002B20ED" w:rsidP="002B20ED">
      <w:r>
        <w:t>INSERT INTO AGROCOL.EQUIPAMIENTO (ID_EQUIPAMIENTO,NOMBRE)</w:t>
      </w:r>
    </w:p>
    <w:p w14:paraId="15B05923" w14:textId="77777777" w:rsidR="002B20ED" w:rsidRDefault="002B20ED" w:rsidP="002B20ED">
      <w:r>
        <w:tab/>
        <w:t>VALUES (4,'Papel');</w:t>
      </w:r>
    </w:p>
    <w:p w14:paraId="2958543B" w14:textId="77777777" w:rsidR="002B20ED" w:rsidRDefault="002B20ED" w:rsidP="002B20ED">
      <w:r>
        <w:t>/*TIPO INPUT*/</w:t>
      </w:r>
    </w:p>
    <w:p w14:paraId="3CA41DF8" w14:textId="77777777" w:rsidR="002B20ED" w:rsidRDefault="002B20ED" w:rsidP="002B20ED"/>
    <w:p w14:paraId="7F1E9851" w14:textId="77777777" w:rsidR="002B20ED" w:rsidRDefault="002B20ED" w:rsidP="002B20ED">
      <w:r>
        <w:t>INSERT INTO AGROCOL.TIPO_INPUT (ID_TIPO_INPUT, NOMBRE) VALUES(1, 'TEXTO');</w:t>
      </w:r>
    </w:p>
    <w:p w14:paraId="53C66AD6" w14:textId="77777777" w:rsidR="002B20ED" w:rsidRDefault="002B20ED" w:rsidP="002B20ED">
      <w:r>
        <w:t>INSERT INTO AGROCOL.TIPO_INPUT (ID_TIPO_INPUT, NOMBRE) VALUES(2, 'FECHA');</w:t>
      </w:r>
    </w:p>
    <w:p w14:paraId="7DFD870E" w14:textId="77777777" w:rsidR="002B20ED" w:rsidRDefault="002B20ED" w:rsidP="002B20ED">
      <w:r>
        <w:t>INSERT INTO AGROCOL.TIPO_INPUT (ID_TIPO_INPUT, NOMBRE) VALUES(3, 'NUMERICO');</w:t>
      </w:r>
    </w:p>
    <w:p w14:paraId="023312D6" w14:textId="77777777" w:rsidR="002B20ED" w:rsidRDefault="002B20ED" w:rsidP="002B20ED">
      <w:r>
        <w:t>INSERT INTO AGROCOL.TIPO_INPUT (ID_TIPO_INPUT, NOMBRE) VALUES(4, 'ENTERO');</w:t>
      </w:r>
    </w:p>
    <w:p w14:paraId="7C663AD6" w14:textId="77777777" w:rsidR="002B20ED" w:rsidRDefault="002B20ED" w:rsidP="002B20ED"/>
    <w:p w14:paraId="78EC0C31" w14:textId="77777777" w:rsidR="002B20ED" w:rsidRDefault="002B20ED" w:rsidP="002B20ED"/>
    <w:p w14:paraId="129CACAA" w14:textId="77777777" w:rsidR="002B20ED" w:rsidRDefault="002B20ED" w:rsidP="002B20ED">
      <w:r>
        <w:t xml:space="preserve">/*Un </w:t>
      </w:r>
      <w:proofErr w:type="spellStart"/>
      <w:r>
        <w:t>med</w:t>
      </w:r>
      <w:proofErr w:type="spellEnd"/>
      <w:r>
        <w:t>*/</w:t>
      </w:r>
    </w:p>
    <w:p w14:paraId="1F98A8C9" w14:textId="77777777" w:rsidR="002B20ED" w:rsidRDefault="002B20ED" w:rsidP="002B20ED"/>
    <w:p w14:paraId="3E8FF53F" w14:textId="77777777" w:rsidR="002B20ED" w:rsidRDefault="002B20ED" w:rsidP="002B20ED">
      <w:r>
        <w:t>INSERT INTO AGROCOL.UNIDADES_MEDIDA (ID_UNIDADES_MEDIDA, NOMBRE) VALUES(1, '</w:t>
      </w:r>
      <w:proofErr w:type="spellStart"/>
      <w:r>
        <w:t>KiloGramos</w:t>
      </w:r>
      <w:proofErr w:type="spellEnd"/>
      <w:r>
        <w:t>');</w:t>
      </w:r>
    </w:p>
    <w:p w14:paraId="33C03DA4" w14:textId="77777777" w:rsidR="002B20ED" w:rsidRDefault="002B20ED" w:rsidP="002B20ED">
      <w:r>
        <w:t>INSERT INTO AGROCOL.UNIDADES_MEDIDA (ID_UNIDADES_MEDIDA, NOMBRE) VALUES(2, 'Litros');</w:t>
      </w:r>
    </w:p>
    <w:p w14:paraId="7109888E" w14:textId="77777777" w:rsidR="002B20ED" w:rsidRDefault="002B20ED" w:rsidP="002B20ED">
      <w:r>
        <w:t>INSERT INTO AGROCOL.UNIDADES_MEDIDA (ID_UNIDADES_MEDIDA, NOMBRE) VALUES(3, 'Metros');</w:t>
      </w:r>
    </w:p>
    <w:p w14:paraId="15C89079" w14:textId="77777777" w:rsidR="002B20ED" w:rsidRDefault="002B20ED" w:rsidP="002B20ED">
      <w:r>
        <w:t>INSERT INTO AGROCOL.UNIDADES_MEDIDA (ID_UNIDADES_MEDIDA, NOMBRE) VALUES(4, '</w:t>
      </w:r>
      <w:proofErr w:type="spellStart"/>
      <w:r>
        <w:t>Centimetros</w:t>
      </w:r>
      <w:proofErr w:type="spellEnd"/>
      <w:r>
        <w:t>');</w:t>
      </w:r>
    </w:p>
    <w:p w14:paraId="4A5B2030" w14:textId="77777777" w:rsidR="002B20ED" w:rsidRDefault="002B20ED" w:rsidP="002B20ED"/>
    <w:p w14:paraId="24EEAE0D" w14:textId="77777777" w:rsidR="002B20ED" w:rsidRDefault="002B20ED" w:rsidP="002B20ED"/>
    <w:p w14:paraId="7397EFAD" w14:textId="77777777" w:rsidR="002B20ED" w:rsidRDefault="002B20ED" w:rsidP="002B20ED">
      <w:r>
        <w:t>/*ESTACIONES DE MUESTREO*/</w:t>
      </w:r>
    </w:p>
    <w:p w14:paraId="26D2C094" w14:textId="77777777" w:rsidR="002B20ED" w:rsidRDefault="002B20ED" w:rsidP="002B20ED">
      <w:r>
        <w:t>INSERT INTO AGROCOL.ESTACION_MUESTREO (ID_ESTACION_MUESTREO,NOMBRE)</w:t>
      </w:r>
    </w:p>
    <w:p w14:paraId="7E32A3A3" w14:textId="77777777" w:rsidR="002B20ED" w:rsidRDefault="002B20ED" w:rsidP="002B20ED">
      <w:r>
        <w:tab/>
        <w:t>VALUES (1,'ESTACION 1');</w:t>
      </w:r>
    </w:p>
    <w:p w14:paraId="77BC950E" w14:textId="77777777" w:rsidR="002B20ED" w:rsidRDefault="002B20ED" w:rsidP="002B20ED">
      <w:r>
        <w:t>INSERT INTO AGROCOL.ESTACION_MUESTREO (ID_ESTACION_MUESTREO,NOMBRE)</w:t>
      </w:r>
    </w:p>
    <w:p w14:paraId="18AF2935" w14:textId="77777777" w:rsidR="002B20ED" w:rsidRDefault="002B20ED" w:rsidP="002B20ED">
      <w:r>
        <w:tab/>
        <w:t>VALUES (2,'ESTACION 2');</w:t>
      </w:r>
    </w:p>
    <w:p w14:paraId="12CC981E" w14:textId="77777777" w:rsidR="002B20ED" w:rsidRDefault="002B20ED" w:rsidP="002B20ED">
      <w:r>
        <w:lastRenderedPageBreak/>
        <w:t>INSERT INTO AGROCOL.ESTACION_MUESTREO (ID_ESTACION_MUESTREO,NOMBRE)</w:t>
      </w:r>
    </w:p>
    <w:p w14:paraId="4DF483C6" w14:textId="77777777" w:rsidR="002B20ED" w:rsidRDefault="002B20ED" w:rsidP="002B20ED">
      <w:r>
        <w:tab/>
        <w:t>VALUES (3,'ESTACION 3');</w:t>
      </w:r>
    </w:p>
    <w:p w14:paraId="38702AB5" w14:textId="77777777" w:rsidR="002B20ED" w:rsidRDefault="002B20ED" w:rsidP="002B20ED">
      <w:r>
        <w:t>INSERT INTO AGROCOL.ESTACION_MUESTREO (ID_ESTACION_MUESTREO,NOMBRE)</w:t>
      </w:r>
    </w:p>
    <w:p w14:paraId="42232B2F" w14:textId="77777777" w:rsidR="002B20ED" w:rsidRDefault="002B20ED" w:rsidP="002B20ED">
      <w:r>
        <w:tab/>
        <w:t>VALUES (4,'ESTACION 4');</w:t>
      </w:r>
    </w:p>
    <w:p w14:paraId="5A3C8436" w14:textId="77777777" w:rsidR="002B20ED" w:rsidRDefault="002B20ED" w:rsidP="002B20ED"/>
    <w:p w14:paraId="5EA8F929" w14:textId="77777777" w:rsidR="002B20ED" w:rsidRDefault="002B20ED" w:rsidP="002B20ED">
      <w:r>
        <w:t>/*TIPO_MUESTREO*/</w:t>
      </w:r>
    </w:p>
    <w:p w14:paraId="136B892B" w14:textId="77777777" w:rsidR="002B20ED" w:rsidRDefault="002B20ED" w:rsidP="002B20ED">
      <w:r>
        <w:t>INSERT INTO AGROCOL.TIPO_MUESTREO (ID_TIPO_MUESTREO, NOMBRE) VALUES(1, 'TIPO MUESTREO 1');</w:t>
      </w:r>
    </w:p>
    <w:p w14:paraId="1F79DFFC" w14:textId="77777777" w:rsidR="002B20ED" w:rsidRDefault="002B20ED" w:rsidP="002B20ED">
      <w:r>
        <w:t>INSERT INTO AGROCOL.TIPO_MUESTREO (ID_TIPO_MUESTREO, NOMBRE) VALUES(2, 'TIPO MUESTREO 2');</w:t>
      </w:r>
    </w:p>
    <w:p w14:paraId="21928437" w14:textId="77777777" w:rsidR="002B20ED" w:rsidRDefault="002B20ED" w:rsidP="002B20ED">
      <w:r>
        <w:t>INSERT INTO AGROCOL.TIPO_MUESTREO (ID_TIPO_MUESTREO, NOMBRE) VALUES(3, 'TIPO MUESTREO 3');</w:t>
      </w:r>
    </w:p>
    <w:p w14:paraId="0CE6F844" w14:textId="77777777" w:rsidR="002B20ED" w:rsidRDefault="002B20ED" w:rsidP="002B20ED">
      <w:r>
        <w:t>INSERT INTO AGROCOL.TIPO_MUESTREO (ID_TIPO_MUESTREO, NOMBRE) VALUES(4, 'TIPO MUESTREO 4');</w:t>
      </w:r>
    </w:p>
    <w:p w14:paraId="13CF0AB8" w14:textId="77777777" w:rsidR="002B20ED" w:rsidRDefault="002B20ED" w:rsidP="002B20ED"/>
    <w:p w14:paraId="08DAE94C" w14:textId="77777777" w:rsidR="002B20ED" w:rsidRDefault="002B20ED" w:rsidP="002B20ED"/>
    <w:p w14:paraId="5134C1C7" w14:textId="77777777" w:rsidR="002B20ED" w:rsidRDefault="002B20ED" w:rsidP="002B20ED">
      <w:r>
        <w:t>/*METODO MUESTREO*/</w:t>
      </w:r>
    </w:p>
    <w:p w14:paraId="6FFADFD5" w14:textId="77777777" w:rsidR="002B20ED" w:rsidRDefault="002B20ED" w:rsidP="002B20ED"/>
    <w:p w14:paraId="0669E7D7" w14:textId="77777777" w:rsidR="002B20ED" w:rsidRDefault="002B20ED" w:rsidP="002B20ED">
      <w:r>
        <w:t xml:space="preserve">-- </w:t>
      </w:r>
      <w:proofErr w:type="spellStart"/>
      <w:r>
        <w:t>Auto-generated</w:t>
      </w:r>
      <w:proofErr w:type="spellEnd"/>
      <w:r>
        <w:t xml:space="preserve"> SQL script #202011172057</w:t>
      </w:r>
    </w:p>
    <w:p w14:paraId="27EFE784" w14:textId="77777777" w:rsidR="002B20ED" w:rsidRDefault="002B20ED" w:rsidP="002B20ED">
      <w:r>
        <w:t>INSERT INTO AGROCOL.METODO_MUESTREO (ID_METODO_MUESTREO,NOMBRE)</w:t>
      </w:r>
    </w:p>
    <w:p w14:paraId="39918693" w14:textId="77777777" w:rsidR="002B20ED" w:rsidRDefault="002B20ED" w:rsidP="002B20ED">
      <w:r>
        <w:tab/>
        <w:t>VALUES (1,'METODO1');</w:t>
      </w:r>
    </w:p>
    <w:p w14:paraId="1EE48428" w14:textId="77777777" w:rsidR="002B20ED" w:rsidRDefault="002B20ED" w:rsidP="002B20ED">
      <w:r>
        <w:t>INSERT INTO AGROCOL.METODO_MUESTREO (ID_METODO_MUESTREO,NOMBRE)</w:t>
      </w:r>
    </w:p>
    <w:p w14:paraId="3FAEA256" w14:textId="77777777" w:rsidR="002B20ED" w:rsidRDefault="002B20ED" w:rsidP="002B20ED">
      <w:r>
        <w:tab/>
        <w:t>VALUES (2,'METODO2');</w:t>
      </w:r>
    </w:p>
    <w:p w14:paraId="299692BD" w14:textId="77777777" w:rsidR="002B20ED" w:rsidRDefault="002B20ED" w:rsidP="002B20ED">
      <w:r>
        <w:t>INSERT INTO AGROCOL.METODO_MUESTREO (ID_METODO_MUESTREO,NOMBRE)</w:t>
      </w:r>
    </w:p>
    <w:p w14:paraId="108819CE" w14:textId="77777777" w:rsidR="002B20ED" w:rsidRDefault="002B20ED" w:rsidP="002B20ED">
      <w:r>
        <w:tab/>
        <w:t>VALUES (3,'METODO3');</w:t>
      </w:r>
    </w:p>
    <w:p w14:paraId="5052AFB4" w14:textId="77777777" w:rsidR="002B20ED" w:rsidRDefault="002B20ED" w:rsidP="002B20ED">
      <w:r>
        <w:t>INSERT INTO AGROCOL.METODO_MUESTREO (ID_METODO_MUESTREO,NOMBRE)</w:t>
      </w:r>
    </w:p>
    <w:p w14:paraId="0F2B6B41" w14:textId="77777777" w:rsidR="002B20ED" w:rsidRDefault="002B20ED" w:rsidP="002B20ED">
      <w:r>
        <w:tab/>
        <w:t>VALUES (4,'METODO4');</w:t>
      </w:r>
    </w:p>
    <w:p w14:paraId="0FBE4E72" w14:textId="77777777" w:rsidR="002B20ED" w:rsidRDefault="002B20ED" w:rsidP="002B20ED"/>
    <w:p w14:paraId="12D416E0" w14:textId="77777777" w:rsidR="002B20ED" w:rsidRDefault="002B20ED" w:rsidP="002B20ED">
      <w:r>
        <w:t>/*Departamento*/</w:t>
      </w:r>
    </w:p>
    <w:p w14:paraId="6D7E5056" w14:textId="77777777" w:rsidR="002B20ED" w:rsidRDefault="002B20ED" w:rsidP="002B20ED">
      <w:r>
        <w:t>INSERT INTO AGROCOL.DEPARTAMENTOS (ID_DEPARTAMENTO, NOMBRE) VALUES(1, 'ARTIGAS');</w:t>
      </w:r>
    </w:p>
    <w:p w14:paraId="21DCDF97" w14:textId="77777777" w:rsidR="002B20ED" w:rsidRDefault="002B20ED" w:rsidP="002B20ED">
      <w:r>
        <w:t>INSERT INTO AGROCOL.DEPARTAMENTOS (ID_DEPARTAMENTO, NOMBRE) VALUES(2, 'CANELONES');</w:t>
      </w:r>
    </w:p>
    <w:p w14:paraId="317A7082" w14:textId="77777777" w:rsidR="002B20ED" w:rsidRDefault="002B20ED" w:rsidP="002B20ED">
      <w:r>
        <w:t>INSERT INTO AGROCOL.DEPARTAMENTOS (ID_DEPARTAMENTO, NOMBRE) VALUES(3, 'CERRO LARGO');</w:t>
      </w:r>
    </w:p>
    <w:p w14:paraId="413AFE19" w14:textId="77777777" w:rsidR="002B20ED" w:rsidRDefault="002B20ED" w:rsidP="002B20ED">
      <w:r>
        <w:t>INSERT INTO AGROCOL.DEPARTAMENTOS (ID_DEPARTAMENTO, NOMBRE) VALUES(4, 'COLONIA');</w:t>
      </w:r>
    </w:p>
    <w:p w14:paraId="0F32DAE1" w14:textId="77777777" w:rsidR="002B20ED" w:rsidRDefault="002B20ED" w:rsidP="002B20ED">
      <w:r>
        <w:t>INSERT INTO AGROCOL.DEPARTAMENTOS (ID_DEPARTAMENTO, NOMBRE) VALUES(5, 'DURAZNO');</w:t>
      </w:r>
    </w:p>
    <w:p w14:paraId="2D039C64" w14:textId="77777777" w:rsidR="002B20ED" w:rsidRDefault="002B20ED" w:rsidP="002B20ED">
      <w:r>
        <w:t>INSERT INTO AGROCOL.DEPARTAMENTOS (ID_DEPARTAMENTO, NOMBRE) VALUES(6, 'FLORES');</w:t>
      </w:r>
    </w:p>
    <w:p w14:paraId="7E937A12" w14:textId="77777777" w:rsidR="002B20ED" w:rsidRDefault="002B20ED" w:rsidP="002B20ED">
      <w:r>
        <w:t>INSERT INTO AGROCOL.DEPARTAMENTOS (ID_DEPARTAMENTO, NOMBRE) VALUES(7, 'FLORIDA');</w:t>
      </w:r>
    </w:p>
    <w:p w14:paraId="7ABF0B42" w14:textId="77777777" w:rsidR="002B20ED" w:rsidRDefault="002B20ED" w:rsidP="002B20ED">
      <w:r>
        <w:lastRenderedPageBreak/>
        <w:t>INSERT INTO AGROCOL.DEPARTAMENTOS (ID_DEPARTAMENTO, NOMBRE) VALUES(8, 'LAVALLEJA');</w:t>
      </w:r>
    </w:p>
    <w:p w14:paraId="0E1FD399" w14:textId="77777777" w:rsidR="002B20ED" w:rsidRDefault="002B20ED" w:rsidP="002B20ED">
      <w:r>
        <w:t>INSERT INTO AGROCOL.DEPARTAMENTOS (ID_DEPARTAMENTO, NOMBRE) VALUES(9, 'MALDONADO');</w:t>
      </w:r>
    </w:p>
    <w:p w14:paraId="7605485B" w14:textId="77777777" w:rsidR="002B20ED" w:rsidRDefault="002B20ED" w:rsidP="002B20ED">
      <w:r>
        <w:t>INSERT INTO AGROCOL.DEPARTAMENTOS (ID_DEPARTAMENTO, NOMBRE) VALUES(10, 'MONTEVIDEO');</w:t>
      </w:r>
    </w:p>
    <w:p w14:paraId="43B5B89B" w14:textId="77777777" w:rsidR="002B20ED" w:rsidRDefault="002B20ED" w:rsidP="002B20ED">
      <w:r>
        <w:t>INSERT INTO AGROCOL.DEPARTAMENTOS (ID_DEPARTAMENTO, NOMBRE) VALUES(11, 'PAYSANDU');</w:t>
      </w:r>
    </w:p>
    <w:p w14:paraId="2D77DB5D" w14:textId="77777777" w:rsidR="002B20ED" w:rsidRDefault="002B20ED" w:rsidP="002B20ED">
      <w:r>
        <w:t>INSERT INTO AGROCOL.DEPARTAMENTOS (ID_DEPARTAMENTO, NOMBRE) VALUES(12, 'RIO NEGRO');</w:t>
      </w:r>
    </w:p>
    <w:p w14:paraId="6A275C71" w14:textId="77777777" w:rsidR="002B20ED" w:rsidRDefault="002B20ED" w:rsidP="002B20ED">
      <w:r>
        <w:t>INSERT INTO AGROCOL.DEPARTAMENTOS (ID_DEPARTAMENTO, NOMBRE) VALUES(13, 'RIVERA');</w:t>
      </w:r>
    </w:p>
    <w:p w14:paraId="03125D35" w14:textId="77777777" w:rsidR="002B20ED" w:rsidRDefault="002B20ED" w:rsidP="002B20ED">
      <w:r>
        <w:t>INSERT INTO AGROCOL.DEPARTAMENTOS (ID_DEPARTAMENTO, NOMBRE) VALUES(14, 'ROCHA');</w:t>
      </w:r>
    </w:p>
    <w:p w14:paraId="728E5AEB" w14:textId="77777777" w:rsidR="002B20ED" w:rsidRDefault="002B20ED" w:rsidP="002B20ED">
      <w:r>
        <w:t>INSERT INTO AGROCOL.DEPARTAMENTOS (ID_DEPARTAMENTO, NOMBRE) VALUES(15, 'SALTO');</w:t>
      </w:r>
    </w:p>
    <w:p w14:paraId="5A42F111" w14:textId="77777777" w:rsidR="002B20ED" w:rsidRDefault="002B20ED" w:rsidP="002B20ED">
      <w:r>
        <w:t>INSERT INTO AGROCOL.DEPARTAMENTOS (ID_DEPARTAMENTO, NOMBRE) VALUES(16, 'SAN JOSE');</w:t>
      </w:r>
    </w:p>
    <w:p w14:paraId="55270825" w14:textId="77777777" w:rsidR="002B20ED" w:rsidRDefault="002B20ED" w:rsidP="002B20ED">
      <w:r>
        <w:t>INSERT INTO AGROCOL.DEPARTAMENTOS (ID_DEPARTAMENTO, NOMBRE) VALUES(17, 'SORIANO');</w:t>
      </w:r>
    </w:p>
    <w:p w14:paraId="55704DA7" w14:textId="77777777" w:rsidR="002B20ED" w:rsidRDefault="002B20ED" w:rsidP="002B20ED">
      <w:r>
        <w:t>INSERT INTO AGROCOL.DEPARTAMENTOS (ID_DEPARTAMENTO, NOMBRE) VALUES(18, 'TACUAREMBO');</w:t>
      </w:r>
    </w:p>
    <w:p w14:paraId="505FF42E" w14:textId="77777777" w:rsidR="002B20ED" w:rsidRDefault="002B20ED" w:rsidP="002B20ED">
      <w:r>
        <w:t>INSERT INTO AGROCOL.DEPARTAMENTOS (ID_DEPARTAMENTO, NOMBRE) VALUES(19, 'TREINTA Y TRES');</w:t>
      </w:r>
    </w:p>
    <w:p w14:paraId="0C2773DD" w14:textId="77777777" w:rsidR="002B20ED" w:rsidRDefault="002B20ED" w:rsidP="002B20ED"/>
    <w:p w14:paraId="60948F05" w14:textId="77777777" w:rsidR="002B20ED" w:rsidRDefault="002B20ED" w:rsidP="002B20ED"/>
    <w:p w14:paraId="3E3F9353" w14:textId="77777777" w:rsidR="002B20ED" w:rsidRDefault="002B20ED" w:rsidP="002B20ED"/>
    <w:p w14:paraId="2803AF32" w14:textId="77777777" w:rsidR="002B20ED" w:rsidRDefault="002B20ED" w:rsidP="002B20ED">
      <w:r>
        <w:t>/*LOCALIDADES*/</w:t>
      </w:r>
    </w:p>
    <w:p w14:paraId="3064D50D" w14:textId="77777777" w:rsidR="002B20ED" w:rsidRDefault="002B20ED" w:rsidP="002B20ED">
      <w:r>
        <w:t>INSERT INTO AGROCOL.LOCALIDADES (ID_LOCALIDAD, NOMBRE, ID_DEPARTAMENTO) VALUES(291, 'PIRARAJA', 8);</w:t>
      </w:r>
    </w:p>
    <w:p w14:paraId="274E1CEE" w14:textId="77777777" w:rsidR="002B20ED" w:rsidRDefault="002B20ED" w:rsidP="002B20ED">
      <w:r>
        <w:t>INSERT INTO AGROCOL.LOCALIDADES (ID_LOCALIDAD, NOMBRE, ID_DEPARTAMENTO) VALUES(292, 'ZAPICAN', 8);</w:t>
      </w:r>
    </w:p>
    <w:p w14:paraId="7AB89BB1" w14:textId="77777777" w:rsidR="002B20ED" w:rsidRDefault="002B20ED" w:rsidP="002B20ED">
      <w:r>
        <w:t>INSERT INTO AGROCOL.LOCALIDADES (ID_LOCALIDAD, NOMBRE, ID_DEPARTAMENTO) VALUES(293, 'COLON', 8);</w:t>
      </w:r>
    </w:p>
    <w:p w14:paraId="1739CF36" w14:textId="77777777" w:rsidR="002B20ED" w:rsidRDefault="002B20ED" w:rsidP="002B20ED">
      <w:r>
        <w:t>INSERT INTO AGROCOL.LOCALIDADES (ID_LOCALIDAD, NOMBRE, ID_DEPARTAMENTO) VALUES(294, 'ARAMENDIA', 8);</w:t>
      </w:r>
    </w:p>
    <w:p w14:paraId="1FCF127A" w14:textId="77777777" w:rsidR="002B20ED" w:rsidRDefault="002B20ED" w:rsidP="002B20ED">
      <w:r>
        <w:t>INSERT INTO AGROCOL.LOCALIDADES (ID_LOCALIDAD, NOMBRE, ID_DEPARTAMENTO) VALUES(295, 'BLANES VIALE', 8);</w:t>
      </w:r>
    </w:p>
    <w:p w14:paraId="66048D36" w14:textId="77777777" w:rsidR="002B20ED" w:rsidRDefault="002B20ED" w:rsidP="002B20ED">
      <w:r>
        <w:t>INSERT INTO AGROCOL.LOCALIDADES (ID_LOCALIDAD, NOMBRE, ID_DEPARTAMENTO) VALUES(296, '19 DE JUNIO', 8);</w:t>
      </w:r>
    </w:p>
    <w:p w14:paraId="57AA47FA" w14:textId="77777777" w:rsidR="002B20ED" w:rsidRDefault="002B20ED" w:rsidP="002B20ED">
      <w:r>
        <w:t>INSERT INTO AGROCOL.LOCALIDADES (ID_LOCALIDAD, NOMBRE, ID_DEPARTAMENTO) VALUES(297, 'ESTACION SOLIS', 8);</w:t>
      </w:r>
    </w:p>
    <w:p w14:paraId="3A982939" w14:textId="77777777" w:rsidR="002B20ED" w:rsidRDefault="002B20ED" w:rsidP="002B20ED">
      <w:r>
        <w:t>INSERT INTO AGROCOL.LOCALIDADES (ID_LOCALIDAD, NOMBRE, ID_DEPARTAMENTO) VALUES(298, 'GAETAN', 8);</w:t>
      </w:r>
    </w:p>
    <w:p w14:paraId="7A723CA8" w14:textId="77777777" w:rsidR="002B20ED" w:rsidRDefault="002B20ED" w:rsidP="002B20ED">
      <w:r>
        <w:t>INSERT INTO AGROCOL.LOCALIDADES (ID_LOCALIDAD, NOMBRE, ID_DEPARTAMENTO) VALUES(299, 'POLANCO NORTE', 8);</w:t>
      </w:r>
    </w:p>
    <w:p w14:paraId="0B8DE7C7" w14:textId="77777777" w:rsidR="002B20ED" w:rsidRDefault="002B20ED" w:rsidP="002B20ED">
      <w:r>
        <w:t>INSERT INTO AGROCOL.LOCALIDADES (ID_LOCALIDAD, NOMBRE, ID_DEPARTAMENTO) VALUES(300, 'VILLA DEL ROSARIO', 8);</w:t>
      </w:r>
    </w:p>
    <w:p w14:paraId="5E0182C0" w14:textId="77777777" w:rsidR="002B20ED" w:rsidRDefault="002B20ED" w:rsidP="002B20ED">
      <w:r>
        <w:t>INSERT INTO AGROCOL.LOCALIDADES (ID_LOCALIDAD, NOMBRE, ID_DEPARTAMENTO) VALUES(301, 'VILLA SERRANA', 8);</w:t>
      </w:r>
    </w:p>
    <w:p w14:paraId="7B01E832" w14:textId="77777777" w:rsidR="002B20ED" w:rsidRDefault="002B20ED" w:rsidP="002B20ED">
      <w:r>
        <w:lastRenderedPageBreak/>
        <w:t>INSERT INTO AGROCOL.LOCALIDADES (ID_LOCALIDAD, NOMBRE, ID_DEPARTAMENTO) VALUES(302, 'BARRIO LA CORONILLA - ANCAP', 8);</w:t>
      </w:r>
    </w:p>
    <w:p w14:paraId="1335CE50" w14:textId="77777777" w:rsidR="002B20ED" w:rsidRDefault="002B20ED" w:rsidP="002B20ED">
      <w:r>
        <w:t>INSERT INTO AGROCOL.LOCALIDADES (ID_LOCALIDAD, NOMBRE, ID_DEPARTAMENTO) VALUES(303, 'SAN FRANCISCO DE LAS SIERRAS', 8);</w:t>
      </w:r>
    </w:p>
    <w:p w14:paraId="12388831" w14:textId="77777777" w:rsidR="002B20ED" w:rsidRDefault="002B20ED" w:rsidP="002B20ED">
      <w:r>
        <w:t>INSERT INTO AGROCOL.LOCALIDADES (ID_LOCALIDAD, NOMBRE, ID_DEPARTAMENTO) VALUES(304, 'ILLESCAS', 8);</w:t>
      </w:r>
    </w:p>
    <w:p w14:paraId="1DCD6AF6" w14:textId="77777777" w:rsidR="002B20ED" w:rsidRDefault="002B20ED" w:rsidP="002B20ED">
      <w:r>
        <w:t>INSERT INTO AGROCOL.LOCALIDADES (ID_LOCALIDAD, NOMBRE, ID_DEPARTAMENTO) VALUES(305, 'OTRA / SIN LOC.', 8);</w:t>
      </w:r>
    </w:p>
    <w:p w14:paraId="6C8D2AD1" w14:textId="77777777" w:rsidR="002B20ED" w:rsidRDefault="002B20ED" w:rsidP="002B20ED">
      <w:r>
        <w:t>INSERT INTO AGROCOL.LOCALIDADES (ID_LOCALIDAD, NOMBRE, ID_DEPARTAMENTO) VALUES(306, 'MALDONADO', 9);</w:t>
      </w:r>
    </w:p>
    <w:p w14:paraId="7EB090C1" w14:textId="77777777" w:rsidR="002B20ED" w:rsidRDefault="002B20ED" w:rsidP="002B20ED">
      <w:r>
        <w:t>INSERT INTO AGROCOL.LOCALIDADES (ID_LOCALIDAD, NOMBRE, ID_DEPARTAMENTO) VALUES(307, 'SAN CARLOS', 9);</w:t>
      </w:r>
    </w:p>
    <w:p w14:paraId="56AE2DA1" w14:textId="77777777" w:rsidR="002B20ED" w:rsidRDefault="002B20ED" w:rsidP="002B20ED">
      <w:r>
        <w:t>INSERT INTO AGROCOL.LOCALIDADES (ID_LOCALIDAD, NOMBRE, ID_DEPARTAMENTO) VALUES(308, 'AIGUA', 9);</w:t>
      </w:r>
    </w:p>
    <w:p w14:paraId="73195A85" w14:textId="77777777" w:rsidR="002B20ED" w:rsidRDefault="002B20ED" w:rsidP="002B20ED">
      <w:r>
        <w:t>INSERT INTO AGROCOL.LOCALIDADES (ID_LOCALIDAD, NOMBRE, ID_DEPARTAMENTO) VALUES(309, 'PAN DE AZUCAR', 9);</w:t>
      </w:r>
    </w:p>
    <w:p w14:paraId="2EB282C6" w14:textId="77777777" w:rsidR="002B20ED" w:rsidRDefault="002B20ED" w:rsidP="002B20ED">
      <w:r>
        <w:t>INSERT INTO AGROCOL.LOCALIDADES (ID_LOCALIDAD, NOMBRE, ID_DEPARTAMENTO) VALUES(310, 'PIRIAPOLIS', 9);</w:t>
      </w:r>
    </w:p>
    <w:p w14:paraId="114FB37C" w14:textId="77777777" w:rsidR="002B20ED" w:rsidRDefault="002B20ED" w:rsidP="002B20ED">
      <w:r>
        <w:t>INSERT INTO AGROCOL.LOCALIDADES (ID_LOCALIDAD, NOMBRE, ID_DEPARTAMENTO) VALUES(311, 'PUNTA DEL ESTE', 9);</w:t>
      </w:r>
    </w:p>
    <w:p w14:paraId="39A54F73" w14:textId="77777777" w:rsidR="002B20ED" w:rsidRDefault="002B20ED" w:rsidP="002B20ED">
      <w:r>
        <w:t>INSERT INTO AGROCOL.LOCALIDADES (ID_LOCALIDAD, NOMBRE, ID_DEPARTAMENTO) VALUES(312, 'CERRO PELADO', 9);</w:t>
      </w:r>
    </w:p>
    <w:p w14:paraId="15E5B97C" w14:textId="77777777" w:rsidR="002B20ED" w:rsidRDefault="002B20ED" w:rsidP="002B20ED">
      <w:r>
        <w:t>INSERT INTO AGROCOL.LOCALIDADES (ID_LOCALIDAD, NOMBRE, ID_DEPARTAMENTO) VALUES(313, 'GARZON', 9);</w:t>
      </w:r>
    </w:p>
    <w:p w14:paraId="29098132" w14:textId="77777777" w:rsidR="002B20ED" w:rsidRDefault="002B20ED" w:rsidP="002B20ED">
      <w:r>
        <w:t>INSERT INTO AGROCOL.LOCALIDADES (ID_LOCALIDAD, NOMBRE, ID_DEPARTAMENTO) VALUES(314, 'GERONA', 9);</w:t>
      </w:r>
    </w:p>
    <w:p w14:paraId="6CAE2903" w14:textId="77777777" w:rsidR="002B20ED" w:rsidRDefault="002B20ED" w:rsidP="002B20ED">
      <w:r>
        <w:t>INSERT INTO AGROCOL.LOCALIDADES (ID_LOCALIDAD, NOMBRE, ID_DEPARTAMENTO) VALUES(315, 'LAS FLORES - ESTACION', 9);</w:t>
      </w:r>
    </w:p>
    <w:p w14:paraId="70684DBA" w14:textId="77777777" w:rsidR="002B20ED" w:rsidRDefault="002B20ED" w:rsidP="002B20ED">
      <w:r>
        <w:t>INSERT INTO AGROCOL.LOCALIDADES (ID_LOCALIDAD, NOMBRE, ID_DEPARTAMENTO) VALUES(316, 'LOS TALAS', 9);</w:t>
      </w:r>
    </w:p>
    <w:p w14:paraId="6C7AB94D" w14:textId="77777777" w:rsidR="002B20ED" w:rsidRDefault="002B20ED" w:rsidP="002B20ED">
      <w:r>
        <w:t>INSERT INTO AGROCOL.LOCALIDADES (ID_LOCALIDAD, NOMBRE, ID_DEPARTAMENTO) VALUES(317, 'NUEVA CARRARA', 9);</w:t>
      </w:r>
    </w:p>
    <w:p w14:paraId="3B23ABFE" w14:textId="77777777" w:rsidR="002B20ED" w:rsidRDefault="002B20ED" w:rsidP="002B20ED">
      <w:r>
        <w:t>INSERT INTO AGROCOL.LOCALIDADES (ID_LOCALIDAD, NOMBRE, ID_DEPARTAMENTO) VALUES(318, 'SOLIS', 9);</w:t>
      </w:r>
    </w:p>
    <w:p w14:paraId="628A1433" w14:textId="77777777" w:rsidR="002B20ED" w:rsidRDefault="002B20ED" w:rsidP="002B20ED">
      <w:r>
        <w:t>INSERT INTO AGROCOL.LOCALIDADES (ID_LOCALIDAD, NOMBRE, ID_DEPARTAMENTO) VALUES(319, 'PUEBLO SOLIS', 9);</w:t>
      </w:r>
    </w:p>
    <w:p w14:paraId="6635DC11" w14:textId="77777777" w:rsidR="002B20ED" w:rsidRDefault="002B20ED" w:rsidP="002B20ED">
      <w:r>
        <w:t>INSERT INTO AGROCOL.LOCALIDADES (ID_LOCALIDAD, NOMBRE, ID_DEPARTAMENTO) VALUES(320, 'PINARES - LAS DELICIAS', 9);</w:t>
      </w:r>
    </w:p>
    <w:p w14:paraId="3B485576" w14:textId="77777777" w:rsidR="002B20ED" w:rsidRDefault="002B20ED" w:rsidP="002B20ED">
      <w:r>
        <w:t>INSERT INTO AGROCOL.LOCALIDADES (ID_LOCALIDAD, NOMBRE, ID_DEPARTAMENTO) VALUES(321, 'CHIHUAHUA', 9);</w:t>
      </w:r>
    </w:p>
    <w:p w14:paraId="61036F2D" w14:textId="77777777" w:rsidR="002B20ED" w:rsidRDefault="002B20ED" w:rsidP="002B20ED">
      <w:r>
        <w:t>INSERT INTO AGROCOL.LOCALIDADES (ID_LOCALIDAD, NOMBRE, ID_DEPARTAMENTO) VALUES(322, 'VILLA DELIA', 9);</w:t>
      </w:r>
    </w:p>
    <w:p w14:paraId="5BCCECFC" w14:textId="77777777" w:rsidR="002B20ED" w:rsidRDefault="002B20ED" w:rsidP="002B20ED">
      <w:r>
        <w:t>INSERT INTO AGROCOL.LOCALIDADES (ID_LOCALIDAD, NOMBRE, ID_DEPARTAMENTO) VALUES(323, 'SAN RAFAEL - EL PLACER', 9);</w:t>
      </w:r>
    </w:p>
    <w:p w14:paraId="5FAC5F01" w14:textId="77777777" w:rsidR="002B20ED" w:rsidRDefault="002B20ED" w:rsidP="002B20ED">
      <w:r>
        <w:t>INSERT INTO AGROCOL.LOCALIDADES (ID_LOCALIDAD, NOMBRE, ID_DEPARTAMENTO) VALUES(324, 'BARRIO HIPODROMO', 9);</w:t>
      </w:r>
    </w:p>
    <w:p w14:paraId="72C592EF" w14:textId="77777777" w:rsidR="002B20ED" w:rsidRDefault="002B20ED" w:rsidP="002B20ED">
      <w:r>
        <w:t>INSERT INTO AGROCOL.LOCALIDADES (ID_LOCALIDAD, NOMBRE, ID_DEPARTAMENTO) VALUES(325, 'LOS AROMOS', 9);</w:t>
      </w:r>
    </w:p>
    <w:p w14:paraId="20A2D868" w14:textId="77777777" w:rsidR="002B20ED" w:rsidRDefault="002B20ED" w:rsidP="002B20ED">
      <w:r>
        <w:t>INSERT INTO AGROCOL.LOCALIDADES (ID_LOCALIDAD, NOMBRE, ID_DEPARTAMENTO) VALUES(326, 'BELLA VISTA', 9);</w:t>
      </w:r>
    </w:p>
    <w:p w14:paraId="2254D1BE" w14:textId="77777777" w:rsidR="002B20ED" w:rsidRDefault="002B20ED" w:rsidP="002B20ED">
      <w:r>
        <w:lastRenderedPageBreak/>
        <w:t>INSERT INTO AGROCOL.LOCALIDADES (ID_LOCALIDAD, NOMBRE, ID_DEPARTAMENTO) VALUES(327, 'CANTERAS DE MARELLI', 9);</w:t>
      </w:r>
    </w:p>
    <w:p w14:paraId="2AFF3633" w14:textId="77777777" w:rsidR="002B20ED" w:rsidRDefault="002B20ED" w:rsidP="002B20ED">
      <w:r>
        <w:t>INSERT INTO AGROCOL.LOCALIDADES (ID_LOCALIDAD, NOMBRE, ID_DEPARTAMENTO) VALUES(328, 'CERROS AZULES', 9);</w:t>
      </w:r>
    </w:p>
    <w:p w14:paraId="1BCF03A4" w14:textId="77777777" w:rsidR="002B20ED" w:rsidRDefault="002B20ED" w:rsidP="002B20ED">
      <w:r>
        <w:t>INSERT INTO AGROCOL.LOCALIDADES (ID_LOCALIDAD, NOMBRE, ID_DEPARTAMENTO) VALUES(329, 'EL CHORRO', 9);</w:t>
      </w:r>
    </w:p>
    <w:p w14:paraId="6FCB7E7F" w14:textId="77777777" w:rsidR="002B20ED" w:rsidRDefault="002B20ED" w:rsidP="002B20ED">
      <w:r>
        <w:t>INSERT INTO AGROCOL.LOCALIDADES (ID_LOCALIDAD, NOMBRE, ID_DEPARTAMENTO) VALUES(330, 'EL EDEN', 9);</w:t>
      </w:r>
    </w:p>
    <w:p w14:paraId="6CC0B8C2" w14:textId="77777777" w:rsidR="002B20ED" w:rsidRDefault="002B20ED" w:rsidP="002B20ED">
      <w:r>
        <w:t>INSERT INTO AGROCOL.LOCALIDADES (ID_LOCALIDAD, NOMBRE, ID_DEPARTAMENTO) VALUES(331, 'EL TESORO', 9);</w:t>
      </w:r>
    </w:p>
    <w:p w14:paraId="387CD699" w14:textId="77777777" w:rsidR="002B20ED" w:rsidRDefault="002B20ED" w:rsidP="002B20ED">
      <w:r>
        <w:t>INSERT INTO AGROCOL.LOCALIDADES (ID_LOCALIDAD, NOMBRE, ID_DEPARTAMENTO) VALUES(332, 'FARO JOSE IGNACIO', 9);</w:t>
      </w:r>
    </w:p>
    <w:p w14:paraId="2841899E" w14:textId="77777777" w:rsidR="002B20ED" w:rsidRDefault="002B20ED" w:rsidP="002B20ED">
      <w:r>
        <w:t>INSERT INTO AGROCOL.LOCALIDADES (ID_LOCALIDAD, NOMBRE, ID_DEPARTAMENTO) VALUES(333, 'GREGORIO AZNAREZ', 9);</w:t>
      </w:r>
    </w:p>
    <w:p w14:paraId="75494AA9" w14:textId="77777777" w:rsidR="002B20ED" w:rsidRDefault="002B20ED" w:rsidP="002B20ED">
      <w:r>
        <w:t>INSERT INTO AGROCOL.LOCALIDADES (ID_LOCALIDAD, NOMBRE, ID_DEPARTAMENTO) VALUES(334, 'LA BARRA', 9);</w:t>
      </w:r>
    </w:p>
    <w:p w14:paraId="17C2348D" w14:textId="77777777" w:rsidR="002B20ED" w:rsidRDefault="002B20ED" w:rsidP="002B20ED">
      <w:r>
        <w:t>INSERT INTO AGROCOL.LOCALIDADES (ID_LOCALIDAD, NOMBRE, ID_DEPARTAMENTO) VALUES(335, 'LA CAPUERA', 9);</w:t>
      </w:r>
    </w:p>
    <w:p w14:paraId="1066C225" w14:textId="77777777" w:rsidR="002B20ED" w:rsidRDefault="002B20ED" w:rsidP="002B20ED">
      <w:r>
        <w:t>INSERT INTO AGROCOL.LOCALIDADES (ID_LOCALIDAD, NOMBRE, ID_DEPARTAMENTO) VALUES(336, 'LAS FLORES', 9);</w:t>
      </w:r>
    </w:p>
    <w:p w14:paraId="5132AC67" w14:textId="77777777" w:rsidR="002B20ED" w:rsidRDefault="002B20ED" w:rsidP="002B20ED">
      <w:r>
        <w:t>INSERT INTO AGROCOL.LOCALIDADES (ID_LOCALIDAD, NOMBRE, ID_DEPARTAMENTO) VALUES(337, 'MANANTIALES', 9);</w:t>
      </w:r>
    </w:p>
    <w:p w14:paraId="200CD6A5" w14:textId="77777777" w:rsidR="002B20ED" w:rsidRDefault="002B20ED" w:rsidP="002B20ED">
      <w:r>
        <w:t>INSERT INTO AGROCOL.LOCALIDADES (ID_LOCALIDAD, NOMBRE, ID_DEPARTAMENTO) VALUES(338, 'OCEAN PARK', 9);</w:t>
      </w:r>
    </w:p>
    <w:p w14:paraId="279328A6" w14:textId="77777777" w:rsidR="002B20ED" w:rsidRDefault="002B20ED" w:rsidP="002B20ED">
      <w:r>
        <w:t>INSERT INTO AGROCOL.LOCALIDADES (ID_LOCALIDAD, NOMBRE, ID_DEPARTAMENTO) VALUES(339, 'PLAYA GRANDE', 9);</w:t>
      </w:r>
    </w:p>
    <w:p w14:paraId="538B1E54" w14:textId="77777777" w:rsidR="002B20ED" w:rsidRDefault="002B20ED" w:rsidP="002B20ED">
      <w:r>
        <w:t>INSERT INTO AGROCOL.LOCALIDADES (ID_LOCALIDAD, NOMBRE, ID_DEPARTAMENTO) VALUES(340, 'PLAYA HERMOSA', 9);</w:t>
      </w:r>
    </w:p>
    <w:p w14:paraId="1B1754EF" w14:textId="77777777" w:rsidR="002B20ED" w:rsidRDefault="002B20ED" w:rsidP="002B20ED">
      <w:r>
        <w:t>INSERT INTO AGROCOL.LOCALIDADES (ID_LOCALIDAD, NOMBRE, ID_DEPARTAMENTO) VALUES(341, 'PLAYA VERDE', 9);</w:t>
      </w:r>
    </w:p>
    <w:p w14:paraId="6922152F" w14:textId="77777777" w:rsidR="002B20ED" w:rsidRDefault="002B20ED" w:rsidP="002B20ED">
      <w:r>
        <w:t>INSERT INTO AGROCOL.LOCALIDADES (ID_LOCALIDAD, NOMBRE, ID_DEPARTAMENTO) VALUES(342, 'PUNTA BALLENA', 9);</w:t>
      </w:r>
    </w:p>
    <w:p w14:paraId="5B93AD66" w14:textId="77777777" w:rsidR="002B20ED" w:rsidRDefault="002B20ED" w:rsidP="002B20ED">
      <w:r>
        <w:t>INSERT INTO AGROCOL.LOCALIDADES (ID_LOCALIDAD, NOMBRE, ID_DEPARTAMENTO) VALUES(343, 'PUNTA COLORADA', 9);</w:t>
      </w:r>
    </w:p>
    <w:p w14:paraId="4B700F86" w14:textId="77777777" w:rsidR="002B20ED" w:rsidRDefault="002B20ED" w:rsidP="002B20ED">
      <w:r>
        <w:t>INSERT INTO AGROCOL.LOCALIDADES (ID_LOCALIDAD, NOMBRE, ID_DEPARTAMENTO) VALUES(344, 'PUNTA NEGRA', 9);</w:t>
      </w:r>
    </w:p>
    <w:p w14:paraId="25106FFB" w14:textId="77777777" w:rsidR="002B20ED" w:rsidRDefault="002B20ED" w:rsidP="002B20ED">
      <w:r>
        <w:t>INSERT INTO AGROCOL.LOCALIDADES (ID_LOCALIDAD, NOMBRE, ID_DEPARTAMENTO) VALUES(345, 'RUTA 37 Y 9', 9);</w:t>
      </w:r>
    </w:p>
    <w:p w14:paraId="02A4C408" w14:textId="77777777" w:rsidR="002B20ED" w:rsidRDefault="002B20ED" w:rsidP="002B20ED">
      <w:r>
        <w:t>INSERT INTO AGROCOL.LOCALIDADES (ID_LOCALIDAD, NOMBRE, ID_DEPARTAMENTO) VALUES(346, 'SAUCE DE PORTEZUELO', 9);</w:t>
      </w:r>
    </w:p>
    <w:p w14:paraId="06012434" w14:textId="77777777" w:rsidR="002B20ED" w:rsidRDefault="002B20ED" w:rsidP="002B20ED">
      <w:r>
        <w:t>INSERT INTO AGROCOL.LOCALIDADES (ID_LOCALIDAD, NOMBRE, ID_DEPARTAMENTO) VALUES(347, 'SAN VICENTE', 9);</w:t>
      </w:r>
    </w:p>
    <w:p w14:paraId="74D68255" w14:textId="77777777" w:rsidR="002B20ED" w:rsidRDefault="002B20ED" w:rsidP="002B20ED">
      <w:r>
        <w:t>INSERT INTO AGROCOL.LOCALIDADES (ID_LOCALIDAD, NOMBRE, ID_DEPARTAMENTO) VALUES(348, 'BALNEARIO BUENOS AIRES', 9);</w:t>
      </w:r>
    </w:p>
    <w:p w14:paraId="6452E47D" w14:textId="77777777" w:rsidR="002B20ED" w:rsidRDefault="002B20ED" w:rsidP="002B20ED">
      <w:r>
        <w:t>INSERT INTO AGROCOL.LOCALIDADES (ID_LOCALIDAD, NOMBRE, ID_DEPARTAMENTO) VALUES(349, 'LAS CUMBRES', 9);</w:t>
      </w:r>
    </w:p>
    <w:p w14:paraId="5B14766F" w14:textId="77777777" w:rsidR="002B20ED" w:rsidRDefault="002B20ED" w:rsidP="002B20ED">
      <w:r>
        <w:t>INSERT INTO AGROCOL.LOCALIDADES (ID_LOCALIDAD, NOMBRE, ID_DEPARTAMENTO) VALUES(350, 'LOS CORCHOS', 9);</w:t>
      </w:r>
    </w:p>
    <w:p w14:paraId="3B107729" w14:textId="77777777" w:rsidR="002B20ED" w:rsidRDefault="002B20ED" w:rsidP="002B20ED">
      <w:r>
        <w:t>INSERT INTO AGROCOL.LOCALIDADES (ID_LOCALIDAD, NOMBRE, ID_DEPARTAMENTO) VALUES(351, 'SANTA MONICA', 9);</w:t>
      </w:r>
    </w:p>
    <w:p w14:paraId="01B83CE2" w14:textId="77777777" w:rsidR="002B20ED" w:rsidRDefault="002B20ED" w:rsidP="002B20ED">
      <w:r>
        <w:lastRenderedPageBreak/>
        <w:t>INSERT INTO AGROCOL.LOCALIDADES (ID_LOCALIDAD, NOMBRE, ID_DEPARTAMENTO) VALUES(352, 'EDEN ROCK', 9);</w:t>
      </w:r>
    </w:p>
    <w:p w14:paraId="14046D8A" w14:textId="77777777" w:rsidR="002B20ED" w:rsidRDefault="002B20ED" w:rsidP="002B20ED">
      <w:r>
        <w:t>INSERT INTO AGROCOL.LOCALIDADES (ID_LOCALIDAD, NOMBRE, ID_DEPARTAMENTO) VALUES(353, 'PARQUE MEDINA', 9);</w:t>
      </w:r>
    </w:p>
    <w:p w14:paraId="08EB0CE6" w14:textId="77777777" w:rsidR="002B20ED" w:rsidRDefault="002B20ED" w:rsidP="002B20ED">
      <w:r>
        <w:t>INSERT INTO AGROCOL.LOCALIDADES (ID_LOCALIDAD, NOMBRE, ID_DEPARTAMENTO) VALUES(354, 'ARENAS DE JOSE IGNACIO', 9);</w:t>
      </w:r>
    </w:p>
    <w:p w14:paraId="3C5A7BCB" w14:textId="77777777" w:rsidR="002B20ED" w:rsidRDefault="002B20ED" w:rsidP="002B20ED">
      <w:r>
        <w:t>INSERT INTO AGROCOL.LOCALIDADES (ID_LOCALIDAD, NOMBRE, ID_DEPARTAMENTO) VALUES(355, 'LA SONRISA', 9);</w:t>
      </w:r>
    </w:p>
    <w:p w14:paraId="764BE2F9" w14:textId="77777777" w:rsidR="002B20ED" w:rsidRDefault="002B20ED" w:rsidP="002B20ED">
      <w:r>
        <w:t>INSERT INTO AGROCOL.LOCALIDADES (ID_LOCALIDAD, NOMBRE, ID_DEPARTAMENTO) VALUES(356, 'EL QUIJOTE', 9);</w:t>
      </w:r>
    </w:p>
    <w:p w14:paraId="584F6E8E" w14:textId="77777777" w:rsidR="002B20ED" w:rsidRDefault="002B20ED" w:rsidP="002B20ED">
      <w:r>
        <w:t>INSERT INTO AGROCOL.LOCALIDADES (ID_LOCALIDAD, NOMBRE, ID_DEPARTAMENTO) VALUES(357, 'LAGUNA BLANCA', 9);</w:t>
      </w:r>
    </w:p>
    <w:p w14:paraId="7A51206A" w14:textId="77777777" w:rsidR="002B20ED" w:rsidRDefault="002B20ED" w:rsidP="002B20ED">
      <w:r>
        <w:t>INSERT INTO AGROCOL.LOCALIDADES (ID_LOCALIDAD, NOMBRE, ID_DEPARTAMENTO) VALUES(358, 'OTRA / SIN LOC.', 9);</w:t>
      </w:r>
    </w:p>
    <w:p w14:paraId="155572C1" w14:textId="77777777" w:rsidR="002B20ED" w:rsidRDefault="002B20ED" w:rsidP="002B20ED">
      <w:r>
        <w:t>INSERT INTO AGROCOL.LOCALIDADES (ID_LOCALIDAD, NOMBRE, ID_DEPARTAMENTO) VALUES(359, 'MONTEVIDEO', 10);</w:t>
      </w:r>
    </w:p>
    <w:p w14:paraId="0A200D7D" w14:textId="77777777" w:rsidR="002B20ED" w:rsidRDefault="002B20ED" w:rsidP="002B20ED">
      <w:r>
        <w:t>INSERT INTO AGROCOL.LOCALIDADES (ID_LOCALIDAD, NOMBRE, ID_DEPARTAMENTO) VALUES(360, 'OTRA / SIN LOC.', 10);</w:t>
      </w:r>
    </w:p>
    <w:p w14:paraId="0AB230CE" w14:textId="77777777" w:rsidR="002B20ED" w:rsidRDefault="002B20ED" w:rsidP="002B20ED">
      <w:r>
        <w:t>INSERT INTO AGROCOL.LOCALIDADES (ID_LOCALIDAD, NOMBRE, ID_DEPARTAMENTO) VALUES(361, 'PAYSANDU', 11);</w:t>
      </w:r>
    </w:p>
    <w:p w14:paraId="710711BF" w14:textId="77777777" w:rsidR="002B20ED" w:rsidRDefault="002B20ED" w:rsidP="002B20ED">
      <w:r>
        <w:t>INSERT INTO AGROCOL.LOCALIDADES (ID_LOCALIDAD, NOMBRE, ID_DEPARTAMENTO) VALUES(362, 'GUICHON', 11);</w:t>
      </w:r>
    </w:p>
    <w:p w14:paraId="3740AE18" w14:textId="77777777" w:rsidR="002B20ED" w:rsidRDefault="002B20ED" w:rsidP="002B20ED">
      <w:r>
        <w:t>INSERT INTO AGROCOL.LOCALIDADES (ID_LOCALIDAD, NOMBRE, ID_DEPARTAMENTO) VALUES(363, 'NUEVO PAYSANDU', 11);</w:t>
      </w:r>
    </w:p>
    <w:p w14:paraId="4763A32A" w14:textId="77777777" w:rsidR="002B20ED" w:rsidRDefault="002B20ED" w:rsidP="002B20ED">
      <w:r>
        <w:t>INSERT INTO AGROCOL.LOCALIDADES (ID_LOCALIDAD, NOMBRE, ID_DEPARTAMENTO) VALUES(364, 'QUEBRACHO', 11);</w:t>
      </w:r>
    </w:p>
    <w:p w14:paraId="547750EE" w14:textId="77777777" w:rsidR="002B20ED" w:rsidRDefault="002B20ED" w:rsidP="002B20ED">
      <w:r>
        <w:t>INSERT INTO AGROCOL.LOCALIDADES (ID_LOCALIDAD, NOMBRE, ID_DEPARTAMENTO) VALUES(365, 'TAMBORES', 11);</w:t>
      </w:r>
    </w:p>
    <w:p w14:paraId="0068B007" w14:textId="77777777" w:rsidR="002B20ED" w:rsidRDefault="002B20ED" w:rsidP="002B20ED">
      <w:r>
        <w:t>INSERT INTO AGROCOL.LOCALIDADES (ID_LOCALIDAD, NOMBRE, ID_DEPARTAMENTO) VALUES(366, 'LORENZO GEYRES', 11);</w:t>
      </w:r>
    </w:p>
    <w:p w14:paraId="4B35AFCB" w14:textId="77777777" w:rsidR="002B20ED" w:rsidRDefault="002B20ED" w:rsidP="002B20ED">
      <w:r>
        <w:t>INSERT INTO AGROCOL.LOCALIDADES (ID_LOCALIDAD, NOMBRE, ID_DEPARTAMENTO) VALUES(367, 'MERINOS', 11);</w:t>
      </w:r>
    </w:p>
    <w:p w14:paraId="65A5E1E0" w14:textId="77777777" w:rsidR="002B20ED" w:rsidRDefault="002B20ED" w:rsidP="002B20ED">
      <w:r>
        <w:t>INSERT INTO AGROCOL.LOCALIDADES (ID_LOCALIDAD, NOMBRE, ID_DEPARTAMENTO) VALUES(368, 'PORVENIR', 11);</w:t>
      </w:r>
    </w:p>
    <w:p w14:paraId="27D74284" w14:textId="77777777" w:rsidR="002B20ED" w:rsidRDefault="002B20ED" w:rsidP="002B20ED">
      <w:r>
        <w:t>INSERT INTO AGROCOL.LOCALIDADES (ID_LOCALIDAD, NOMBRE, ID_DEPARTAMENTO) VALUES(369, 'ARBOLITO', 11);</w:t>
      </w:r>
    </w:p>
    <w:p w14:paraId="081F8A43" w14:textId="77777777" w:rsidR="002B20ED" w:rsidRDefault="002B20ED" w:rsidP="002B20ED">
      <w:r>
        <w:t>INSERT INTO AGROCOL.LOCALIDADES (ID_LOCALIDAD, NOMBRE, ID_DEPARTAMENTO) VALUES(370, 'BEISSO', 11);</w:t>
      </w:r>
    </w:p>
    <w:p w14:paraId="3D07EAAE" w14:textId="77777777" w:rsidR="002B20ED" w:rsidRDefault="002B20ED" w:rsidP="002B20ED">
      <w:r>
        <w:t>INSERT INTO AGROCOL.LOCALIDADES (ID_LOCALIDAD, NOMBRE, ID_DEPARTAMENTO) VALUES(371, 'CASABLANCA', 11);</w:t>
      </w:r>
    </w:p>
    <w:p w14:paraId="73C2F3D8" w14:textId="77777777" w:rsidR="002B20ED" w:rsidRDefault="002B20ED" w:rsidP="002B20ED">
      <w:r>
        <w:t>INSERT INTO AGROCOL.LOCALIDADES (ID_LOCALIDAD, NOMBRE, ID_DEPARTAMENTO) VALUES(372, 'CERRO CHATO', 11);</w:t>
      </w:r>
    </w:p>
    <w:p w14:paraId="19118F1F" w14:textId="77777777" w:rsidR="002B20ED" w:rsidRDefault="002B20ED" w:rsidP="002B20ED">
      <w:r>
        <w:t>INSERT INTO AGROCOL.LOCALIDADES (ID_LOCALIDAD, NOMBRE, ID_DEPARTAMENTO) VALUES(373, 'CONSTANCIA', 11);</w:t>
      </w:r>
    </w:p>
    <w:p w14:paraId="51AC503B" w14:textId="77777777" w:rsidR="002B20ED" w:rsidRDefault="002B20ED" w:rsidP="002B20ED">
      <w:r>
        <w:t>INSERT INTO AGROCOL.LOCALIDADES (ID_LOCALIDAD, NOMBRE, ID_DEPARTAMENTO) VALUES(374, 'MORATO', 11);</w:t>
      </w:r>
    </w:p>
    <w:p w14:paraId="5A8EDB92" w14:textId="77777777" w:rsidR="002B20ED" w:rsidRDefault="002B20ED" w:rsidP="002B20ED">
      <w:r>
        <w:t>INSERT INTO AGROCOL.LOCALIDADES (ID_LOCALIDAD, NOMBRE, ID_DEPARTAMENTO) VALUES(375, 'PIEDRAS COLORADAS', 11);</w:t>
      </w:r>
    </w:p>
    <w:p w14:paraId="358A5EB6" w14:textId="77777777" w:rsidR="002B20ED" w:rsidRDefault="002B20ED" w:rsidP="002B20ED">
      <w:r>
        <w:t>INSERT INTO AGROCOL.LOCALIDADES (ID_LOCALIDAD, NOMBRE, ID_DEPARTAMENTO) VALUES(376, 'PIÑERA', 11);</w:t>
      </w:r>
    </w:p>
    <w:p w14:paraId="18602A76" w14:textId="77777777" w:rsidR="002B20ED" w:rsidRDefault="002B20ED" w:rsidP="002B20ED">
      <w:r>
        <w:lastRenderedPageBreak/>
        <w:t>INSERT INTO AGROCOL.LOCALIDADES (ID_LOCALIDAD, NOMBRE, ID_DEPARTAMENTO) VALUES(377, 'SAN FELIX', 11);</w:t>
      </w:r>
    </w:p>
    <w:p w14:paraId="3C49A924" w14:textId="77777777" w:rsidR="002B20ED" w:rsidRDefault="002B20ED" w:rsidP="002B20ED">
      <w:r>
        <w:t>INSERT INTO AGROCOL.LOCALIDADES (ID_LOCALIDAD, NOMBRE, ID_DEPARTAMENTO) VALUES(378, 'VILLA MARIA (TIATUCURA)', 11);</w:t>
      </w:r>
    </w:p>
    <w:p w14:paraId="70EA8D5C" w14:textId="77777777" w:rsidR="002B20ED" w:rsidRDefault="002B20ED" w:rsidP="002B20ED">
      <w:r>
        <w:t>INSERT INTO AGROCOL.LOCALIDADES (ID_LOCALIDAD, NOMBRE, ID_DEPARTAMENTO) VALUES(379, 'PIEDRA SOLA', 11);</w:t>
      </w:r>
    </w:p>
    <w:p w14:paraId="713E06F8" w14:textId="77777777" w:rsidR="002B20ED" w:rsidRDefault="002B20ED" w:rsidP="002B20ED">
      <w:r>
        <w:t>INSERT INTO AGROCOL.LOCALIDADES (ID_LOCALIDAD, NOMBRE, ID_DEPARTAMENTO) VALUES(380, 'ARAUJO', 11);</w:t>
      </w:r>
    </w:p>
    <w:p w14:paraId="739E3E5E" w14:textId="77777777" w:rsidR="002B20ED" w:rsidRDefault="002B20ED" w:rsidP="002B20ED">
      <w:r>
        <w:t>INSERT INTO AGROCOL.LOCALIDADES (ID_LOCALIDAD, NOMBRE, ID_DEPARTAMENTO) VALUES(381, 'BELLA VISTA', 11);</w:t>
      </w:r>
    </w:p>
    <w:p w14:paraId="18CB9A1B" w14:textId="77777777" w:rsidR="002B20ED" w:rsidRDefault="002B20ED" w:rsidP="002B20ED">
      <w:r>
        <w:t>INSERT INTO AGROCOL.LOCALIDADES (ID_LOCALIDAD, NOMBRE, ID_DEPARTAMENTO) VALUES(382, 'CAÑADA DEL PUEBLO', 11);</w:t>
      </w:r>
    </w:p>
    <w:p w14:paraId="55E3BE52" w14:textId="77777777" w:rsidR="002B20ED" w:rsidRDefault="002B20ED" w:rsidP="002B20ED">
      <w:r>
        <w:t>INSERT INTO AGROCOL.LOCALIDADES (ID_LOCALIDAD, NOMBRE, ID_DEPARTAMENTO) VALUES(383, 'CHAPICUY', 11);</w:t>
      </w:r>
    </w:p>
    <w:p w14:paraId="1D0938B1" w14:textId="77777777" w:rsidR="002B20ED" w:rsidRDefault="002B20ED" w:rsidP="002B20ED">
      <w:r>
        <w:t>INSERT INTO AGROCOL.LOCALIDADES (ID_LOCALIDAD, NOMBRE, ID_DEPARTAMENTO) VALUES(384, 'EL EUCALIPTUS', 11);</w:t>
      </w:r>
    </w:p>
    <w:p w14:paraId="05D09D2B" w14:textId="77777777" w:rsidR="002B20ED" w:rsidRDefault="002B20ED" w:rsidP="002B20ED">
      <w:r>
        <w:t>INSERT INTO AGROCOL.LOCALIDADES (ID_LOCALIDAD, NOMBRE, ID_DEPARTAMENTO) VALUES(385, 'ESPERANZA', 11);</w:t>
      </w:r>
    </w:p>
    <w:p w14:paraId="2F2A3D4F" w14:textId="77777777" w:rsidR="002B20ED" w:rsidRDefault="002B20ED" w:rsidP="002B20ED">
      <w:r>
        <w:t>INSERT INTO AGROCOL.LOCALIDADES (ID_LOCALIDAD, NOMBRE, ID_DEPARTAMENTO) VALUES(386, 'PUEBLO FEDERACION', 11);</w:t>
      </w:r>
    </w:p>
    <w:p w14:paraId="027ECC81" w14:textId="77777777" w:rsidR="002B20ED" w:rsidRDefault="002B20ED" w:rsidP="002B20ED">
      <w:r>
        <w:t>INSERT INTO AGROCOL.LOCALIDADES (ID_LOCALIDAD, NOMBRE, ID_DEPARTAMENTO) VALUES(387, 'LA TENTACION', 11);</w:t>
      </w:r>
    </w:p>
    <w:p w14:paraId="55782B4E" w14:textId="77777777" w:rsidR="002B20ED" w:rsidRDefault="002B20ED" w:rsidP="002B20ED">
      <w:r>
        <w:t>INSERT INTO AGROCOL.LOCALIDADES (ID_LOCALIDAD, NOMBRE, ID_DEPARTAMENTO) VALUES(388, 'ORGOROSO', 11);</w:t>
      </w:r>
    </w:p>
    <w:p w14:paraId="7E224340" w14:textId="77777777" w:rsidR="002B20ED" w:rsidRDefault="002B20ED" w:rsidP="002B20ED">
      <w:r>
        <w:t>INSERT INTO AGROCOL.LOCALIDADES (ID_LOCALIDAD, NOMBRE, ID_DEPARTAMENTO) VALUES(389, 'CUCHILLA DE BURICAYUPI', 11);</w:t>
      </w:r>
    </w:p>
    <w:p w14:paraId="037ADF05" w14:textId="77777777" w:rsidR="002B20ED" w:rsidRDefault="002B20ED" w:rsidP="002B20ED">
      <w:r>
        <w:t>INSERT INTO AGROCOL.LOCALIDADES (ID_LOCALIDAD, NOMBRE, ID_DEPARTAMENTO) VALUES(390, 'SOTO', 11);</w:t>
      </w:r>
    </w:p>
    <w:p w14:paraId="1BCA8488" w14:textId="77777777" w:rsidR="002B20ED" w:rsidRDefault="002B20ED" w:rsidP="002B20ED">
      <w:r>
        <w:t>INSERT INTO AGROCOL.LOCALIDADES (ID_LOCALIDAD, NOMBRE, ID_DEPARTAMENTO) VALUES(391, 'ZEBALLOS', 11);</w:t>
      </w:r>
    </w:p>
    <w:p w14:paraId="434B1459" w14:textId="77777777" w:rsidR="002B20ED" w:rsidRDefault="002B20ED" w:rsidP="002B20ED">
      <w:r>
        <w:t>INSERT INTO AGROCOL.LOCALIDADES (ID_LOCALIDAD, NOMBRE, ID_DEPARTAMENTO) VALUES(392, 'CHACRAS DE PAYSANDU', 11);</w:t>
      </w:r>
    </w:p>
    <w:p w14:paraId="325863FD" w14:textId="77777777" w:rsidR="002B20ED" w:rsidRDefault="002B20ED" w:rsidP="002B20ED">
      <w:r>
        <w:t>INSERT INTO AGROCOL.LOCALIDADES (ID_LOCALIDAD, NOMBRE, ID_DEPARTAMENTO) VALUES(393, 'GALLINAL', 11);</w:t>
      </w:r>
    </w:p>
    <w:p w14:paraId="0400A998" w14:textId="77777777" w:rsidR="002B20ED" w:rsidRDefault="002B20ED" w:rsidP="002B20ED">
      <w:r>
        <w:t>INSERT INTO AGROCOL.LOCALIDADES (ID_LOCALIDAD, NOMBRE, ID_DEPARTAMENTO) VALUES(394, 'PUNTAS DE ARROYO NEGRO', 11);</w:t>
      </w:r>
    </w:p>
    <w:p w14:paraId="2876E70A" w14:textId="77777777" w:rsidR="002B20ED" w:rsidRDefault="002B20ED" w:rsidP="002B20ED">
      <w:r>
        <w:t>INSERT INTO AGROCOL.LOCALIDADES (ID_LOCALIDAD, NOMBRE, ID_DEPARTAMENTO) VALUES(395, 'ESTACION PORVENIR', 11);</w:t>
      </w:r>
    </w:p>
    <w:p w14:paraId="748A34A9" w14:textId="77777777" w:rsidR="002B20ED" w:rsidRDefault="002B20ED" w:rsidP="002B20ED">
      <w:r>
        <w:t>INSERT INTO AGROCOL.LOCALIDADES (ID_LOCALIDAD, NOMBRE, ID_DEPARTAMENTO) VALUES(396, 'CUCHILLA DE FUEGO', 11);</w:t>
      </w:r>
    </w:p>
    <w:p w14:paraId="751322EA" w14:textId="77777777" w:rsidR="002B20ED" w:rsidRDefault="002B20ED" w:rsidP="002B20ED">
      <w:r>
        <w:t>INSERT INTO AGROCOL.LOCALIDADES (ID_LOCALIDAD, NOMBRE, ID_DEPARTAMENTO) VALUES(397, 'PUEBLO ALONZO', 11);</w:t>
      </w:r>
    </w:p>
    <w:p w14:paraId="7A2F5E05" w14:textId="77777777" w:rsidR="002B20ED" w:rsidRDefault="002B20ED" w:rsidP="002B20ED">
      <w:r>
        <w:t>INSERT INTO AGROCOL.LOCALIDADES (ID_LOCALIDAD, NOMBRE, ID_DEPARTAMENTO) VALUES(398, 'QUEGUAYAR', 11);</w:t>
      </w:r>
    </w:p>
    <w:p w14:paraId="0636DF21" w14:textId="77777777" w:rsidR="002B20ED" w:rsidRDefault="002B20ED" w:rsidP="002B20ED">
      <w:r>
        <w:t>INSERT INTO AGROCOL.LOCALIDADES (ID_LOCALIDAD, NOMBRE, ID_DEPARTAMENTO) VALUES(399, 'TERMAS DE GUAVIYU', 11);</w:t>
      </w:r>
    </w:p>
    <w:p w14:paraId="021AAB77" w14:textId="77777777" w:rsidR="002B20ED" w:rsidRDefault="002B20ED" w:rsidP="002B20ED">
      <w:r>
        <w:t>INSERT INTO AGROCOL.LOCALIDADES (ID_LOCALIDAD, NOMBRE, ID_DEPARTAMENTO) VALUES(400, 'TERMAS DE ALMIRON', 11);</w:t>
      </w:r>
    </w:p>
    <w:p w14:paraId="5430A9BA" w14:textId="77777777" w:rsidR="002B20ED" w:rsidRDefault="002B20ED" w:rsidP="002B20ED">
      <w:r>
        <w:t>INSERT INTO AGROCOL.LOCALIDADES (ID_LOCALIDAD, NOMBRE, ID_DEPARTAMENTO) VALUES(401, 'OTRA / SIN LOC.', 11);</w:t>
      </w:r>
    </w:p>
    <w:p w14:paraId="69EC38EF" w14:textId="77777777" w:rsidR="002B20ED" w:rsidRDefault="002B20ED" w:rsidP="002B20ED">
      <w:r>
        <w:lastRenderedPageBreak/>
        <w:t>INSERT INTO AGROCOL.LOCALIDADES (ID_LOCALIDAD, NOMBRE, ID_DEPARTAMENTO) VALUES(402, 'FRAY BENTOS', 12);</w:t>
      </w:r>
    </w:p>
    <w:p w14:paraId="26511D0A" w14:textId="77777777" w:rsidR="002B20ED" w:rsidRDefault="002B20ED" w:rsidP="002B20ED">
      <w:r>
        <w:t>INSERT INTO AGROCOL.LOCALIDADES (ID_LOCALIDAD, NOMBRE, ID_DEPARTAMENTO) VALUES(403, 'YOUNG', 12);</w:t>
      </w:r>
    </w:p>
    <w:p w14:paraId="10D3D7E9" w14:textId="77777777" w:rsidR="002B20ED" w:rsidRDefault="002B20ED" w:rsidP="002B20ED">
      <w:r>
        <w:t>INSERT INTO AGROCOL.LOCALIDADES (ID_LOCALIDAD, NOMBRE, ID_DEPARTAMENTO) VALUES(404, 'NUEVO BERLIN', 12);</w:t>
      </w:r>
    </w:p>
    <w:p w14:paraId="2A0EBFDE" w14:textId="77777777" w:rsidR="002B20ED" w:rsidRDefault="002B20ED" w:rsidP="002B20ED">
      <w:r>
        <w:t>INSERT INTO AGROCOL.LOCALIDADES (ID_LOCALIDAD, NOMBRE, ID_DEPARTAMENTO) VALUES(405, 'SAN JAVIER', 12);</w:t>
      </w:r>
    </w:p>
    <w:p w14:paraId="12E3604C" w14:textId="77777777" w:rsidR="002B20ED" w:rsidRDefault="002B20ED" w:rsidP="002B20ED">
      <w:r>
        <w:t>INSERT INTO AGROCOL.LOCALIDADES (ID_LOCALIDAD, NOMBRE, ID_DEPARTAMENTO) VALUES(406, 'BARRIO ANGLO', 12);</w:t>
      </w:r>
    </w:p>
    <w:p w14:paraId="37F20360" w14:textId="77777777" w:rsidR="002B20ED" w:rsidRDefault="002B20ED" w:rsidP="002B20ED">
      <w:r>
        <w:t>INSERT INTO AGROCOL.LOCALIDADES (ID_LOCALIDAD, NOMBRE, ID_DEPARTAMENTO) VALUES(407, 'GRECCO', 12);</w:t>
      </w:r>
    </w:p>
    <w:p w14:paraId="5A784374" w14:textId="77777777" w:rsidR="002B20ED" w:rsidRDefault="002B20ED" w:rsidP="002B20ED">
      <w:r>
        <w:t>INSERT INTO AGROCOL.LOCALIDADES (ID_LOCALIDAD, NOMBRE, ID_DEPARTAMENTO) VALUES(408, 'MERINOS', 12);</w:t>
      </w:r>
    </w:p>
    <w:p w14:paraId="52C0A137" w14:textId="77777777" w:rsidR="002B20ED" w:rsidRDefault="002B20ED" w:rsidP="002B20ED">
      <w:r>
        <w:t>INSERT INTO AGROCOL.LOCALIDADES (ID_LOCALIDAD, NOMBRE, ID_DEPARTAMENTO) VALUES(409, 'ALGORTA', 12);</w:t>
      </w:r>
    </w:p>
    <w:p w14:paraId="42F5A049" w14:textId="77777777" w:rsidR="002B20ED" w:rsidRDefault="002B20ED" w:rsidP="002B20ED">
      <w:r>
        <w:t>INSERT INTO AGROCOL.LOCALIDADES (ID_LOCALIDAD, NOMBRE, ID_DEPARTAMENTO) VALUES(410, 'EL OMBU', 12);</w:t>
      </w:r>
    </w:p>
    <w:p w14:paraId="6412DA2C" w14:textId="77777777" w:rsidR="002B20ED" w:rsidRDefault="002B20ED" w:rsidP="002B20ED">
      <w:r>
        <w:t>INSERT INTO AGROCOL.LOCALIDADES (ID_LOCALIDAD, NOMBRE, ID_DEPARTAMENTO) VALUES(411, 'PASO DE LOS MELLIZOS', 12);</w:t>
      </w:r>
    </w:p>
    <w:p w14:paraId="4248B907" w14:textId="77777777" w:rsidR="002B20ED" w:rsidRDefault="002B20ED" w:rsidP="002B20ED">
      <w:r>
        <w:t>INSERT INTO AGROCOL.LOCALIDADES (ID_LOCALIDAD, NOMBRE, ID_DEPARTAMENTO) VALUES(412, 'SARANDI DE NAVARRO', 12);</w:t>
      </w:r>
    </w:p>
    <w:p w14:paraId="7AEF22B9" w14:textId="77777777" w:rsidR="002B20ED" w:rsidRDefault="002B20ED" w:rsidP="002B20ED">
      <w:r>
        <w:t>INSERT INTO AGROCOL.LOCALIDADES (ID_LOCALIDAD, NOMBRE, ID_DEPARTAMENTO) VALUES(413, 'VILLA GENERAL BORGES', 12);</w:t>
      </w:r>
    </w:p>
    <w:p w14:paraId="43140399" w14:textId="77777777" w:rsidR="002B20ED" w:rsidRDefault="002B20ED" w:rsidP="002B20ED">
      <w:r>
        <w:t>INSERT INTO AGROCOL.LOCALIDADES (ID_LOCALIDAD, NOMBRE, ID_DEPARTAMENTO) VALUES(414, 'VILLA MARIA', 12);</w:t>
      </w:r>
    </w:p>
    <w:p w14:paraId="71DAF01A" w14:textId="77777777" w:rsidR="002B20ED" w:rsidRDefault="002B20ED" w:rsidP="002B20ED">
      <w:r>
        <w:t>INSERT INTO AGROCOL.LOCALIDADES (ID_LOCALIDAD, NOMBRE, ID_DEPARTAMENTO) VALUES(415, 'LAS CAÑAS', 12);</w:t>
      </w:r>
    </w:p>
    <w:p w14:paraId="773A0862" w14:textId="77777777" w:rsidR="002B20ED" w:rsidRDefault="002B20ED" w:rsidP="002B20ED">
      <w:r>
        <w:t>INSERT INTO AGROCOL.LOCALIDADES (ID_LOCALIDAD, NOMBRE, ID_DEPARTAMENTO) VALUES(416, 'BELLACO', 12);</w:t>
      </w:r>
    </w:p>
    <w:p w14:paraId="08608A05" w14:textId="77777777" w:rsidR="002B20ED" w:rsidRDefault="002B20ED" w:rsidP="002B20ED">
      <w:r>
        <w:t>INSERT INTO AGROCOL.LOCALIDADES (ID_LOCALIDAD, NOMBRE, ID_DEPARTAMENTO) VALUES(417, 'LOS ARRAYANES', 12);</w:t>
      </w:r>
    </w:p>
    <w:p w14:paraId="7A9BA360" w14:textId="77777777" w:rsidR="002B20ED" w:rsidRDefault="002B20ED" w:rsidP="002B20ED">
      <w:r>
        <w:t>INSERT INTO AGROCOL.LOCALIDADES (ID_LOCALIDAD, NOMBRE, ID_DEPARTAMENTO) VALUES(418, 'MENAFRA', 12);</w:t>
      </w:r>
    </w:p>
    <w:p w14:paraId="3FD7979B" w14:textId="77777777" w:rsidR="002B20ED" w:rsidRDefault="002B20ED" w:rsidP="002B20ED">
      <w:r>
        <w:t>INSERT INTO AGROCOL.LOCALIDADES (ID_LOCALIDAD, NOMBRE, ID_DEPARTAMENTO) VALUES(419, 'TRES QUINTAS', 12);</w:t>
      </w:r>
    </w:p>
    <w:p w14:paraId="4CDFE75B" w14:textId="77777777" w:rsidR="002B20ED" w:rsidRDefault="002B20ED" w:rsidP="002B20ED">
      <w:r>
        <w:t>INSERT INTO AGROCOL.LOCALIDADES (ID_LOCALIDAD, NOMBRE, ID_DEPARTAMENTO) VALUES(420, 'OTRA / SIN LOC.', 12);</w:t>
      </w:r>
    </w:p>
    <w:p w14:paraId="44BB63ED" w14:textId="77777777" w:rsidR="002B20ED" w:rsidRDefault="002B20ED" w:rsidP="002B20ED">
      <w:r>
        <w:t>INSERT INTO AGROCOL.LOCALIDADES (ID_LOCALIDAD, NOMBRE, ID_DEPARTAMENTO) VALUES(421, 'RIVERA', 13);</w:t>
      </w:r>
    </w:p>
    <w:p w14:paraId="63F55B14" w14:textId="77777777" w:rsidR="002B20ED" w:rsidRDefault="002B20ED" w:rsidP="002B20ED">
      <w:r>
        <w:t>INSERT INTO AGROCOL.LOCALIDADES (ID_LOCALIDAD, NOMBRE, ID_DEPARTAMENTO) VALUES(422, 'MINAS DE CORRALES', 13);</w:t>
      </w:r>
    </w:p>
    <w:p w14:paraId="56B40241" w14:textId="77777777" w:rsidR="002B20ED" w:rsidRDefault="002B20ED" w:rsidP="002B20ED">
      <w:r>
        <w:t>INSERT INTO AGROCOL.LOCALIDADES (ID_LOCALIDAD, NOMBRE, ID_DEPARTAMENTO) VALUES(423, 'TRANQUERAS', 13);</w:t>
      </w:r>
    </w:p>
    <w:p w14:paraId="52C75858" w14:textId="77777777" w:rsidR="002B20ED" w:rsidRDefault="002B20ED" w:rsidP="002B20ED">
      <w:r>
        <w:t>INSERT INTO AGROCOL.LOCALIDADES (ID_LOCALIDAD, NOMBRE, ID_DEPARTAMENTO) VALUES(424, 'VICHADERO', 13);</w:t>
      </w:r>
    </w:p>
    <w:p w14:paraId="449514EA" w14:textId="77777777" w:rsidR="002B20ED" w:rsidRDefault="002B20ED" w:rsidP="002B20ED">
      <w:r>
        <w:t>INSERT INTO AGROCOL.LOCALIDADES (ID_LOCALIDAD, NOMBRE, ID_DEPARTAMENTO) VALUES(425, 'SANTA TERESA', 13);</w:t>
      </w:r>
    </w:p>
    <w:p w14:paraId="265032E5" w14:textId="77777777" w:rsidR="002B20ED" w:rsidRDefault="002B20ED" w:rsidP="002B20ED">
      <w:r>
        <w:t>INSERT INTO AGROCOL.LOCALIDADES (ID_LOCALIDAD, NOMBRE, ID_DEPARTAMENTO) VALUES(426, 'ARROYO BLANCO', 13);</w:t>
      </w:r>
    </w:p>
    <w:p w14:paraId="6DBD4585" w14:textId="77777777" w:rsidR="002B20ED" w:rsidRDefault="002B20ED" w:rsidP="002B20ED">
      <w:r>
        <w:lastRenderedPageBreak/>
        <w:t>INSERT INTO AGROCOL.LOCALIDADES (ID_LOCALIDAD, NOMBRE, ID_DEPARTAMENTO) VALUES(427, 'PASO ATAQUES', 13);</w:t>
      </w:r>
    </w:p>
    <w:p w14:paraId="1120E05A" w14:textId="77777777" w:rsidR="002B20ED" w:rsidRDefault="002B20ED" w:rsidP="002B20ED">
      <w:r>
        <w:t>INSERT INTO AGROCOL.LOCALIDADES (ID_LOCALIDAD, NOMBRE, ID_DEPARTAMENTO) VALUES(428, 'CERRO PELADO', 13);</w:t>
      </w:r>
    </w:p>
    <w:p w14:paraId="354B98DD" w14:textId="77777777" w:rsidR="002B20ED" w:rsidRDefault="002B20ED" w:rsidP="002B20ED">
      <w:r>
        <w:t>INSERT INTO AGROCOL.LOCALIDADES (ID_LOCALIDAD, NOMBRE, ID_DEPARTAMENTO) VALUES(429, 'PASO HOSPITAL', 13);</w:t>
      </w:r>
    </w:p>
    <w:p w14:paraId="30342AA8" w14:textId="77777777" w:rsidR="002B20ED" w:rsidRDefault="002B20ED" w:rsidP="002B20ED">
      <w:r>
        <w:t>INSERT INTO AGROCOL.LOCALIDADES (ID_LOCALIDAD, NOMBRE, ID_DEPARTAMENTO) VALUES(430, 'LAPUENTE', 13);</w:t>
      </w:r>
    </w:p>
    <w:p w14:paraId="5C5536BC" w14:textId="77777777" w:rsidR="002B20ED" w:rsidRDefault="002B20ED" w:rsidP="002B20ED">
      <w:r>
        <w:t>INSERT INTO AGROCOL.LOCALIDADES (ID_LOCALIDAD, NOMBRE, ID_DEPARTAMENTO) VALUES(431, 'LAS FLORES', 13);</w:t>
      </w:r>
    </w:p>
    <w:p w14:paraId="4C21C3FB" w14:textId="77777777" w:rsidR="002B20ED" w:rsidRDefault="002B20ED" w:rsidP="002B20ED">
      <w:r>
        <w:t>INSERT INTO AGROCOL.LOCALIDADES (ID_LOCALIDAD, NOMBRE, ID_DEPARTAMENTO) VALUES(432, 'MOIRONES', 13);</w:t>
      </w:r>
    </w:p>
    <w:p w14:paraId="46684D6C" w14:textId="77777777" w:rsidR="002B20ED" w:rsidRDefault="002B20ED" w:rsidP="002B20ED">
      <w:r>
        <w:t>INSERT INTO AGROCOL.LOCALIDADES (ID_LOCALIDAD, NOMBRE, ID_DEPARTAMENTO) VALUES(433, 'LA PEDRERA', 13);</w:t>
      </w:r>
    </w:p>
    <w:p w14:paraId="2A6F0EE3" w14:textId="77777777" w:rsidR="002B20ED" w:rsidRDefault="002B20ED" w:rsidP="002B20ED">
      <w:r>
        <w:t>INSERT INTO AGROCOL.LOCALIDADES (ID_LOCALIDAD, NOMBRE, ID_DEPARTAMENTO) VALUES(434, 'MANDUBI', 13);</w:t>
      </w:r>
    </w:p>
    <w:p w14:paraId="019AEE77" w14:textId="77777777" w:rsidR="002B20ED" w:rsidRDefault="002B20ED" w:rsidP="002B20ED">
      <w:r>
        <w:t>INSERT INTO AGROCOL.LOCALIDADES (ID_LOCALIDAD, NOMBRE, ID_DEPARTAMENTO) VALUES(435, 'LAGUNON', 13);</w:t>
      </w:r>
    </w:p>
    <w:p w14:paraId="2FBAF019" w14:textId="77777777" w:rsidR="002B20ED" w:rsidRDefault="002B20ED" w:rsidP="002B20ED">
      <w:r>
        <w:t>INSERT INTO AGROCOL.LOCALIDADES (ID_LOCALIDAD, NOMBRE, ID_DEPARTAMENTO) VALUES(436, 'AMARILLO', 13);</w:t>
      </w:r>
    </w:p>
    <w:p w14:paraId="3199B0A6" w14:textId="77777777" w:rsidR="002B20ED" w:rsidRDefault="002B20ED" w:rsidP="002B20ED">
      <w:r>
        <w:t>INSERT INTO AGROCOL.LOCALIDADES (ID_LOCALIDAD, NOMBRE, ID_DEPARTAMENTO) VALUES(437, 'CERRILLADA', 13);</w:t>
      </w:r>
    </w:p>
    <w:p w14:paraId="701A8CCF" w14:textId="77777777" w:rsidR="002B20ED" w:rsidRDefault="002B20ED" w:rsidP="002B20ED">
      <w:r>
        <w:t>INSERT INTO AGROCOL.LOCALIDADES (ID_LOCALIDAD, NOMBRE, ID_DEPARTAMENTO) VALUES(438, 'CERROS DE LA CALERA', 13);</w:t>
      </w:r>
    </w:p>
    <w:p w14:paraId="4598C1BF" w14:textId="77777777" w:rsidR="002B20ED" w:rsidRDefault="002B20ED" w:rsidP="002B20ED">
      <w:r>
        <w:t>INSERT INTO AGROCOL.LOCALIDADES (ID_LOCALIDAD, NOMBRE, ID_DEPARTAMENTO) VALUES(439, 'LAGOS DEL NORTE', 13);</w:t>
      </w:r>
    </w:p>
    <w:p w14:paraId="104D84D8" w14:textId="77777777" w:rsidR="002B20ED" w:rsidRDefault="002B20ED" w:rsidP="002B20ED">
      <w:r>
        <w:t>INSERT INTO AGROCOL.LOCALIDADES (ID_LOCALIDAD, NOMBRE, ID_DEPARTAMENTO) VALUES(440, 'MASOLLER', 13);</w:t>
      </w:r>
    </w:p>
    <w:p w14:paraId="08EE1EC0" w14:textId="77777777" w:rsidR="002B20ED" w:rsidRDefault="002B20ED" w:rsidP="002B20ED">
      <w:r>
        <w:t>INSERT INTO AGROCOL.LOCALIDADES (ID_LOCALIDAD, NOMBRE, ID_DEPARTAMENTO) VALUES(441, 'OTRA / SIN LOC.', 13);</w:t>
      </w:r>
    </w:p>
    <w:p w14:paraId="321E5BC8" w14:textId="77777777" w:rsidR="002B20ED" w:rsidRDefault="002B20ED" w:rsidP="002B20ED">
      <w:r>
        <w:t>INSERT INTO AGROCOL.LOCALIDADES (ID_LOCALIDAD, NOMBRE, ID_DEPARTAMENTO) VALUES(442, 'ROCHA', 14);</w:t>
      </w:r>
    </w:p>
    <w:p w14:paraId="51B3CBB1" w14:textId="77777777" w:rsidR="002B20ED" w:rsidRDefault="002B20ED" w:rsidP="002B20ED">
      <w:r>
        <w:t>INSERT INTO AGROCOL.LOCALIDADES (ID_LOCALIDAD, NOMBRE, ID_DEPARTAMENTO) VALUES(443, 'CASTILLOS', 14);</w:t>
      </w:r>
    </w:p>
    <w:p w14:paraId="799A1C70" w14:textId="77777777" w:rsidR="002B20ED" w:rsidRDefault="002B20ED" w:rsidP="002B20ED">
      <w:r>
        <w:t>INSERT INTO AGROCOL.LOCALIDADES (ID_LOCALIDAD, NOMBRE, ID_DEPARTAMENTO) VALUES(444, 'LASCANO', 14);</w:t>
      </w:r>
    </w:p>
    <w:p w14:paraId="2841FE68" w14:textId="77777777" w:rsidR="002B20ED" w:rsidRDefault="002B20ED" w:rsidP="002B20ED">
      <w:r>
        <w:t>INSERT INTO AGROCOL.LOCALIDADES (ID_LOCALIDAD, NOMBRE, ID_DEPARTAMENTO) VALUES(445, 'CHUY', 14);</w:t>
      </w:r>
    </w:p>
    <w:p w14:paraId="06C9B03B" w14:textId="77777777" w:rsidR="002B20ED" w:rsidRDefault="002B20ED" w:rsidP="002B20ED">
      <w:r>
        <w:t>INSERT INTO AGROCOL.LOCALIDADES (ID_LOCALIDAD, NOMBRE, ID_DEPARTAMENTO) VALUES(446, 'CEBOLLATI', 14);</w:t>
      </w:r>
    </w:p>
    <w:p w14:paraId="027A6FC0" w14:textId="77777777" w:rsidR="002B20ED" w:rsidRDefault="002B20ED" w:rsidP="002B20ED">
      <w:r>
        <w:t>INSERT INTO AGROCOL.LOCALIDADES (ID_LOCALIDAD, NOMBRE, ID_DEPARTAMENTO) VALUES(447, 'VELAZQUEZ', 14);</w:t>
      </w:r>
    </w:p>
    <w:p w14:paraId="2E1DC196" w14:textId="77777777" w:rsidR="002B20ED" w:rsidRDefault="002B20ED" w:rsidP="002B20ED">
      <w:r>
        <w:t>INSERT INTO AGROCOL.LOCALIDADES (ID_LOCALIDAD, NOMBRE, ID_DEPARTAMENTO) VALUES(448, '18 DE JULIO', 14);</w:t>
      </w:r>
    </w:p>
    <w:p w14:paraId="4698711C" w14:textId="77777777" w:rsidR="002B20ED" w:rsidRDefault="002B20ED" w:rsidP="002B20ED">
      <w:r>
        <w:t>INSERT INTO AGROCOL.LOCALIDADES (ID_LOCALIDAD, NOMBRE, ID_DEPARTAMENTO) VALUES(449, 'LA PALOMA', 14);</w:t>
      </w:r>
    </w:p>
    <w:p w14:paraId="613812F1" w14:textId="77777777" w:rsidR="002B20ED" w:rsidRDefault="002B20ED" w:rsidP="002B20ED">
      <w:r>
        <w:t>INSERT INTO AGROCOL.LOCALIDADES (ID_LOCALIDAD, NOMBRE, ID_DEPARTAMENTO) VALUES(450, 'SAN LUIS AL MEDIO', 14);</w:t>
      </w:r>
    </w:p>
    <w:p w14:paraId="3F3B843D" w14:textId="77777777" w:rsidR="002B20ED" w:rsidRDefault="002B20ED" w:rsidP="002B20ED">
      <w:r>
        <w:t>INSERT INTO AGROCOL.LOCALIDADES (ID_LOCALIDAD, NOMBRE, ID_DEPARTAMENTO) VALUES(451, 'LA AGUADA Y COSTA AZUL', 14);</w:t>
      </w:r>
    </w:p>
    <w:p w14:paraId="694CE615" w14:textId="77777777" w:rsidR="002B20ED" w:rsidRDefault="002B20ED" w:rsidP="002B20ED">
      <w:r>
        <w:lastRenderedPageBreak/>
        <w:t>INSERT INTO AGROCOL.LOCALIDADES (ID_LOCALIDAD, NOMBRE, ID_DEPARTAMENTO) VALUES(452, '19 DE ABRIL', 14);</w:t>
      </w:r>
    </w:p>
    <w:p w14:paraId="4623B03C" w14:textId="77777777" w:rsidR="002B20ED" w:rsidRDefault="002B20ED" w:rsidP="002B20ED">
      <w:r>
        <w:t>INSERT INTO AGROCOL.LOCALIDADES (ID_LOCALIDAD, NOMBRE, ID_DEPARTAMENTO) VALUES(453, 'LA CORONILLA', 14);</w:t>
      </w:r>
    </w:p>
    <w:p w14:paraId="622CCA42" w14:textId="77777777" w:rsidR="002B20ED" w:rsidRDefault="002B20ED" w:rsidP="002B20ED">
      <w:r>
        <w:t>INSERT INTO AGROCOL.LOCALIDADES (ID_LOCALIDAD, NOMBRE, ID_DEPARTAMENTO) VALUES(454, 'BARRIO PEREIRA', 14);</w:t>
      </w:r>
    </w:p>
    <w:p w14:paraId="6B58255C" w14:textId="77777777" w:rsidR="002B20ED" w:rsidRDefault="002B20ED" w:rsidP="002B20ED">
      <w:r>
        <w:t>INSERT INTO AGROCOL.LOCALIDADES (ID_LOCALIDAD, NOMBRE, ID_DEPARTAMENTO) VALUES(455, 'AGUAS DULCES', 14);</w:t>
      </w:r>
    </w:p>
    <w:p w14:paraId="2F9E1D07" w14:textId="77777777" w:rsidR="002B20ED" w:rsidRDefault="002B20ED" w:rsidP="002B20ED">
      <w:r>
        <w:t>INSERT INTO AGROCOL.LOCALIDADES (ID_LOCALIDAD, NOMBRE, ID_DEPARTAMENTO) VALUES(456, 'BARRA DEL CHUY', 14);</w:t>
      </w:r>
    </w:p>
    <w:p w14:paraId="5FCC70E1" w14:textId="77777777" w:rsidR="002B20ED" w:rsidRDefault="002B20ED" w:rsidP="002B20ED">
      <w:r>
        <w:t>INSERT INTO AGROCOL.LOCALIDADES (ID_LOCALIDAD, NOMBRE, ID_DEPARTAMENTO) VALUES(457, 'BARRIO TORRES', 14);</w:t>
      </w:r>
    </w:p>
    <w:p w14:paraId="411351B0" w14:textId="77777777" w:rsidR="002B20ED" w:rsidRDefault="002B20ED" w:rsidP="002B20ED">
      <w:r>
        <w:t>INSERT INTO AGROCOL.LOCALIDADES (ID_LOCALIDAD, NOMBRE, ID_DEPARTAMENTO) VALUES(458, 'CABO POLONIO', 14);</w:t>
      </w:r>
    </w:p>
    <w:p w14:paraId="1D31A0A3" w14:textId="77777777" w:rsidR="002B20ED" w:rsidRDefault="002B20ED" w:rsidP="002B20ED">
      <w:r>
        <w:t>INSERT INTO AGROCOL.LOCALIDADES (ID_LOCALIDAD, NOMBRE, ID_DEPARTAMENTO) VALUES(459, 'CAPACHO', 14);</w:t>
      </w:r>
    </w:p>
    <w:p w14:paraId="13EC3C93" w14:textId="77777777" w:rsidR="002B20ED" w:rsidRDefault="002B20ED" w:rsidP="002B20ED">
      <w:r>
        <w:t>INSERT INTO AGROCOL.LOCALIDADES (ID_LOCALIDAD, NOMBRE, ID_DEPARTAMENTO) VALUES(460, 'BARRA DE VALIZAS', 14);</w:t>
      </w:r>
    </w:p>
    <w:p w14:paraId="68DC7F15" w14:textId="77777777" w:rsidR="002B20ED" w:rsidRDefault="002B20ED" w:rsidP="002B20ED">
      <w:r>
        <w:t>INSERT INTO AGROCOL.LOCALIDADES (ID_LOCALIDAD, NOMBRE, ID_DEPARTAMENTO) VALUES(461, 'LA ESMERALDA', 14);</w:t>
      </w:r>
    </w:p>
    <w:p w14:paraId="6E0444DC" w14:textId="77777777" w:rsidR="002B20ED" w:rsidRDefault="002B20ED" w:rsidP="002B20ED">
      <w:r>
        <w:t>INSERT INTO AGROCOL.LOCALIDADES (ID_LOCALIDAD, NOMBRE, ID_DEPARTAMENTO) VALUES(462, 'LA PEDRERA', 14);</w:t>
      </w:r>
    </w:p>
    <w:p w14:paraId="34D28BE8" w14:textId="77777777" w:rsidR="002B20ED" w:rsidRDefault="002B20ED" w:rsidP="002B20ED">
      <w:r>
        <w:t>INSERT INTO AGROCOL.LOCALIDADES (ID_LOCALIDAD, NOMBRE, ID_DEPARTAMENTO) VALUES(463, 'PARALLE', 14);</w:t>
      </w:r>
    </w:p>
    <w:p w14:paraId="0C4E10FC" w14:textId="77777777" w:rsidR="002B20ED" w:rsidRDefault="002B20ED" w:rsidP="002B20ED">
      <w:r>
        <w:t>INSERT INTO AGROCOL.LOCALIDADES (ID_LOCALIDAD, NOMBRE, ID_DEPARTAMENTO) VALUES(464, 'PUERTO DE LOS BOTES', 14);</w:t>
      </w:r>
    </w:p>
    <w:p w14:paraId="29EE54E3" w14:textId="77777777" w:rsidR="002B20ED" w:rsidRDefault="002B20ED" w:rsidP="002B20ED">
      <w:r>
        <w:t>INSERT INTO AGROCOL.LOCALIDADES (ID_LOCALIDAD, NOMBRE, ID_DEPARTAMENTO) VALUES(465, 'PUIMAYEN', 14);</w:t>
      </w:r>
    </w:p>
    <w:p w14:paraId="373B4AED" w14:textId="77777777" w:rsidR="002B20ED" w:rsidRDefault="002B20ED" w:rsidP="002B20ED">
      <w:r>
        <w:t>INSERT INTO AGROCOL.LOCALIDADES (ID_LOCALIDAD, NOMBRE, ID_DEPARTAMENTO) VALUES(466, 'ARACHANIA', 14);</w:t>
      </w:r>
    </w:p>
    <w:p w14:paraId="78B6445B" w14:textId="77777777" w:rsidR="002B20ED" w:rsidRDefault="002B20ED" w:rsidP="002B20ED">
      <w:r>
        <w:t>INSERT INTO AGROCOL.LOCALIDADES (ID_LOCALIDAD, NOMBRE, ID_DEPARTAMENTO) VALUES(467, 'PTA. RUBIA Y STA. ISABEL DE LA PED', 14);</w:t>
      </w:r>
    </w:p>
    <w:p w14:paraId="0369443C" w14:textId="77777777" w:rsidR="002B20ED" w:rsidRDefault="002B20ED" w:rsidP="002B20ED">
      <w:r>
        <w:t>INSERT INTO AGROCOL.LOCALIDADES (ID_LOCALIDAD, NOMBRE, ID_DEPARTAMENTO) VALUES(468, 'PUNTA DEL DIABLO', 14);</w:t>
      </w:r>
    </w:p>
    <w:p w14:paraId="786B57EF" w14:textId="77777777" w:rsidR="002B20ED" w:rsidRDefault="002B20ED" w:rsidP="002B20ED">
      <w:r>
        <w:t>INSERT INTO AGROCOL.LOCALIDADES (ID_LOCALIDAD, NOMBRE, ID_DEPARTAMENTO) VALUES(469, 'PALMARES DE LA CORONILLA', 14);</w:t>
      </w:r>
    </w:p>
    <w:p w14:paraId="4919571F" w14:textId="77777777" w:rsidR="002B20ED" w:rsidRDefault="002B20ED" w:rsidP="002B20ED">
      <w:r>
        <w:t>INSERT INTO AGROCOL.LOCALIDADES (ID_LOCALIDAD, NOMBRE, ID_DEPARTAMENTO) VALUES(470, 'LA RIBIERA', 14);</w:t>
      </w:r>
    </w:p>
    <w:p w14:paraId="6C301E4B" w14:textId="77777777" w:rsidR="002B20ED" w:rsidRDefault="002B20ED" w:rsidP="002B20ED">
      <w:r>
        <w:t>INSERT INTO AGROCOL.LOCALIDADES (ID_LOCALIDAD, NOMBRE, ID_DEPARTAMENTO) VALUES(471, 'PUENTE VALIZAS', 14);</w:t>
      </w:r>
    </w:p>
    <w:p w14:paraId="0D0721E1" w14:textId="77777777" w:rsidR="002B20ED" w:rsidRDefault="002B20ED" w:rsidP="002B20ED">
      <w:r>
        <w:t>INSERT INTO AGROCOL.LOCALIDADES (ID_LOCALIDAD, NOMBRE, ID_DEPARTAMENTO) VALUES(472, 'OCEANIA DEL POLONIO', 14);</w:t>
      </w:r>
    </w:p>
    <w:p w14:paraId="65AB6750" w14:textId="77777777" w:rsidR="002B20ED" w:rsidRDefault="002B20ED" w:rsidP="002B20ED">
      <w:r>
        <w:t>INSERT INTO AGROCOL.LOCALIDADES (ID_LOCALIDAD, NOMBRE, ID_DEPARTAMENTO) VALUES(473, 'PUEBLO NUEVO', 14);</w:t>
      </w:r>
    </w:p>
    <w:p w14:paraId="7BA75933" w14:textId="77777777" w:rsidR="002B20ED" w:rsidRDefault="002B20ED" w:rsidP="002B20ED">
      <w:r>
        <w:t>INSERT INTO AGROCOL.LOCALIDADES (ID_LOCALIDAD, NOMBRE, ID_DEPARTAMENTO) VALUES(474, 'TAJAMARES DE LA PEDRERA', 14);</w:t>
      </w:r>
    </w:p>
    <w:p w14:paraId="5E16045E" w14:textId="77777777" w:rsidR="002B20ED" w:rsidRDefault="002B20ED" w:rsidP="002B20ED">
      <w:r>
        <w:t>INSERT INTO AGROCOL.LOCALIDADES (ID_LOCALIDAD, NOMBRE, ID_DEPARTAMENTO) VALUES(475, 'SAN ANTONIO', 14);</w:t>
      </w:r>
    </w:p>
    <w:p w14:paraId="0DB27A52" w14:textId="77777777" w:rsidR="002B20ED" w:rsidRDefault="002B20ED" w:rsidP="002B20ED">
      <w:r>
        <w:t>INSERT INTO AGROCOL.LOCALIDADES (ID_LOCALIDAD, NOMBRE, ID_DEPARTAMENTO) VALUES(476, 'OTRA / SIN LOC.', 14);</w:t>
      </w:r>
    </w:p>
    <w:p w14:paraId="130B4C0C" w14:textId="77777777" w:rsidR="002B20ED" w:rsidRDefault="002B20ED" w:rsidP="002B20ED">
      <w:r>
        <w:lastRenderedPageBreak/>
        <w:t>INSERT INTO AGROCOL.LOCALIDADES (ID_LOCALIDAD, NOMBRE, ID_DEPARTAMENTO) VALUES(1, 'ARTIGAS', 1);</w:t>
      </w:r>
    </w:p>
    <w:p w14:paraId="33711AF0" w14:textId="77777777" w:rsidR="002B20ED" w:rsidRDefault="002B20ED" w:rsidP="002B20ED">
      <w:r>
        <w:t>INSERT INTO AGROCOL.LOCALIDADES (ID_LOCALIDAD, NOMBRE, ID_DEPARTAMENTO) VALUES(2, 'BELLA UNION', 1);</w:t>
      </w:r>
    </w:p>
    <w:p w14:paraId="152333F8" w14:textId="77777777" w:rsidR="002B20ED" w:rsidRDefault="002B20ED" w:rsidP="002B20ED">
      <w:r>
        <w:t>INSERT INTO AGROCOL.LOCALIDADES (ID_LOCALIDAD, NOMBRE, ID_DEPARTAMENTO) VALUES(3, 'TOMAS GOMENSORO', 1);</w:t>
      </w:r>
    </w:p>
    <w:p w14:paraId="028D6F37" w14:textId="77777777" w:rsidR="002B20ED" w:rsidRDefault="002B20ED" w:rsidP="002B20ED">
      <w:r>
        <w:t>INSERT INTO AGROCOL.LOCALIDADES (ID_LOCALIDAD, NOMBRE, ID_DEPARTAMENTO) VALUES(4, 'BALTASAR BRUM', 1);</w:t>
      </w:r>
    </w:p>
    <w:p w14:paraId="06F0345A" w14:textId="77777777" w:rsidR="002B20ED" w:rsidRDefault="002B20ED" w:rsidP="002B20ED">
      <w:r>
        <w:t>INSERT INTO AGROCOL.LOCALIDADES (ID_LOCALIDAD, NOMBRE, ID_DEPARTAMENTO) VALUES(5, 'BERNABE RIVERA', 1);</w:t>
      </w:r>
    </w:p>
    <w:p w14:paraId="481509FC" w14:textId="77777777" w:rsidR="002B20ED" w:rsidRDefault="002B20ED" w:rsidP="002B20ED">
      <w:r>
        <w:t>INSERT INTO AGROCOL.LOCALIDADES (ID_LOCALIDAD, NOMBRE, ID_DEPARTAMENTO) VALUES(6, 'FRANQUIA', 1);</w:t>
      </w:r>
    </w:p>
    <w:p w14:paraId="6A2CD63C" w14:textId="77777777" w:rsidR="002B20ED" w:rsidRDefault="002B20ED" w:rsidP="002B20ED">
      <w:r>
        <w:t>INSERT INTO AGROCOL.LOCALIDADES (ID_LOCALIDAD, NOMBRE, ID_DEPARTAMENTO) VALUES(7, 'SEQUEIRA', 1);</w:t>
      </w:r>
    </w:p>
    <w:p w14:paraId="5523BA93" w14:textId="77777777" w:rsidR="002B20ED" w:rsidRDefault="002B20ED" w:rsidP="002B20ED">
      <w:r>
        <w:t>INSERT INTO AGROCOL.LOCALIDADES (ID_LOCALIDAD, NOMBRE, ID_DEPARTAMENTO) VALUES(8, 'CORONADO', 1);</w:t>
      </w:r>
    </w:p>
    <w:p w14:paraId="56B98021" w14:textId="77777777" w:rsidR="002B20ED" w:rsidRDefault="002B20ED" w:rsidP="002B20ED">
      <w:r>
        <w:t>INSERT INTO AGROCOL.LOCALIDADES (ID_LOCALIDAD, NOMBRE, ID_DEPARTAMENTO) VALUES(9, 'CUAREIM', 1);</w:t>
      </w:r>
    </w:p>
    <w:p w14:paraId="25754CF4" w14:textId="77777777" w:rsidR="002B20ED" w:rsidRDefault="002B20ED" w:rsidP="002B20ED">
      <w:r>
        <w:t>INSERT INTO AGROCOL.LOCALIDADES (ID_LOCALIDAD, NOMBRE, ID_DEPARTAMENTO) VALUES(10, 'CUARO', 1);</w:t>
      </w:r>
    </w:p>
    <w:p w14:paraId="2015F3C0" w14:textId="77777777" w:rsidR="002B20ED" w:rsidRDefault="002B20ED" w:rsidP="002B20ED">
      <w:r>
        <w:t>INSERT INTO AGROCOL.LOCALIDADES (ID_LOCALIDAD, NOMBRE, ID_DEPARTAMENTO) VALUES(11, 'JAVIER DE VIANA', 1);</w:t>
      </w:r>
    </w:p>
    <w:p w14:paraId="0534CEB1" w14:textId="77777777" w:rsidR="002B20ED" w:rsidRDefault="002B20ED" w:rsidP="002B20ED">
      <w:r>
        <w:t>INSERT INTO AGROCOL.LOCALIDADES (ID_LOCALIDAD, NOMBRE, ID_DEPARTAMENTO) VALUES(12, 'LA BOLSA', 1);</w:t>
      </w:r>
    </w:p>
    <w:p w14:paraId="55EA09C8" w14:textId="77777777" w:rsidR="002B20ED" w:rsidRDefault="002B20ED" w:rsidP="002B20ED">
      <w:r>
        <w:t>INSERT INTO AGROCOL.LOCALIDADES (ID_LOCALIDAD, NOMBRE, ID_DEPARTAMENTO) VALUES(13, 'LAS PIEDRAS', 1);</w:t>
      </w:r>
    </w:p>
    <w:p w14:paraId="0E862150" w14:textId="77777777" w:rsidR="002B20ED" w:rsidRDefault="002B20ED" w:rsidP="002B20ED">
      <w:r>
        <w:t>INSERT INTO AGROCOL.LOCALIDADES (ID_LOCALIDAD, NOMBRE, ID_DEPARTAMENTO) VALUES(14, 'PINTADITO', 1);</w:t>
      </w:r>
    </w:p>
    <w:p w14:paraId="4AB8C3DE" w14:textId="77777777" w:rsidR="002B20ED" w:rsidRDefault="002B20ED" w:rsidP="002B20ED"/>
    <w:p w14:paraId="2D3EF244" w14:textId="77777777" w:rsidR="002B20ED" w:rsidRDefault="002B20ED" w:rsidP="002B20ED">
      <w:r>
        <w:t>INSERT INTO AGROCOL.LOCALIDADES (ID_LOCALIDAD, NOMBRE, ID_DEPARTAMENTO) VALUES(570, 'SALTO', 15);</w:t>
      </w:r>
    </w:p>
    <w:p w14:paraId="62E0F3A4" w14:textId="77777777" w:rsidR="002B20ED" w:rsidRDefault="002B20ED" w:rsidP="002B20ED"/>
    <w:p w14:paraId="6AEFCBB8" w14:textId="77777777" w:rsidR="002B20ED" w:rsidRDefault="002B20ED" w:rsidP="002B20ED"/>
    <w:p w14:paraId="0C673653" w14:textId="77777777" w:rsidR="002B20ED" w:rsidRDefault="002B20ED" w:rsidP="002B20ED"/>
    <w:p w14:paraId="6E9BD7F4" w14:textId="77777777" w:rsidR="002B20ED" w:rsidRDefault="002B20ED" w:rsidP="002B20ED"/>
    <w:p w14:paraId="6BB8A89E" w14:textId="77777777" w:rsidR="002B20ED" w:rsidRDefault="002B20ED" w:rsidP="002B20ED"/>
    <w:p w14:paraId="2629B4B4" w14:textId="77777777" w:rsidR="002B20ED" w:rsidRDefault="002B20ED" w:rsidP="002B20ED">
      <w:r>
        <w:t>/*zonas*/</w:t>
      </w:r>
    </w:p>
    <w:p w14:paraId="2906283F" w14:textId="77777777" w:rsidR="002B20ED" w:rsidRDefault="002B20ED" w:rsidP="002B20ED">
      <w:r>
        <w:t>INSERT INTO AGROCOL.ZONAS (ID_ZONA, NOMBRE, ID_LOCALIDAD) VALUES(1, ' 25 DE MAYO', 570);</w:t>
      </w:r>
    </w:p>
    <w:p w14:paraId="6C42BDF8" w14:textId="77777777" w:rsidR="002B20ED" w:rsidRDefault="002B20ED" w:rsidP="002B20ED">
      <w:r>
        <w:t>INSERT INTO AGROCOL.ZONAS (ID_ZONA, NOMBRE, ID_LOCALIDAD) VALUES(2, ' AGUA SALTO', 570);</w:t>
      </w:r>
    </w:p>
    <w:p w14:paraId="577EBF10" w14:textId="77777777" w:rsidR="002B20ED" w:rsidRDefault="002B20ED" w:rsidP="002B20ED">
      <w:r>
        <w:t>INSERT INTO AGROCOL.ZONAS (ID_ZONA, NOMBRE, ID_LOCALIDAD) VALUES(3, ' ALBISU', 570);</w:t>
      </w:r>
    </w:p>
    <w:p w14:paraId="3474BF46" w14:textId="77777777" w:rsidR="002B20ED" w:rsidRDefault="002B20ED" w:rsidP="002B20ED">
      <w:r>
        <w:t>INSERT INTO AGROCOL.ZONAS (ID_ZONA, NOMBRE, ID_LOCALIDAD) VALUES(4, ' ALMAGRO', 570);</w:t>
      </w:r>
    </w:p>
    <w:p w14:paraId="7DDAC0EF" w14:textId="77777777" w:rsidR="002B20ED" w:rsidRDefault="002B20ED" w:rsidP="002B20ED">
      <w:r>
        <w:t>INSERT INTO AGROCOL.ZONAS (ID_ZONA, NOMBRE, ID_LOCALIDAD) VALUES(5, ' ANDRESITO 1', 570);</w:t>
      </w:r>
    </w:p>
    <w:p w14:paraId="4C288F3A" w14:textId="77777777" w:rsidR="002B20ED" w:rsidRDefault="002B20ED" w:rsidP="002B20ED">
      <w:r>
        <w:t>INSERT INTO AGROCOL.ZONAS (ID_ZONA, NOMBRE, ID_LOCALIDAD) VALUES(6, ' ANDRESITO 2', 570);</w:t>
      </w:r>
    </w:p>
    <w:p w14:paraId="4B0B8E65" w14:textId="77777777" w:rsidR="002B20ED" w:rsidRDefault="002B20ED" w:rsidP="002B20ED">
      <w:r>
        <w:lastRenderedPageBreak/>
        <w:t>INSERT INTO AGROCOL.ZONAS (ID_ZONA, NOMBRE, ID_LOCALIDAD) VALUES(7, ' ANDRESITO 3', 570);</w:t>
      </w:r>
    </w:p>
    <w:p w14:paraId="156288DE" w14:textId="77777777" w:rsidR="002B20ED" w:rsidRDefault="002B20ED" w:rsidP="002B20ED">
      <w:r>
        <w:t>INSERT INTO AGROCOL.ZONAS (ID_ZONA, NOMBRE, ID_LOCALIDAD) VALUES(8, ' ARENITAS BLANCAS', 570);</w:t>
      </w:r>
    </w:p>
    <w:p w14:paraId="00296DC4" w14:textId="77777777" w:rsidR="002B20ED" w:rsidRDefault="002B20ED" w:rsidP="002B20ED">
      <w:r>
        <w:t>INSERT INTO AGROCOL.ZONAS (ID_ZONA, NOMBRE, ID_LOCALIDAD) VALUES(9, ' ARRALDE', 570);</w:t>
      </w:r>
    </w:p>
    <w:p w14:paraId="5064A5C2" w14:textId="77777777" w:rsidR="002B20ED" w:rsidRDefault="002B20ED" w:rsidP="002B20ED">
      <w:r>
        <w:t>INSERT INTO AGROCOL.ZONAS (ID_ZONA, NOMBRE, ID_LOCALIDAD) VALUES(10, ' BARBIERI', 570);</w:t>
      </w:r>
    </w:p>
    <w:p w14:paraId="4037EE1A" w14:textId="77777777" w:rsidR="002B20ED" w:rsidRDefault="002B20ED" w:rsidP="002B20ED">
      <w:r>
        <w:t>INSERT INTO AGROCOL.ZONAS (ID_ZONA, NOMBRE, ID_LOCALIDAD) VALUES(11, ' BELHO HORIZONTE', 570);</w:t>
      </w:r>
    </w:p>
    <w:p w14:paraId="3CB62F84" w14:textId="77777777" w:rsidR="002B20ED" w:rsidRDefault="002B20ED" w:rsidP="002B20ED">
      <w:r>
        <w:t>INSERT INTO AGROCOL.ZONAS (ID_ZONA, NOMBRE, ID_LOCALIDAD) VALUES(12, ' BELGERI', 570);</w:t>
      </w:r>
    </w:p>
    <w:p w14:paraId="3449AD27" w14:textId="77777777" w:rsidR="002B20ED" w:rsidRDefault="002B20ED" w:rsidP="002B20ED">
      <w:r>
        <w:t>INSERT INTO AGROCOL.ZONAS (ID_ZONA, NOMBRE, ID_LOCALIDAD) VALUES(13, ' BALTASAR BRUM', 570);</w:t>
      </w:r>
    </w:p>
    <w:p w14:paraId="09846E9D" w14:textId="77777777" w:rsidR="002B20ED" w:rsidRDefault="002B20ED" w:rsidP="002B20ED">
      <w:r>
        <w:t>INSERT INTO AGROCOL.ZONAS (ID_ZONA, NOMBRE, ID_LOCALIDAD) VALUES(14, ' Bo ARTIGAS', 570);</w:t>
      </w:r>
    </w:p>
    <w:p w14:paraId="38942E6A" w14:textId="77777777" w:rsidR="002B20ED" w:rsidRDefault="002B20ED" w:rsidP="002B20ED">
      <w:r>
        <w:t>INSERT INTO AGROCOL.ZONAS (ID_ZONA, NOMBRE, ID_LOCALIDAD) VALUES(15, ' Bo NORTE', 570);</w:t>
      </w:r>
    </w:p>
    <w:p w14:paraId="27C566E2" w14:textId="77777777" w:rsidR="002B20ED" w:rsidRDefault="002B20ED" w:rsidP="002B20ED">
      <w:r>
        <w:t>INSERT INTO AGROCOL.ZONAS (ID_ZONA, NOMBRE, ID_LOCALIDAD) VALUES(16, ' Bo URUGUAY', 570);</w:t>
      </w:r>
    </w:p>
    <w:p w14:paraId="5B08C5CA" w14:textId="77777777" w:rsidR="002B20ED" w:rsidRDefault="002B20ED" w:rsidP="002B20ED">
      <w:r>
        <w:t>INSERT INTO AGROCOL.ZONAS (ID_ZONA, NOMBRE, ID_LOCALIDAD) VALUES(17, ' BURTON', 570);</w:t>
      </w:r>
    </w:p>
    <w:p w14:paraId="7A98C07A" w14:textId="77777777" w:rsidR="002B20ED" w:rsidRDefault="002B20ED" w:rsidP="002B20ED">
      <w:r>
        <w:t>INSERT INTO AGROCOL.ZONAS (ID_ZONA, NOMBRE, ID_LOCALIDAD) VALUES(18, ' CABALLERO', 570);</w:t>
      </w:r>
    </w:p>
    <w:p w14:paraId="511D1050" w14:textId="77777777" w:rsidR="002B20ED" w:rsidRDefault="002B20ED" w:rsidP="002B20ED">
      <w:r>
        <w:t>INSERT INTO AGROCOL.ZONAS (ID_ZONA, NOMBRE, ID_LOCALIDAD) VALUES(19, ' CABALLERO NUEVO', 570);</w:t>
      </w:r>
    </w:p>
    <w:p w14:paraId="6307C0FA" w14:textId="77777777" w:rsidR="002B20ED" w:rsidRDefault="002B20ED" w:rsidP="002B20ED">
      <w:r>
        <w:t>INSERT INTO AGROCOL.ZONAS (ID_ZONA, NOMBRE, ID_LOCALIDAD) VALUES(20, ' CALAFI', 570);</w:t>
      </w:r>
    </w:p>
    <w:p w14:paraId="3B831096" w14:textId="77777777" w:rsidR="002B20ED" w:rsidRDefault="002B20ED" w:rsidP="002B20ED">
      <w:r>
        <w:t>INSERT INTO AGROCOL.ZONAS (ID_ZONA, NOMBRE, ID_LOCALIDAD) VALUES(21, ' CALAFI 1', 570);</w:t>
      </w:r>
    </w:p>
    <w:p w14:paraId="2E201532" w14:textId="77777777" w:rsidR="002B20ED" w:rsidRDefault="002B20ED" w:rsidP="002B20ED">
      <w:r>
        <w:t>INSERT INTO AGROCOL.ZONAS (ID_ZONA, NOMBRE, ID_LOCALIDAD) VALUES(22, ' CALAFI 2', 570);</w:t>
      </w:r>
    </w:p>
    <w:p w14:paraId="1FD9FCAD" w14:textId="77777777" w:rsidR="002B20ED" w:rsidRDefault="002B20ED" w:rsidP="002B20ED">
      <w:r>
        <w:t>INSERT INTO AGROCOL.ZONAS (ID_ZONA, NOMBRE, ID_LOCALIDAD) VALUES(23, ' CEIBAL', 570);</w:t>
      </w:r>
    </w:p>
    <w:p w14:paraId="08BF46B4" w14:textId="77777777" w:rsidR="002B20ED" w:rsidRDefault="002B20ED" w:rsidP="002B20ED">
      <w:r>
        <w:t>INSERT INTO AGROCOL.ZONAS (ID_ZONA, NOMBRE, ID_LOCALIDAD) VALUES(24, ' CEIBAL SUR', 570);</w:t>
      </w:r>
    </w:p>
    <w:p w14:paraId="2D08104E" w14:textId="77777777" w:rsidR="002B20ED" w:rsidRDefault="002B20ED" w:rsidP="002B20ED">
      <w:r>
        <w:t>INSERT INTO AGROCOL.ZONAS (ID_ZONA, NOMBRE, ID_LOCALIDAD) VALUES(25, ' CENTRO ', 570);</w:t>
      </w:r>
    </w:p>
    <w:p w14:paraId="29663A8F" w14:textId="77777777" w:rsidR="002B20ED" w:rsidRDefault="002B20ED" w:rsidP="002B20ED">
      <w:r>
        <w:t>INSERT INTO AGROCOL.ZONAS (ID_ZONA, NOMBRE, ID_LOCALIDAD) VALUES(26, ' CERRO', 570);</w:t>
      </w:r>
    </w:p>
    <w:p w14:paraId="51E13898" w14:textId="77777777" w:rsidR="002B20ED" w:rsidRDefault="002B20ED" w:rsidP="002B20ED">
      <w:r>
        <w:t>INSERT INTO AGROCOL.ZONAS (ID_ZONA, NOMBRE, ID_LOCALIDAD) VALUES(27, ' CHINCHURRETA', 570);</w:t>
      </w:r>
    </w:p>
    <w:p w14:paraId="48450559" w14:textId="77777777" w:rsidR="002B20ED" w:rsidRDefault="002B20ED" w:rsidP="002B20ED">
      <w:r>
        <w:t>INSERT INTO AGROCOL.ZONAS (ID_ZONA, NOMBRE, ID_LOCALIDAD) VALUES(28, ' CIEN MANZANAS', 570);</w:t>
      </w:r>
    </w:p>
    <w:p w14:paraId="1AEAF0EA" w14:textId="77777777" w:rsidR="002B20ED" w:rsidRDefault="002B20ED" w:rsidP="002B20ED">
      <w:r>
        <w:t>INSERT INTO AGROCOL.ZONAS (ID_ZONA, NOMBRE, ID_LOCALIDAD) VALUES(29, ' CONSTITUCION', 570);</w:t>
      </w:r>
    </w:p>
    <w:p w14:paraId="422902B8" w14:textId="77777777" w:rsidR="002B20ED" w:rsidRDefault="002B20ED" w:rsidP="002B20ED">
      <w:r>
        <w:t>INSERT INTO AGROCOL.ZONAS (ID_ZONA, NOMBRE, ID_LOCALIDAD) VALUES(30, ' COSTANERA NORTE', 570);</w:t>
      </w:r>
    </w:p>
    <w:p w14:paraId="3A5A3226" w14:textId="77777777" w:rsidR="002B20ED" w:rsidRDefault="002B20ED" w:rsidP="002B20ED">
      <w:r>
        <w:t>INSERT INTO AGROCOL.ZONAS (ID_ZONA, NOMBRE, ID_LOCALIDAD) VALUES(31, ' COSTANERA SUR', 570);</w:t>
      </w:r>
    </w:p>
    <w:p w14:paraId="3142A576" w14:textId="77777777" w:rsidR="002B20ED" w:rsidRDefault="002B20ED" w:rsidP="002B20ED">
      <w:r>
        <w:lastRenderedPageBreak/>
        <w:t>INSERT INTO AGROCOL.ZONAS (ID_ZONA, NOMBRE, ID_LOCALIDAD) VALUES(32, ' COVIMUS I', 570);</w:t>
      </w:r>
    </w:p>
    <w:p w14:paraId="64D2688C" w14:textId="77777777" w:rsidR="002B20ED" w:rsidRDefault="002B20ED" w:rsidP="002B20ED">
      <w:r>
        <w:t>INSERT INTO AGROCOL.ZONAS (ID_ZONA, NOMBRE, ID_LOCALIDAD) VALUES(33, ' DA ROSA', 570);</w:t>
      </w:r>
    </w:p>
    <w:p w14:paraId="7701A40A" w14:textId="77777777" w:rsidR="002B20ED" w:rsidRDefault="002B20ED" w:rsidP="002B20ED">
      <w:r>
        <w:t>INSERT INTO AGROCOL.ZONAS (ID_ZONA, NOMBRE, ID_LOCALIDAD) VALUES(34, ' DELGUE', 570);</w:t>
      </w:r>
    </w:p>
    <w:p w14:paraId="14FF0407" w14:textId="77777777" w:rsidR="002B20ED" w:rsidRDefault="002B20ED" w:rsidP="002B20ED">
      <w:r>
        <w:t>INSERT INTO AGROCOL.ZONAS (ID_ZONA, NOMBRE, ID_LOCALIDAD) VALUES(35, ' DICKINSON', 570);</w:t>
      </w:r>
    </w:p>
    <w:p w14:paraId="164A45B4" w14:textId="77777777" w:rsidR="002B20ED" w:rsidRDefault="002B20ED" w:rsidP="002B20ED">
      <w:r>
        <w:t>INSERT INTO AGROCOL.ZONAS (ID_ZONA, NOMBRE, ID_LOCALIDAD) VALUES(36, ' DON ATILIO', 570);</w:t>
      </w:r>
    </w:p>
    <w:p w14:paraId="3A60D6F8" w14:textId="77777777" w:rsidR="002B20ED" w:rsidRDefault="002B20ED" w:rsidP="002B20ED">
      <w:r>
        <w:t>INSERT INTO AGROCOL.ZONAS (ID_ZONA, NOMBRE, ID_LOCALIDAD) VALUES(37, ' DOS NACIONES ', 570);</w:t>
      </w:r>
    </w:p>
    <w:p w14:paraId="3023B3FF" w14:textId="77777777" w:rsidR="002B20ED" w:rsidRDefault="002B20ED" w:rsidP="002B20ED">
      <w:r>
        <w:t>INSERT INTO AGROCOL.ZONAS (ID_ZONA, NOMBRE, ID_LOCALIDAD) VALUES(38, ' EL PRADO', 570);</w:t>
      </w:r>
    </w:p>
    <w:p w14:paraId="64BD178C" w14:textId="77777777" w:rsidR="002B20ED" w:rsidRDefault="002B20ED" w:rsidP="002B20ED">
      <w:r>
        <w:t>INSERT INTO AGROCOL.ZONAS (ID_ZONA, NOMBRE, ID_LOCALIDAD) VALUES(39, ' EL VASCO', 570);</w:t>
      </w:r>
    </w:p>
    <w:p w14:paraId="453D54DD" w14:textId="77777777" w:rsidR="002B20ED" w:rsidRDefault="002B20ED" w:rsidP="002B20ED">
      <w:r>
        <w:t>INSERT INTO AGROCOL.ZONAS (ID_ZONA, NOMBRE, ID_LOCALIDAD) VALUES(40, ' FATIMA', 570);</w:t>
      </w:r>
    </w:p>
    <w:p w14:paraId="5CED778D" w14:textId="77777777" w:rsidR="002B20ED" w:rsidRDefault="002B20ED" w:rsidP="002B20ED">
      <w:r>
        <w:t>INSERT INTO AGROCOL.ZONAS (ID_ZONA, NOMBRE, ID_LOCALIDAD) VALUES(41, ' FEDERICO MOREIRA', 570);</w:t>
      </w:r>
    </w:p>
    <w:p w14:paraId="1D105130" w14:textId="77777777" w:rsidR="002B20ED" w:rsidRDefault="002B20ED" w:rsidP="002B20ED">
      <w:r>
        <w:t>INSERT INTO AGROCOL.ZONAS (ID_ZONA, NOMBRE, ID_LOCALIDAD) VALUES(42, ' GALLINO', 570);</w:t>
      </w:r>
    </w:p>
    <w:p w14:paraId="160766AC" w14:textId="77777777" w:rsidR="002B20ED" w:rsidRDefault="002B20ED" w:rsidP="002B20ED">
      <w:r>
        <w:t>INSERT INTO AGROCOL.ZONAS (ID_ZONA, NOMBRE, ID_LOCALIDAD) VALUES(43, ' GALLINO OESTE', 570);</w:t>
      </w:r>
    </w:p>
    <w:p w14:paraId="34FA8BDB" w14:textId="77777777" w:rsidR="002B20ED" w:rsidRDefault="002B20ED" w:rsidP="002B20ED">
      <w:r>
        <w:t>INSERT INTO AGROCOL.ZONAS (ID_ZONA, NOMBRE, ID_LOCALIDAD) VALUES(44, ' GAUTRON', 570);</w:t>
      </w:r>
    </w:p>
    <w:p w14:paraId="0AD43351" w14:textId="77777777" w:rsidR="002B20ED" w:rsidRDefault="002B20ED" w:rsidP="002B20ED">
      <w:r>
        <w:t>INSERT INTO AGROCOL.ZONAS (ID_ZONA, NOMBRE, ID_LOCALIDAD) VALUES(45, ' GOSLINO', 570);</w:t>
      </w:r>
    </w:p>
    <w:p w14:paraId="09C16D57" w14:textId="77777777" w:rsidR="002B20ED" w:rsidRDefault="002B20ED" w:rsidP="002B20ED">
      <w:r>
        <w:t>INSERT INTO AGROCOL.ZONAS (ID_ZONA, NOMBRE, ID_LOCALIDAD) VALUES(46, ' GRATONE', 570);</w:t>
      </w:r>
    </w:p>
    <w:p w14:paraId="5C8C5DF2" w14:textId="77777777" w:rsidR="002B20ED" w:rsidRDefault="002B20ED" w:rsidP="002B20ED">
      <w:r>
        <w:t>INSERT INTO AGROCOL.ZONAS (ID_ZONA, NOMBRE, ID_LOCALIDAD) VALUES(47, ' HORACIO QUIROGA', 570);</w:t>
      </w:r>
    </w:p>
    <w:p w14:paraId="0FFD07BA" w14:textId="77777777" w:rsidR="002B20ED" w:rsidRDefault="002B20ED" w:rsidP="002B20ED">
      <w:r>
        <w:t>INSERT INTO AGROCOL.ZONAS (ID_ZONA, NOMBRE, ID_LOCALIDAD) VALUES(48, ' INDEPENDENCIA', 570);</w:t>
      </w:r>
    </w:p>
    <w:p w14:paraId="791E12E1" w14:textId="77777777" w:rsidR="002B20ED" w:rsidRDefault="002B20ED" w:rsidP="002B20ED">
      <w:r>
        <w:t>INSERT INTO AGROCOL.ZONAS (ID_ZONA, NOMBRE, ID_LOCALIDAD) VALUES(49, ' JARDIN', 570);</w:t>
      </w:r>
    </w:p>
    <w:p w14:paraId="11C7374E" w14:textId="77777777" w:rsidR="002B20ED" w:rsidRDefault="002B20ED" w:rsidP="002B20ED">
      <w:r>
        <w:t>INSERT INTO AGROCOL.ZONAS (ID_ZONA, NOMBRE, ID_LOCALIDAD) VALUES(50, ' JARDINES DE DON BOSCO', 570);</w:t>
      </w:r>
    </w:p>
    <w:p w14:paraId="22A15EAA" w14:textId="77777777" w:rsidR="002B20ED" w:rsidRDefault="002B20ED" w:rsidP="002B20ED">
      <w:r>
        <w:t>INSERT INTO AGROCOL.ZONAS (ID_ZONA, NOMBRE, ID_LOCALIDAD) VALUES(51, ' LA AMARILLA', 570);</w:t>
      </w:r>
    </w:p>
    <w:p w14:paraId="23B9637F" w14:textId="77777777" w:rsidR="002B20ED" w:rsidRDefault="002B20ED" w:rsidP="002B20ED">
      <w:r>
        <w:t>INSERT INTO AGROCOL.ZONAS (ID_ZONA, NOMBRE, ID_LOCALIDAD) VALUES(52, ' LA CHACRITA', 570);</w:t>
      </w:r>
    </w:p>
    <w:p w14:paraId="1A2ABA68" w14:textId="77777777" w:rsidR="002B20ED" w:rsidRDefault="002B20ED" w:rsidP="002B20ED">
      <w:r>
        <w:t>INSERT INTO AGROCOL.ZONAS (ID_ZONA, NOMBRE, ID_LOCALIDAD) VALUES(53, ' LA CHINITA', 570);</w:t>
      </w:r>
    </w:p>
    <w:p w14:paraId="743DF541" w14:textId="77777777" w:rsidR="002B20ED" w:rsidRDefault="002B20ED" w:rsidP="002B20ED">
      <w:r>
        <w:t>INSERT INTO AGROCOL.ZONAS (ID_ZONA, NOMBRE, ID_LOCALIDAD) VALUES(54, ' LA ESPERANZA', 570);</w:t>
      </w:r>
    </w:p>
    <w:p w14:paraId="07F6B7C7" w14:textId="77777777" w:rsidR="002B20ED" w:rsidRDefault="002B20ED" w:rsidP="002B20ED">
      <w:r>
        <w:t>INSERT INTO AGROCOL.ZONAS (ID_ZONA, NOMBRE, ID_LOCALIDAD) VALUES(55, ' LA ESTRELLA', 570);</w:t>
      </w:r>
    </w:p>
    <w:p w14:paraId="1EF4F5D5" w14:textId="77777777" w:rsidR="002B20ED" w:rsidRDefault="002B20ED" w:rsidP="002B20ED">
      <w:r>
        <w:t>INSERT INTO AGROCOL.ZONAS (ID_ZONA, NOMBRE, ID_LOCALIDAD) VALUES(56, ' LA HUMEDAD', 570);</w:t>
      </w:r>
    </w:p>
    <w:p w14:paraId="3687AA1F" w14:textId="77777777" w:rsidR="002B20ED" w:rsidRDefault="002B20ED" w:rsidP="002B20ED">
      <w:r>
        <w:lastRenderedPageBreak/>
        <w:t>INSERT INTO AGROCOL.ZONAS (ID_ZONA, NOMBRE, ID_LOCALIDAD) VALUES(57, ' LA TABLADA', 570);</w:t>
      </w:r>
    </w:p>
    <w:p w14:paraId="0D963484" w14:textId="77777777" w:rsidR="002B20ED" w:rsidRDefault="002B20ED" w:rsidP="002B20ED">
      <w:r>
        <w:t>INSERT INTO AGROCOL.ZONAS (ID_ZONA, NOMBRE, ID_LOCALIDAD) VALUES(58, ' LAZARETO', 570);</w:t>
      </w:r>
    </w:p>
    <w:p w14:paraId="566969D8" w14:textId="77777777" w:rsidR="002B20ED" w:rsidRDefault="002B20ED" w:rsidP="002B20ED">
      <w:r>
        <w:t>INSERT INTO AGROCOL.ZONAS (ID_ZONA, NOMBRE, ID_LOCALIDAD) VALUES(59, ' LOS INGLESES', 570);</w:t>
      </w:r>
    </w:p>
    <w:p w14:paraId="250E5EA9" w14:textId="77777777" w:rsidR="002B20ED" w:rsidRDefault="002B20ED" w:rsidP="002B20ED">
      <w:r>
        <w:t>INSERT INTO AGROCOL.ZONAS (ID_ZONA, NOMBRE, ID_LOCALIDAD) VALUES(60, ' LOS LAURELES', 570);</w:t>
      </w:r>
    </w:p>
    <w:p w14:paraId="33522F0B" w14:textId="77777777" w:rsidR="002B20ED" w:rsidRDefault="002B20ED" w:rsidP="002B20ED">
      <w:r>
        <w:t>INSERT INTO AGROCOL.ZONAS (ID_ZONA, NOMBRE, ID_LOCALIDAD) VALUES(61, ' LOS OLIVOS', 570);</w:t>
      </w:r>
    </w:p>
    <w:p w14:paraId="72E394EE" w14:textId="77777777" w:rsidR="002B20ED" w:rsidRDefault="002B20ED" w:rsidP="002B20ED">
      <w:r>
        <w:t>INSERT INTO AGROCOL.ZONAS (ID_ZONA, NOMBRE, ID_LOCALIDAD) VALUES(62, ' LUJAN', 570);</w:t>
      </w:r>
    </w:p>
    <w:p w14:paraId="1FD569CC" w14:textId="77777777" w:rsidR="002B20ED" w:rsidRDefault="002B20ED" w:rsidP="002B20ED">
      <w:r>
        <w:t>INSERT INTO AGROCOL.ZONAS (ID_ZONA, NOMBRE, ID_LOCALIDAD) VALUES(63, ' MACIO', 570);</w:t>
      </w:r>
    </w:p>
    <w:p w14:paraId="594869FC" w14:textId="77777777" w:rsidR="002B20ED" w:rsidRDefault="002B20ED" w:rsidP="002B20ED">
      <w:r>
        <w:t>INSERT INTO AGROCOL.ZONAS (ID_ZONA, NOMBRE, ID_LOCALIDAD) VALUES(64, ' MALVASIO', 570);</w:t>
      </w:r>
    </w:p>
    <w:p w14:paraId="4A16CF33" w14:textId="77777777" w:rsidR="002B20ED" w:rsidRDefault="002B20ED" w:rsidP="002B20ED">
      <w:r>
        <w:t>INSERT INTO AGROCOL.ZONAS (ID_ZONA, NOMBRE, ID_LOCALIDAD) VALUES(65, ' MANUEL ORIBE', 570);</w:t>
      </w:r>
    </w:p>
    <w:p w14:paraId="6817AB85" w14:textId="77777777" w:rsidR="002B20ED" w:rsidRDefault="002B20ED" w:rsidP="002B20ED">
      <w:r>
        <w:t>INSERT INTO AGROCOL.ZONAS (ID_ZONA, NOMBRE, ID_LOCALIDAD) VALUES(66, ' MI TIO', 570);</w:t>
      </w:r>
    </w:p>
    <w:p w14:paraId="6F1BFEE8" w14:textId="77777777" w:rsidR="002B20ED" w:rsidRDefault="002B20ED" w:rsidP="002B20ED">
      <w:r>
        <w:t>INSERT INTO AGROCOL.ZONAS (ID_ZONA, NOMBRE, ID_LOCALIDAD) VALUES(67, ' MINERVINI', 570);</w:t>
      </w:r>
    </w:p>
    <w:p w14:paraId="200EF236" w14:textId="77777777" w:rsidR="002B20ED" w:rsidRDefault="002B20ED" w:rsidP="002B20ED">
      <w:r>
        <w:t>INSERT INTO AGROCOL.ZONAS (ID_ZONA, NOMBRE, ID_LOCALIDAD) VALUES(68, ' MODELO', 570);</w:t>
      </w:r>
    </w:p>
    <w:p w14:paraId="786EB2B1" w14:textId="77777777" w:rsidR="002B20ED" w:rsidRDefault="002B20ED" w:rsidP="002B20ED">
      <w:r>
        <w:t>INSERT INTO AGROCOL.ZONAS (ID_ZONA, NOMBRE, ID_LOCALIDAD) VALUES(69, ' NUEVO URUGUAY ', 570);</w:t>
      </w:r>
    </w:p>
    <w:p w14:paraId="49CA2F87" w14:textId="77777777" w:rsidR="002B20ED" w:rsidRDefault="002B20ED" w:rsidP="002B20ED">
      <w:r>
        <w:t>INSERT INTO AGROCOL.ZONAS (ID_ZONA, NOMBRE, ID_LOCALIDAD) VALUES(70, ' PALOMAR', 570);</w:t>
      </w:r>
    </w:p>
    <w:p w14:paraId="6C8E385D" w14:textId="77777777" w:rsidR="002B20ED" w:rsidRDefault="002B20ED" w:rsidP="002B20ED">
      <w:r>
        <w:t>INSERT INTO AGROCOL.ZONAS (ID_ZONA, NOMBRE, ID_LOCALIDAD) VALUES(71, ' PARQUE SOLARI', 570);</w:t>
      </w:r>
    </w:p>
    <w:p w14:paraId="27153E53" w14:textId="77777777" w:rsidR="002B20ED" w:rsidRDefault="002B20ED" w:rsidP="002B20ED">
      <w:r>
        <w:t>INSERT INTO AGROCOL.ZONAS (ID_ZONA, NOMBRE, ID_LOCALIDAD) VALUES(72, ' PASO DEL BOTE', 570);</w:t>
      </w:r>
    </w:p>
    <w:p w14:paraId="7504B769" w14:textId="77777777" w:rsidR="002B20ED" w:rsidRDefault="002B20ED" w:rsidP="002B20ED">
      <w:r>
        <w:t>INSERT INTO AGROCOL.ZONAS (ID_ZONA, NOMBRE, ID_LOCALIDAD) VALUES(73, ' PATULE', 570);</w:t>
      </w:r>
    </w:p>
    <w:p w14:paraId="50FD3F5D" w14:textId="77777777" w:rsidR="002B20ED" w:rsidRDefault="002B20ED" w:rsidP="002B20ED">
      <w:r>
        <w:t>INSERT INTO AGROCOL.ZONAS (ID_ZONA, NOMBRE, ID_LOCALIDAD) VALUES(74, ' PROGRESO', 570);</w:t>
      </w:r>
    </w:p>
    <w:p w14:paraId="1E74B551" w14:textId="77777777" w:rsidR="002B20ED" w:rsidRDefault="002B20ED" w:rsidP="002B20ED">
      <w:r>
        <w:t>INSERT INTO AGROCOL.ZONAS (ID_ZONA, NOMBRE, ID_LOCALIDAD) VALUES(75, ' RODO OESTE', 570);</w:t>
      </w:r>
    </w:p>
    <w:p w14:paraId="7E5CB8CB" w14:textId="77777777" w:rsidR="002B20ED" w:rsidRDefault="002B20ED" w:rsidP="002B20ED">
      <w:r>
        <w:t>INSERT INTO AGROCOL.ZONAS (ID_ZONA, NOMBRE, ID_LOCALIDAD) VALUES(76, ' SALADERO', 570);</w:t>
      </w:r>
    </w:p>
    <w:p w14:paraId="462A31D1" w14:textId="77777777" w:rsidR="002B20ED" w:rsidRDefault="002B20ED" w:rsidP="002B20ED">
      <w:r>
        <w:t>INSERT INTO AGROCOL.ZONAS (ID_ZONA, NOMBRE, ID_LOCALIDAD) VALUES(77, ' SALTO NUEVO', 570);</w:t>
      </w:r>
    </w:p>
    <w:p w14:paraId="5BC5F252" w14:textId="77777777" w:rsidR="002B20ED" w:rsidRDefault="002B20ED" w:rsidP="002B20ED">
      <w:r>
        <w:t>INSERT INTO AGROCOL.ZONAS (ID_ZONA, NOMBRE, ID_LOCALIDAD) VALUES(78, ' SAN JOSE', 570);</w:t>
      </w:r>
    </w:p>
    <w:p w14:paraId="53EE13FF" w14:textId="77777777" w:rsidR="002B20ED" w:rsidRDefault="002B20ED" w:rsidP="002B20ED">
      <w:r>
        <w:t>INSERT INTO AGROCOL.ZONAS (ID_ZONA, NOMBRE, ID_LOCALIDAD) VALUES(79, ' SAN MARTIN', 570);</w:t>
      </w:r>
    </w:p>
    <w:p w14:paraId="6F82002A" w14:textId="77777777" w:rsidR="002B20ED" w:rsidRDefault="002B20ED" w:rsidP="002B20ED">
      <w:r>
        <w:t>INSERT INTO AGROCOL.ZONAS (ID_ZONA, NOMBRE, ID_LOCALIDAD) VALUES(80, ' TALLERES SUR', 570);</w:t>
      </w:r>
    </w:p>
    <w:p w14:paraId="694D45FD" w14:textId="77777777" w:rsidR="002B20ED" w:rsidRDefault="002B20ED" w:rsidP="002B20ED">
      <w:r>
        <w:t>INSERT INTO AGROCOL.ZONAS (ID_ZONA, NOMBRE, ID_LOCALIDAD) VALUES(81, ' TALLERES NORTE', 570);</w:t>
      </w:r>
    </w:p>
    <w:p w14:paraId="5482E921" w14:textId="77777777" w:rsidR="002B20ED" w:rsidRDefault="002B20ED" w:rsidP="002B20ED">
      <w:r>
        <w:lastRenderedPageBreak/>
        <w:t>INSERT INTO AGROCOL.ZONAS (ID_ZONA, NOMBRE, ID_LOCALIDAD) VALUES(82, ' TERMINAL', 570);</w:t>
      </w:r>
    </w:p>
    <w:p w14:paraId="3D36783F" w14:textId="77777777" w:rsidR="002B20ED" w:rsidRDefault="002B20ED" w:rsidP="002B20ED">
      <w:r>
        <w:t>INSERT INTO AGROCOL.ZONAS (ID_ZONA, NOMBRE, ID_LOCALIDAD) VALUES(83, ' TRIANGULO', 570);</w:t>
      </w:r>
    </w:p>
    <w:p w14:paraId="6DAFD9E2" w14:textId="77777777" w:rsidR="002B20ED" w:rsidRDefault="002B20ED" w:rsidP="002B20ED">
      <w:r>
        <w:t>INSERT INTO AGROCOL.ZONAS (ID_ZONA, NOMBRE, ID_LOCALIDAD) VALUES(84, ' UMPIERRE', 570);</w:t>
      </w:r>
    </w:p>
    <w:p w14:paraId="0E469A82" w14:textId="77777777" w:rsidR="002B20ED" w:rsidRDefault="002B20ED" w:rsidP="002B20ED">
      <w:r>
        <w:t>INSERT INTO AGROCOL.ZONAS (ID_ZONA, NOMBRE, ID_LOCALIDAD) VALUES(85, ' UNIVERSITARIO', 570);</w:t>
      </w:r>
    </w:p>
    <w:p w14:paraId="45A213D1" w14:textId="77777777" w:rsidR="002B20ED" w:rsidRDefault="002B20ED" w:rsidP="002B20ED">
      <w:r>
        <w:t>INSERT INTO AGROCOL.ZONAS (ID_ZONA, NOMBRE, ID_LOCALIDAD) VALUES(86, ' VICTOR LIMA', 570);</w:t>
      </w:r>
    </w:p>
    <w:p w14:paraId="75DF014E" w14:textId="77777777" w:rsidR="002B20ED" w:rsidRDefault="002B20ED" w:rsidP="002B20ED">
      <w:r>
        <w:t>INSERT INTO AGROCOL.ZONAS (ID_ZONA, NOMBRE, ID_LOCALIDAD) VALUES(87, ' VILLA ESPAÑA', 570);</w:t>
      </w:r>
    </w:p>
    <w:p w14:paraId="0741F903" w14:textId="77777777" w:rsidR="002B20ED" w:rsidRDefault="002B20ED" w:rsidP="002B20ED">
      <w:r>
        <w:t>INSERT INTO AGROCOL.ZONAS (ID_ZONA, NOMBRE, ID_LOCALIDAD) VALUES(88, ' VILLA MAGUEY', 570);</w:t>
      </w:r>
    </w:p>
    <w:p w14:paraId="08FA9C52" w14:textId="77777777" w:rsidR="002B20ED" w:rsidRDefault="002B20ED" w:rsidP="002B20ED">
      <w:r>
        <w:t>INSERT INTO AGROCOL.ZONAS (ID_ZONA, NOMBRE, ID_LOCALIDAD) VALUES(89, ' VILLA SARA', 570);</w:t>
      </w:r>
    </w:p>
    <w:p w14:paraId="114B9A0F" w14:textId="77777777" w:rsidR="002B20ED" w:rsidRDefault="002B20ED" w:rsidP="002B20ED">
      <w:r>
        <w:t>INSERT INTO AGROCOL.ZONAS (ID_ZONA, NOMBRE, ID_LOCALIDAD) VALUES(90, ' WILLIAMS', 570);</w:t>
      </w:r>
    </w:p>
    <w:p w14:paraId="1C61E1A1" w14:textId="77777777" w:rsidR="002B20ED" w:rsidRDefault="002B20ED" w:rsidP="002B20ED">
      <w:r>
        <w:t>INSERT INTO AGROCOL.ZONAS (ID_ZONA, NOMBRE, ID_LOCALIDAD) VALUES(91, ' YAQUE', 570);</w:t>
      </w:r>
    </w:p>
    <w:p w14:paraId="7219AF75" w14:textId="77777777" w:rsidR="002B20ED" w:rsidRDefault="002B20ED" w:rsidP="002B20ED">
      <w:r>
        <w:t>INSERT INTO AGROCOL.ZONAS (ID_ZONA, NOMBRE, ID_LOCALIDAD) VALUES(92, ' ZONA AYUI', 570);</w:t>
      </w:r>
    </w:p>
    <w:p w14:paraId="5E6D10C4" w14:textId="77777777" w:rsidR="002B20ED" w:rsidRDefault="002B20ED" w:rsidP="002B20ED">
      <w:r>
        <w:t>INSERT INTO AGROCOL.ZONAS (ID_ZONA, NOMBRE, ID_LOCALIDAD) VALUES(93, ' ZONA ESTE', 570);</w:t>
      </w:r>
    </w:p>
    <w:p w14:paraId="19291363" w14:textId="77777777" w:rsidR="002B20ED" w:rsidRDefault="002B20ED" w:rsidP="002B20ED"/>
    <w:p w14:paraId="57D96AD2" w14:textId="77777777" w:rsidR="002B20ED" w:rsidRDefault="002B20ED" w:rsidP="002B20ED">
      <w:r>
        <w:t>--ROLES</w:t>
      </w:r>
    </w:p>
    <w:p w14:paraId="4AE3DA6C" w14:textId="77777777" w:rsidR="002B20ED" w:rsidRDefault="002B20ED" w:rsidP="002B20ED">
      <w:r>
        <w:t>INSERT INTO AGROCOL.ROLES</w:t>
      </w:r>
    </w:p>
    <w:p w14:paraId="223F3CCD" w14:textId="77777777" w:rsidR="002B20ED" w:rsidRDefault="002B20ED" w:rsidP="002B20ED">
      <w:r>
        <w:t>(ID_ROL, NOMBRE, DESCRIPCION)</w:t>
      </w:r>
    </w:p>
    <w:p w14:paraId="6F0C3699" w14:textId="77777777" w:rsidR="002B20ED" w:rsidRDefault="002B20ED" w:rsidP="002B20ED">
      <w:r>
        <w:t>VALUES(1, '</w:t>
      </w:r>
      <w:proofErr w:type="spellStart"/>
      <w:r>
        <w:t>admin</w:t>
      </w:r>
      <w:proofErr w:type="spellEnd"/>
      <w:r>
        <w:t>', 'ADMINISTRADOR');</w:t>
      </w:r>
    </w:p>
    <w:p w14:paraId="42977947" w14:textId="77777777" w:rsidR="002B20ED" w:rsidRDefault="002B20ED" w:rsidP="002B20ED">
      <w:r>
        <w:t>INSERT INTO AGROCOL.ROLES</w:t>
      </w:r>
    </w:p>
    <w:p w14:paraId="48146FA2" w14:textId="77777777" w:rsidR="002B20ED" w:rsidRDefault="002B20ED" w:rsidP="002B20ED">
      <w:r>
        <w:t>(ID_ROL, NOMBRE, DESCRIPCION)</w:t>
      </w:r>
    </w:p>
    <w:p w14:paraId="530B87B2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VALUES(</w:t>
      </w:r>
      <w:proofErr w:type="gramEnd"/>
      <w:r w:rsidRPr="002B20ED">
        <w:rPr>
          <w:lang w:val="en-US"/>
        </w:rPr>
        <w:t>2, '</w:t>
      </w:r>
      <w:proofErr w:type="spellStart"/>
      <w:r w:rsidRPr="002B20ED">
        <w:rPr>
          <w:lang w:val="en-US"/>
        </w:rPr>
        <w:t>operador</w:t>
      </w:r>
      <w:proofErr w:type="spellEnd"/>
      <w:r w:rsidRPr="002B20ED">
        <w:rPr>
          <w:lang w:val="en-US"/>
        </w:rPr>
        <w:t>', 'OPERADOR');</w:t>
      </w:r>
    </w:p>
    <w:p w14:paraId="7C619C7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INSERT INTO AGROCOL.ROLES</w:t>
      </w:r>
    </w:p>
    <w:p w14:paraId="47BB80A7" w14:textId="77777777" w:rsidR="002B20ED" w:rsidRDefault="002B20ED" w:rsidP="002B20ED">
      <w:r>
        <w:t>(ID_ROL, NOMBRE, DESCRIPCION)</w:t>
      </w:r>
    </w:p>
    <w:p w14:paraId="7F436C31" w14:textId="77777777" w:rsidR="002B20ED" w:rsidRDefault="002B20ED" w:rsidP="002B20ED">
      <w:r>
        <w:t>VALUES(3, '</w:t>
      </w:r>
      <w:proofErr w:type="spellStart"/>
      <w:r>
        <w:t>comun</w:t>
      </w:r>
      <w:proofErr w:type="spellEnd"/>
      <w:r>
        <w:t>', 'COMUN');</w:t>
      </w:r>
    </w:p>
    <w:p w14:paraId="589A98B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END INICIALIZACION;</w:t>
      </w:r>
    </w:p>
    <w:p w14:paraId="3DE1D40A" w14:textId="77777777" w:rsidR="002B20ED" w:rsidRPr="002B20ED" w:rsidRDefault="002B20ED" w:rsidP="002B20ED">
      <w:pPr>
        <w:rPr>
          <w:lang w:val="en-US"/>
        </w:rPr>
      </w:pPr>
    </w:p>
    <w:p w14:paraId="1B904D8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/</w:t>
      </w:r>
    </w:p>
    <w:p w14:paraId="09FA782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8E12B2A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DDL</w:t>
      </w:r>
      <w:proofErr w:type="gramEnd"/>
      <w:r w:rsidRPr="002B20ED">
        <w:rPr>
          <w:lang w:val="en-US"/>
        </w:rPr>
        <w:t xml:space="preserve"> for Procedure PRUEBA</w:t>
      </w:r>
    </w:p>
    <w:p w14:paraId="2141DBC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6991BE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set define off;</w:t>
      </w:r>
    </w:p>
    <w:p w14:paraId="6ACFAEF3" w14:textId="77777777" w:rsidR="002B20ED" w:rsidRPr="002B20ED" w:rsidRDefault="002B20ED" w:rsidP="002B20ED">
      <w:pPr>
        <w:rPr>
          <w:lang w:val="en-US"/>
        </w:rPr>
      </w:pPr>
    </w:p>
    <w:p w14:paraId="3C77983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CREATE OR REPLACE PROCEDURE "AGROCOL"."PRUEBA" as </w:t>
      </w:r>
    </w:p>
    <w:p w14:paraId="53182EA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begin</w:t>
      </w:r>
    </w:p>
    <w:p w14:paraId="61C2BC5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      DBMS_OUTPUT.PUT_</w:t>
      </w:r>
      <w:proofErr w:type="gramStart"/>
      <w:r w:rsidRPr="002B20ED">
        <w:rPr>
          <w:lang w:val="en-US"/>
        </w:rPr>
        <w:t>LINE(</w:t>
      </w:r>
      <w:proofErr w:type="gramEnd"/>
      <w:r w:rsidRPr="002B20ED">
        <w:rPr>
          <w:lang w:val="en-US"/>
        </w:rPr>
        <w:t>'PUTO QUE LEA');</w:t>
      </w:r>
    </w:p>
    <w:p w14:paraId="06C0699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end PRUEBA;</w:t>
      </w:r>
    </w:p>
    <w:p w14:paraId="1E9F95BB" w14:textId="77777777" w:rsidR="002B20ED" w:rsidRPr="002B20ED" w:rsidRDefault="002B20ED" w:rsidP="002B20ED">
      <w:pPr>
        <w:rPr>
          <w:lang w:val="en-US"/>
        </w:rPr>
      </w:pPr>
    </w:p>
    <w:p w14:paraId="6B3FF28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/</w:t>
      </w:r>
    </w:p>
    <w:p w14:paraId="0F48562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51EBF1B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lastRenderedPageBreak/>
        <w:t>--  Constraints</w:t>
      </w:r>
      <w:proofErr w:type="gramEnd"/>
      <w:r w:rsidRPr="002B20ED">
        <w:rPr>
          <w:lang w:val="en-US"/>
        </w:rPr>
        <w:t xml:space="preserve"> for Table LOCALIDADES</w:t>
      </w:r>
    </w:p>
    <w:p w14:paraId="679668F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044C23E" w14:textId="77777777" w:rsidR="002B20ED" w:rsidRPr="002B20ED" w:rsidRDefault="002B20ED" w:rsidP="002B20ED">
      <w:pPr>
        <w:rPr>
          <w:lang w:val="en-US"/>
        </w:rPr>
      </w:pPr>
    </w:p>
    <w:p w14:paraId="38DC6C1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"AGROCOL"."LOCALIDADES" MODIFY ("ID_LOCALIDAD" NOT NULL ENABLE);</w:t>
      </w:r>
    </w:p>
    <w:p w14:paraId="7B2B5E3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49CB004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"AGROCOL"."LOCALIDADES" ADD PRIMARY KEY ("ID_LOCALIDAD")</w:t>
      </w:r>
    </w:p>
    <w:p w14:paraId="0BD5C38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22BA42C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EA052A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4790081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7B934D5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D0C0862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EQUIPAMIENTO</w:t>
      </w:r>
    </w:p>
    <w:p w14:paraId="31AA6D8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2395472" w14:textId="77777777" w:rsidR="002B20ED" w:rsidRPr="002B20ED" w:rsidRDefault="002B20ED" w:rsidP="002B20ED">
      <w:pPr>
        <w:rPr>
          <w:lang w:val="en-US"/>
        </w:rPr>
      </w:pPr>
    </w:p>
    <w:p w14:paraId="1C69894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"AGROCOL"."EQUIPAMIENTO" MODIFY ("ID_EQUIPAMIENTO" NOT NULL ENABLE);</w:t>
      </w:r>
    </w:p>
    <w:p w14:paraId="17C4705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661683A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"AGROCOL"."EQUIPAMIENTO" ADD PRIMARY KEY ("ID_EQUIPAMIENTO")</w:t>
      </w:r>
    </w:p>
    <w:p w14:paraId="08C4C96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006E347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EDF120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6EC409E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71BD13C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7DACEA0C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PLANTILLA_FORMULARIO</w:t>
      </w:r>
    </w:p>
    <w:p w14:paraId="6D9BBB1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A64DDB0" w14:textId="77777777" w:rsidR="002B20ED" w:rsidRPr="002B20ED" w:rsidRDefault="002B20ED" w:rsidP="002B20ED">
      <w:pPr>
        <w:rPr>
          <w:lang w:val="en-US"/>
        </w:rPr>
      </w:pPr>
    </w:p>
    <w:p w14:paraId="5A99604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"AGROCOL"."PLANTILLA_FORMULARIO" MODIFY ("ID_PLANTILLA" NOT NULL ENABLE);</w:t>
      </w:r>
    </w:p>
    <w:p w14:paraId="4910997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1CDBE06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"AGROCOL"."PLANTILLA_FORMULARIO" ADD PRIMARY KEY ("ID_PLANTILLA")</w:t>
      </w:r>
    </w:p>
    <w:p w14:paraId="3A3D243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56A3266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4C05F24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1B2C36A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0A38981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8300094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METODO_MUESTREO</w:t>
      </w:r>
    </w:p>
    <w:p w14:paraId="2492ED2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3A0E4A2" w14:textId="77777777" w:rsidR="002B20ED" w:rsidRPr="002B20ED" w:rsidRDefault="002B20ED" w:rsidP="002B20ED">
      <w:pPr>
        <w:rPr>
          <w:lang w:val="en-US"/>
        </w:rPr>
      </w:pPr>
    </w:p>
    <w:p w14:paraId="3E6FF12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"AGROCOL"."METODO_MUESTREO" MODIFY ("ID_METODO_MUESTREO" NOT NULL ENABLE);</w:t>
      </w:r>
    </w:p>
    <w:p w14:paraId="6783E20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4983E7F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"AGROCOL"."METODO_MUESTREO" ADD PRIMARY KEY ("ID_METODO_MUESTREO")</w:t>
      </w:r>
    </w:p>
    <w:p w14:paraId="6467918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USING INDEX PCTFREE 10 INITRANS 2 MAXTRANS 255 </w:t>
      </w:r>
    </w:p>
    <w:p w14:paraId="7446BFD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93B304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4EB7765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6F43FF6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EAA3923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TIPO_INPUT</w:t>
      </w:r>
    </w:p>
    <w:p w14:paraId="035EAD0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2210A62" w14:textId="77777777" w:rsidR="002B20ED" w:rsidRPr="002B20ED" w:rsidRDefault="002B20ED" w:rsidP="002B20ED">
      <w:pPr>
        <w:rPr>
          <w:lang w:val="en-US"/>
        </w:rPr>
      </w:pPr>
    </w:p>
    <w:p w14:paraId="289842D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"AGROCOL"."TIPO_INPUT" MODIFY ("ID_TIPO_INPUT" NOT NULL ENABLE);</w:t>
      </w:r>
    </w:p>
    <w:p w14:paraId="7448375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1181237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"AGROCOL"."TIPO_INPUT" ADD PRIMARY KEY ("ID_TIPO_INPUT")</w:t>
      </w:r>
    </w:p>
    <w:p w14:paraId="223B1C2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50B397F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4D91D5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684696A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770F340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D4CC252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FORMULARIO_DINAMICO</w:t>
      </w:r>
    </w:p>
    <w:p w14:paraId="24C7975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8058607" w14:textId="77777777" w:rsidR="002B20ED" w:rsidRPr="002B20ED" w:rsidRDefault="002B20ED" w:rsidP="002B20ED">
      <w:pPr>
        <w:rPr>
          <w:lang w:val="en-US"/>
        </w:rPr>
      </w:pPr>
    </w:p>
    <w:p w14:paraId="26F36E7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"AGROCOL"."FORMULARIO_DINAMICO" MODIFY ("ID_FORMULARIO_DINAMICO" NOT NULL ENABLE);</w:t>
      </w:r>
    </w:p>
    <w:p w14:paraId="63E1C6B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67911B2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"AGROCOL"."FORMULARIO_DINAMICO" MODIFY ("PARAMETRO" NOT NULL ENABLE);</w:t>
      </w:r>
    </w:p>
    <w:p w14:paraId="44CB2AE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413A2FF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"AGROCOL"."FORMULARIO_DINAMICO" ADD PRIMARY KEY ("ID_FORMULARIO_DINAMICO")</w:t>
      </w:r>
    </w:p>
    <w:p w14:paraId="70500D1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4A1257A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3CB9CC6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3EE4703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5CB239D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C629021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USUARIOS</w:t>
      </w:r>
    </w:p>
    <w:p w14:paraId="2C40085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F8D0750" w14:textId="77777777" w:rsidR="002B20ED" w:rsidRPr="002B20ED" w:rsidRDefault="002B20ED" w:rsidP="002B20ED">
      <w:pPr>
        <w:rPr>
          <w:lang w:val="en-US"/>
        </w:rPr>
      </w:pPr>
    </w:p>
    <w:p w14:paraId="505E5EC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"AGROCOL"."USUARIOS" MODIFY ("ID_USUARIO" NOT NULL ENABLE);</w:t>
      </w:r>
    </w:p>
    <w:p w14:paraId="4F65F20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150296D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"AGROCOL"."USUARIOS" ADD PRIMARY KEY ("ID_USUARIO")</w:t>
      </w:r>
    </w:p>
    <w:p w14:paraId="1F61749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78C2D7C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65DD41C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7431C15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33D21F9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F128B58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lastRenderedPageBreak/>
        <w:t>--  Constraints</w:t>
      </w:r>
      <w:proofErr w:type="gramEnd"/>
      <w:r w:rsidRPr="002B20ED">
        <w:rPr>
          <w:lang w:val="en-US"/>
        </w:rPr>
        <w:t xml:space="preserve"> for Table ROL_FUNCION</w:t>
      </w:r>
    </w:p>
    <w:p w14:paraId="25787E3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A8FF11C" w14:textId="77777777" w:rsidR="002B20ED" w:rsidRPr="002B20ED" w:rsidRDefault="002B20ED" w:rsidP="002B20ED">
      <w:pPr>
        <w:rPr>
          <w:lang w:val="en-US"/>
        </w:rPr>
      </w:pPr>
    </w:p>
    <w:p w14:paraId="1F2177D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"AGROCOL"."ROL_FUNCION" MODIFY ("ID_ROL" NOT NULL ENABLE);</w:t>
      </w:r>
    </w:p>
    <w:p w14:paraId="61FE730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7990A9A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"AGROCOL"."ROL_FUNCION" MODIFY ("ID_FUNCION" NOT NULL ENABLE);</w:t>
      </w:r>
    </w:p>
    <w:p w14:paraId="3DC9C6D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0DDBEC3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UNIDADES_MEDIDA</w:t>
      </w:r>
    </w:p>
    <w:p w14:paraId="55EBE91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65A4F01" w14:textId="77777777" w:rsidR="002B20ED" w:rsidRPr="002B20ED" w:rsidRDefault="002B20ED" w:rsidP="002B20ED">
      <w:pPr>
        <w:rPr>
          <w:lang w:val="en-US"/>
        </w:rPr>
      </w:pPr>
    </w:p>
    <w:p w14:paraId="6195C662" w14:textId="77777777" w:rsidR="002B20ED" w:rsidRDefault="002B20ED" w:rsidP="002B20ED">
      <w:r w:rsidRPr="002B20ED">
        <w:rPr>
          <w:lang w:val="en-US"/>
        </w:rPr>
        <w:t xml:space="preserve">  </w:t>
      </w:r>
      <w:r>
        <w:t>ALTER TABLE "AGROCOL"."UNIDADES_MEDIDA" MODIFY ("ID_UNIDADES_MEDIDA" NOT NULL ENABLE);</w:t>
      </w:r>
    </w:p>
    <w:p w14:paraId="49E88274" w14:textId="77777777" w:rsidR="002B20ED" w:rsidRDefault="002B20ED" w:rsidP="002B20ED">
      <w:r>
        <w:t xml:space="preserve"> </w:t>
      </w:r>
    </w:p>
    <w:p w14:paraId="77E188B5" w14:textId="77777777" w:rsidR="002B20ED" w:rsidRDefault="002B20ED" w:rsidP="002B20ED">
      <w:r>
        <w:t xml:space="preserve">  ALTER TABLE "AGROCOL"."UNIDADES_MEDIDA" ADD PRIMARY KEY ("ID_UNIDADES_MEDIDA")</w:t>
      </w:r>
    </w:p>
    <w:p w14:paraId="22468F87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 xml:space="preserve">USING INDEX PCTFREE 10 INITRANS 2 MAXTRANS 255 </w:t>
      </w:r>
    </w:p>
    <w:p w14:paraId="07FCE69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0C27F43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73CFEFD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0B31D8F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25E2460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FUNCIONALIDADES</w:t>
      </w:r>
    </w:p>
    <w:p w14:paraId="40A62EC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25D28BD" w14:textId="77777777" w:rsidR="002B20ED" w:rsidRPr="002B20ED" w:rsidRDefault="002B20ED" w:rsidP="002B20ED">
      <w:pPr>
        <w:rPr>
          <w:lang w:val="en-US"/>
        </w:rPr>
      </w:pPr>
    </w:p>
    <w:p w14:paraId="0AF0A71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"AGROCOL"."FUNCIONALIDADES" MODIFY ("ID_FUNCIONALIDAD" NOT NULL ENABLE);</w:t>
      </w:r>
    </w:p>
    <w:p w14:paraId="4D46DB5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3258BAF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"AGROCOL"."FUNCIONALIDADES" ADD PRIMARY KEY ("ID_FUNCIONALIDAD")</w:t>
      </w:r>
    </w:p>
    <w:p w14:paraId="1108ADC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1500942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240474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06FA4D1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4B6C92A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F439B1E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CASILLAS</w:t>
      </w:r>
    </w:p>
    <w:p w14:paraId="7FA27E1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7CB973D" w14:textId="77777777" w:rsidR="002B20ED" w:rsidRPr="002B20ED" w:rsidRDefault="002B20ED" w:rsidP="002B20ED">
      <w:pPr>
        <w:rPr>
          <w:lang w:val="en-US"/>
        </w:rPr>
      </w:pPr>
    </w:p>
    <w:p w14:paraId="7875CE3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"AGROCOL"."CASILLAS" MODIFY ("ID_CASILLA" NOT NULL ENABLE);</w:t>
      </w:r>
    </w:p>
    <w:p w14:paraId="5A74B94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4AF55DC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"AGROCOL"."CASILLAS" ADD PRIMARY KEY ("ID_CASILLA")</w:t>
      </w:r>
    </w:p>
    <w:p w14:paraId="421B1B2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24ED265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38E4D7E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3E3AD1B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718D3B4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2287AD8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lastRenderedPageBreak/>
        <w:t>--  Constraints</w:t>
      </w:r>
      <w:proofErr w:type="gramEnd"/>
      <w:r w:rsidRPr="002B20ED">
        <w:rPr>
          <w:lang w:val="en-US"/>
        </w:rPr>
        <w:t xml:space="preserve"> for Table PLANTILLA_CASILLA</w:t>
      </w:r>
    </w:p>
    <w:p w14:paraId="75FD9F23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>--------------------------------------------------------</w:t>
      </w:r>
    </w:p>
    <w:p w14:paraId="1DCEE66C" w14:textId="77777777" w:rsidR="002B20ED" w:rsidRPr="00FF1149" w:rsidRDefault="002B20ED" w:rsidP="002B20ED">
      <w:pPr>
        <w:rPr>
          <w:lang w:val="en-US"/>
        </w:rPr>
      </w:pPr>
    </w:p>
    <w:p w14:paraId="256A7582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ALTER TABLE "AGROCOL"."PLANTILLA_CASILLA" MODIFY ("ID_PLANTILLA_CASILLA" NOT NULL ENABLE);</w:t>
      </w:r>
    </w:p>
    <w:p w14:paraId="002ABF84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</w:t>
      </w:r>
    </w:p>
    <w:p w14:paraId="0301E2C7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ALTER TABLE "AGROCOL"."PLANTILLA_CASILLA" ADD PRIMARY KEY ("ID_PLANTILLA_CASILLA")</w:t>
      </w:r>
    </w:p>
    <w:p w14:paraId="7A65AC21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USING INDEX PCTFREE 10 INITRANS 2 MAXTRANS 255 </w:t>
      </w:r>
    </w:p>
    <w:p w14:paraId="29897347" w14:textId="77777777" w:rsidR="002B20ED" w:rsidRPr="002B20ED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91823D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4E22C52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26F2DDF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E39E9F4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TIPO_MUESTREO</w:t>
      </w:r>
    </w:p>
    <w:p w14:paraId="1ED10956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>--------------------------------------------------------</w:t>
      </w:r>
    </w:p>
    <w:p w14:paraId="545FFDF6" w14:textId="77777777" w:rsidR="002B20ED" w:rsidRPr="00FF1149" w:rsidRDefault="002B20ED" w:rsidP="002B20ED">
      <w:pPr>
        <w:rPr>
          <w:lang w:val="en-US"/>
        </w:rPr>
      </w:pPr>
    </w:p>
    <w:p w14:paraId="019E986B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ALTER TABLE "AGROCOL"."TIPO_MUESTREO" MODIFY ("ID_TIPO_MUESTREO" NOT NULL ENABLE);</w:t>
      </w:r>
    </w:p>
    <w:p w14:paraId="3C49F060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</w:t>
      </w:r>
    </w:p>
    <w:p w14:paraId="7B9772DB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ALTER TABLE "AGROCOL"."TIPO_MUESTREO" ADD PRIMARY KEY ("ID_TIPO_MUESTREO")</w:t>
      </w:r>
    </w:p>
    <w:p w14:paraId="7C1E3B02" w14:textId="77777777" w:rsidR="002B20ED" w:rsidRPr="002B20ED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</w:t>
      </w:r>
      <w:r w:rsidRPr="002B20ED">
        <w:rPr>
          <w:lang w:val="en-US"/>
        </w:rPr>
        <w:t xml:space="preserve">USING INDEX PCTFREE 10 INITRANS 2 MAXTRANS 255 </w:t>
      </w:r>
    </w:p>
    <w:p w14:paraId="2ECABAE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32702D0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147BE62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7038DE4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0B5070A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ROLES</w:t>
      </w:r>
    </w:p>
    <w:p w14:paraId="4BDBE72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E4042F9" w14:textId="77777777" w:rsidR="002B20ED" w:rsidRPr="002B20ED" w:rsidRDefault="002B20ED" w:rsidP="002B20ED">
      <w:pPr>
        <w:rPr>
          <w:lang w:val="en-US"/>
        </w:rPr>
      </w:pPr>
    </w:p>
    <w:p w14:paraId="125628F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"AGROCOL"."ROLES" MODIFY ("ID_ROL" NOT NULL ENABLE);</w:t>
      </w:r>
    </w:p>
    <w:p w14:paraId="0E6D814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1A04CDC5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"AGROCOL"."ROLES" ADD PRIMARY KEY ("ID_ROL")</w:t>
      </w:r>
    </w:p>
    <w:p w14:paraId="4556BDA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2BB6ADA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1A2F939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2E3CDD3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70007CD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5DC35FAF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DEPARTAMENTOS</w:t>
      </w:r>
    </w:p>
    <w:p w14:paraId="2B3AB35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5FEC044" w14:textId="77777777" w:rsidR="002B20ED" w:rsidRPr="002B20ED" w:rsidRDefault="002B20ED" w:rsidP="002B20ED">
      <w:pPr>
        <w:rPr>
          <w:lang w:val="en-US"/>
        </w:rPr>
      </w:pPr>
    </w:p>
    <w:p w14:paraId="192291E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"AGROCOL"."DEPARTAMENTOS" MODIFY ("ID_DEPARTAMENTO" NOT NULL ENABLE);</w:t>
      </w:r>
    </w:p>
    <w:p w14:paraId="5E43E9F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6E727DA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"AGROCOL"."DEPARTAMENTOS" ADD PRIMARY KEY ("ID_DEPARTAMENTO")</w:t>
      </w:r>
    </w:p>
    <w:p w14:paraId="394BEF0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311D943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lastRenderedPageBreak/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56CBF66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69B94B0C" w14:textId="77777777" w:rsidR="002B20ED" w:rsidRPr="00FF1149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r w:rsidRPr="00FF1149">
        <w:rPr>
          <w:lang w:val="en-US"/>
        </w:rPr>
        <w:t>TABLESPACE "SYSTEM</w:t>
      </w:r>
      <w:proofErr w:type="gramStart"/>
      <w:r w:rsidRPr="00FF1149">
        <w:rPr>
          <w:lang w:val="en-US"/>
        </w:rPr>
        <w:t>"  ENABLE</w:t>
      </w:r>
      <w:proofErr w:type="gramEnd"/>
      <w:r w:rsidRPr="00FF1149">
        <w:rPr>
          <w:lang w:val="en-US"/>
        </w:rPr>
        <w:t>;</w:t>
      </w:r>
    </w:p>
    <w:p w14:paraId="048105F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4CDCEAF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ESTACION_MUESTREO</w:t>
      </w:r>
    </w:p>
    <w:p w14:paraId="467EEB23" w14:textId="77777777" w:rsidR="002B20ED" w:rsidRPr="00FF1149" w:rsidRDefault="002B20ED" w:rsidP="002B20ED">
      <w:pPr>
        <w:rPr>
          <w:lang w:val="es-AR"/>
        </w:rPr>
      </w:pPr>
      <w:r w:rsidRPr="00FF1149">
        <w:rPr>
          <w:lang w:val="es-AR"/>
        </w:rPr>
        <w:t>--------------------------------------------------------</w:t>
      </w:r>
    </w:p>
    <w:p w14:paraId="0E0F7635" w14:textId="77777777" w:rsidR="002B20ED" w:rsidRPr="00FF1149" w:rsidRDefault="002B20ED" w:rsidP="002B20ED">
      <w:pPr>
        <w:rPr>
          <w:lang w:val="es-AR"/>
        </w:rPr>
      </w:pPr>
    </w:p>
    <w:p w14:paraId="02369697" w14:textId="77777777" w:rsidR="002B20ED" w:rsidRDefault="002B20ED" w:rsidP="002B20ED">
      <w:r w:rsidRPr="00FF1149">
        <w:rPr>
          <w:lang w:val="es-AR"/>
        </w:rPr>
        <w:t xml:space="preserve">  </w:t>
      </w:r>
      <w:r>
        <w:t>ALTER TABLE "AGROCOL"."ESTACION_MUESTREO" MODIFY ("ID_ESTACION_MUESTREO" NOT NULL ENABLE);</w:t>
      </w:r>
    </w:p>
    <w:p w14:paraId="033BCF57" w14:textId="77777777" w:rsidR="002B20ED" w:rsidRDefault="002B20ED" w:rsidP="002B20ED">
      <w:r>
        <w:t xml:space="preserve"> </w:t>
      </w:r>
    </w:p>
    <w:p w14:paraId="288DDDBA" w14:textId="77777777" w:rsidR="002B20ED" w:rsidRDefault="002B20ED" w:rsidP="002B20ED">
      <w:r>
        <w:t xml:space="preserve">  ALTER TABLE "AGROCOL"."ESTACION_MUESTREO" ADD PRIMARY KEY ("ID_ESTACION_MUESTREO")</w:t>
      </w:r>
    </w:p>
    <w:p w14:paraId="657FFDFB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 xml:space="preserve">USING INDEX PCTFREE 10 INITRANS 2 MAXTRANS 255 </w:t>
      </w:r>
    </w:p>
    <w:p w14:paraId="7A3F817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71559E2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7CA1DAD1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6854863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DAE341E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ZONAS</w:t>
      </w:r>
    </w:p>
    <w:p w14:paraId="6F121C97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>--------------------------------------------------------</w:t>
      </w:r>
    </w:p>
    <w:p w14:paraId="24DFC7D1" w14:textId="77777777" w:rsidR="002B20ED" w:rsidRPr="00FF1149" w:rsidRDefault="002B20ED" w:rsidP="002B20ED">
      <w:pPr>
        <w:rPr>
          <w:lang w:val="en-US"/>
        </w:rPr>
      </w:pPr>
    </w:p>
    <w:p w14:paraId="38015340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ALTER TABLE "AGROCOL"."ZONAS" MODIFY ("ID_ZONA" NOT NULL ENABLE);</w:t>
      </w:r>
    </w:p>
    <w:p w14:paraId="25E38C2D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</w:t>
      </w:r>
    </w:p>
    <w:p w14:paraId="25857098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ALTER TABLE "AGROCOL"."ZONAS" ADD PRIMARY KEY ("ID_ZONA")</w:t>
      </w:r>
    </w:p>
    <w:p w14:paraId="0B3D2D52" w14:textId="77777777" w:rsidR="002B20ED" w:rsidRPr="002B20ED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</w:t>
      </w:r>
      <w:r w:rsidRPr="002B20ED">
        <w:rPr>
          <w:lang w:val="en-US"/>
        </w:rPr>
        <w:t xml:space="preserve">USING INDEX PCTFREE 10 INITRANS 2 MAXTRANS 255 </w:t>
      </w:r>
    </w:p>
    <w:p w14:paraId="45005BC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39CEF6C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53DF182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30AF39E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D4E5985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Constraints</w:t>
      </w:r>
      <w:proofErr w:type="gramEnd"/>
      <w:r w:rsidRPr="002B20ED">
        <w:rPr>
          <w:lang w:val="en-US"/>
        </w:rPr>
        <w:t xml:space="preserve"> for Table FORMULARIOS</w:t>
      </w:r>
    </w:p>
    <w:p w14:paraId="51CD1909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>--------------------------------------------------------</w:t>
      </w:r>
    </w:p>
    <w:p w14:paraId="44464051" w14:textId="77777777" w:rsidR="002B20ED" w:rsidRPr="00FF1149" w:rsidRDefault="002B20ED" w:rsidP="002B20ED">
      <w:pPr>
        <w:rPr>
          <w:lang w:val="en-US"/>
        </w:rPr>
      </w:pPr>
    </w:p>
    <w:p w14:paraId="561E394B" w14:textId="77777777" w:rsidR="002B20ED" w:rsidRPr="002B20ED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</w:t>
      </w:r>
      <w:r w:rsidRPr="002B20ED">
        <w:rPr>
          <w:lang w:val="en-US"/>
        </w:rPr>
        <w:t>ALTER TABLE "AGROCOL"."FORMULARIOS" MODIFY ("ID_FORM" NOT NULL ENABLE);</w:t>
      </w:r>
    </w:p>
    <w:p w14:paraId="6088D23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7BF5EF0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"AGROCOL"."FORMULARIOS" ADD PRIMARY KEY ("ID_FORM")</w:t>
      </w:r>
    </w:p>
    <w:p w14:paraId="24E0F32F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USING INDEX PCTFREE 10 INITRANS 2 MAXTRANS 255 </w:t>
      </w:r>
    </w:p>
    <w:p w14:paraId="64DE18BB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</w:t>
      </w:r>
      <w:proofErr w:type="gramStart"/>
      <w:r w:rsidRPr="002B20ED">
        <w:rPr>
          <w:lang w:val="en-US"/>
        </w:rPr>
        <w:t>STORAGE(</w:t>
      </w:r>
      <w:proofErr w:type="gramEnd"/>
      <w:r w:rsidRPr="002B20ED">
        <w:rPr>
          <w:lang w:val="en-US"/>
        </w:rPr>
        <w:t>INITIAL 65536 NEXT 1048576 MINEXTENTS 1 MAXEXTENTS 2147483645</w:t>
      </w:r>
    </w:p>
    <w:p w14:paraId="3767A2C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PCTINCREASE 0 FREELISTS 1 FREELIST GROUPS 1 BUFFER_POOL DEFAULT)</w:t>
      </w:r>
    </w:p>
    <w:p w14:paraId="1DDCE598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TABLESPACE "SYSTEM</w:t>
      </w:r>
      <w:proofErr w:type="gramStart"/>
      <w:r w:rsidRPr="002B20ED">
        <w:rPr>
          <w:lang w:val="en-US"/>
        </w:rPr>
        <w:t>"  ENABLE</w:t>
      </w:r>
      <w:proofErr w:type="gramEnd"/>
      <w:r w:rsidRPr="002B20ED">
        <w:rPr>
          <w:lang w:val="en-US"/>
        </w:rPr>
        <w:t>;</w:t>
      </w:r>
    </w:p>
    <w:p w14:paraId="3E60B343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EC9F047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CASILLAS</w:t>
      </w:r>
    </w:p>
    <w:p w14:paraId="44138C9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3D054A8E" w14:textId="77777777" w:rsidR="002B20ED" w:rsidRPr="002B20ED" w:rsidRDefault="002B20ED" w:rsidP="002B20ED">
      <w:pPr>
        <w:rPr>
          <w:lang w:val="en-US"/>
        </w:rPr>
      </w:pPr>
    </w:p>
    <w:p w14:paraId="0F0A114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"AGROCOL"."CASILLAS" ADD CONSTRAINT "FKPKU72YBCD1TYC7K0M4VDQD4DH" FOREIGN KEY ("ID_UNIDADES_MEDIDA")</w:t>
      </w:r>
    </w:p>
    <w:p w14:paraId="10460659" w14:textId="77777777" w:rsidR="002B20ED" w:rsidRDefault="002B20ED" w:rsidP="002B20ED">
      <w:r w:rsidRPr="002B20ED">
        <w:rPr>
          <w:lang w:val="en-US"/>
        </w:rPr>
        <w:lastRenderedPageBreak/>
        <w:tab/>
        <w:t xml:space="preserve">  </w:t>
      </w:r>
      <w:r>
        <w:t>REFERENCES "AGROCOL"."UNIDADES_MEDIDA" ("ID_UNIDADES_MEDIDA") ENABLE;</w:t>
      </w:r>
    </w:p>
    <w:p w14:paraId="696E3C3A" w14:textId="77777777" w:rsidR="002B20ED" w:rsidRDefault="002B20ED" w:rsidP="002B20ED">
      <w:r>
        <w:t xml:space="preserve"> </w:t>
      </w:r>
    </w:p>
    <w:p w14:paraId="45096A3E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"AGROCOL"."CASILLAS" ADD CONSTRAINT "FKQBNN88TMO99BLSP3SR1KPEAAB" FOREIGN KEY ("ID_TIPO_INPUT")</w:t>
      </w:r>
    </w:p>
    <w:p w14:paraId="153D98F4" w14:textId="77777777" w:rsidR="002B20ED" w:rsidRPr="00FF1149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  </w:t>
      </w:r>
      <w:r w:rsidRPr="00FF1149">
        <w:rPr>
          <w:lang w:val="en-US"/>
        </w:rPr>
        <w:t>REFERENCES "AGROCOL"."TIPO_INPUT" ("ID_TIPO_INPUT") ENABLE;</w:t>
      </w:r>
    </w:p>
    <w:p w14:paraId="7721869A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>--------------------------------------------------------</w:t>
      </w:r>
    </w:p>
    <w:p w14:paraId="5C35CA77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FORMULARIO_DINAMICO</w:t>
      </w:r>
    </w:p>
    <w:p w14:paraId="16A50F46" w14:textId="77777777" w:rsidR="002B20ED" w:rsidRPr="00FF1149" w:rsidRDefault="002B20ED" w:rsidP="002B20ED">
      <w:pPr>
        <w:rPr>
          <w:lang w:val="en-US"/>
        </w:rPr>
      </w:pPr>
      <w:r w:rsidRPr="00FF1149">
        <w:rPr>
          <w:lang w:val="en-US"/>
        </w:rPr>
        <w:t>--------------------------------------------------------</w:t>
      </w:r>
    </w:p>
    <w:p w14:paraId="5547B450" w14:textId="77777777" w:rsidR="002B20ED" w:rsidRPr="00FF1149" w:rsidRDefault="002B20ED" w:rsidP="002B20ED">
      <w:pPr>
        <w:rPr>
          <w:lang w:val="en-US"/>
        </w:rPr>
      </w:pPr>
    </w:p>
    <w:p w14:paraId="3ADD50A2" w14:textId="77777777" w:rsidR="002B20ED" w:rsidRPr="002B20ED" w:rsidRDefault="002B20ED" w:rsidP="002B20ED">
      <w:pPr>
        <w:rPr>
          <w:lang w:val="en-US"/>
        </w:rPr>
      </w:pPr>
      <w:r w:rsidRPr="00FF1149">
        <w:rPr>
          <w:lang w:val="en-US"/>
        </w:rPr>
        <w:t xml:space="preserve">  </w:t>
      </w:r>
      <w:r w:rsidRPr="002B20ED">
        <w:rPr>
          <w:lang w:val="en-US"/>
        </w:rPr>
        <w:t>ALTER TABLE "AGROCOL"."FORMULARIO_DINAMICO" ADD CONSTRAINT "FK4EJGXJGFVE5RUGQ5VYDJQJV9V" FOREIGN KEY ("ID_FORM")</w:t>
      </w:r>
    </w:p>
    <w:p w14:paraId="576B1C1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  REFERENCES "AGROCOL"."FORMULARIOS" ("ID_FORM") ENABLE;</w:t>
      </w:r>
    </w:p>
    <w:p w14:paraId="43214B8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</w:t>
      </w:r>
    </w:p>
    <w:p w14:paraId="6F5BB4E9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"AGROCOL"."FORMULARIO_DINAMICO" ADD CONSTRAINT "FKHF535TN448Y4D6RRFIPRMI43" FOREIGN KEY ("ID_PLANTILLA_CASILLA")</w:t>
      </w:r>
    </w:p>
    <w:p w14:paraId="2C384F4C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  REFERENCES "AGROCOL"."PLANTILLA_CASILLA" ("ID_PLANTILLA_CASILLA") ENABLE;</w:t>
      </w:r>
    </w:p>
    <w:p w14:paraId="0746EBCE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6D10578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FORMULARIOS</w:t>
      </w:r>
    </w:p>
    <w:p w14:paraId="5BCB98F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CB75947" w14:textId="77777777" w:rsidR="002B20ED" w:rsidRPr="002B20ED" w:rsidRDefault="002B20ED" w:rsidP="002B20ED">
      <w:pPr>
        <w:rPr>
          <w:lang w:val="en-US"/>
        </w:rPr>
      </w:pPr>
    </w:p>
    <w:p w14:paraId="10E8B8B6" w14:textId="77777777" w:rsidR="002B20ED" w:rsidRDefault="002B20ED" w:rsidP="002B20ED">
      <w:r w:rsidRPr="002B20ED">
        <w:rPr>
          <w:lang w:val="en-US"/>
        </w:rPr>
        <w:t xml:space="preserve">  </w:t>
      </w:r>
      <w:r>
        <w:t>ALTER TABLE "AGROCOL"."FORMULARIOS" ADD CONSTRAINT "FK1B3G3YCIOU4PA7XT3SB0R49UU" FOREIGN KEY ("ID_ESTACION_MUESTREO")</w:t>
      </w:r>
    </w:p>
    <w:p w14:paraId="4B02CF45" w14:textId="77777777" w:rsidR="002B20ED" w:rsidRDefault="002B20ED" w:rsidP="002B20ED">
      <w:r>
        <w:tab/>
        <w:t xml:space="preserve">  REFERENCES "AGROCOL"."ESTACION_MUESTREO" ("ID_ESTACION_MUESTREO") ENABLE;</w:t>
      </w:r>
    </w:p>
    <w:p w14:paraId="45D669E6" w14:textId="77777777" w:rsidR="002B20ED" w:rsidRDefault="002B20ED" w:rsidP="002B20ED">
      <w:r>
        <w:t xml:space="preserve"> </w:t>
      </w:r>
    </w:p>
    <w:p w14:paraId="4DA9829B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"AGROCOL"."FORMULARIOS" ADD CONSTRAINT "FK38E594C70ECOK1C8A3NOEDILB" FOREIGN KEY ("ID_TIPO_MUESTREO")</w:t>
      </w:r>
    </w:p>
    <w:p w14:paraId="7B045D48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"AGROCOL"."TIPO_MUESTREO" ("ID_TIPO_MUESTREO") ENABLE;</w:t>
      </w:r>
    </w:p>
    <w:p w14:paraId="717B7F5A" w14:textId="77777777" w:rsidR="002B20ED" w:rsidRDefault="002B20ED" w:rsidP="002B20ED">
      <w:r>
        <w:t xml:space="preserve"> </w:t>
      </w:r>
    </w:p>
    <w:p w14:paraId="29D184A0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"AGROCOL"."FORMULARIOS" ADD CONSTRAINT "FK4D8O9UX2L6JBUP1JR6EEJQACG" FOREIGN KEY ("ID_EQUIPAMIENTO")</w:t>
      </w:r>
    </w:p>
    <w:p w14:paraId="65D9BB60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"AGROCOL"."EQUIPAMIENTO" ("ID_EQUIPAMIENTO") ENABLE;</w:t>
      </w:r>
    </w:p>
    <w:p w14:paraId="6CF63620" w14:textId="77777777" w:rsidR="002B20ED" w:rsidRDefault="002B20ED" w:rsidP="002B20ED">
      <w:r>
        <w:t xml:space="preserve"> </w:t>
      </w:r>
    </w:p>
    <w:p w14:paraId="3C876B2D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"AGROCOL"."FORMULARIOS" ADD CONSTRAINT "FK6NKD35NVL0KRK5KL7D5YCHL0O" FOREIGN KEY ("ID_METODO_MUESTREO")</w:t>
      </w:r>
    </w:p>
    <w:p w14:paraId="32277970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"AGROCOL"."METODO_MUESTREO" ("ID_METODO_MUESTREO") ENABLE;</w:t>
      </w:r>
    </w:p>
    <w:p w14:paraId="2F6A7A3B" w14:textId="77777777" w:rsidR="002B20ED" w:rsidRDefault="002B20ED" w:rsidP="002B20ED">
      <w:r>
        <w:t xml:space="preserve"> </w:t>
      </w:r>
    </w:p>
    <w:p w14:paraId="22DFFA49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"AGROCOL"."FORMULARIOS" ADD CONSTRAINT "FKI4RSJXK0358IULELC8EX21NOI" FOREIGN KEY ("ID_ZONA")</w:t>
      </w:r>
    </w:p>
    <w:p w14:paraId="059175A0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"AGROCOL"."ZONAS" ("ID_ZONA") ENABLE;</w:t>
      </w:r>
    </w:p>
    <w:p w14:paraId="385A29F5" w14:textId="77777777" w:rsidR="002B20ED" w:rsidRDefault="002B20ED" w:rsidP="002B20ED">
      <w:r>
        <w:t xml:space="preserve"> </w:t>
      </w:r>
    </w:p>
    <w:p w14:paraId="760863A2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"AGROCOL"."FORMULARIOS" ADD CONSTRAINT "FKNYLEPDP7346T5XD12DVGJO24A" FOREIGN KEY ("ID_USUARIO")</w:t>
      </w:r>
    </w:p>
    <w:p w14:paraId="3AE33091" w14:textId="77777777" w:rsidR="002B20ED" w:rsidRDefault="002B20ED" w:rsidP="002B20ED">
      <w:r w:rsidRPr="002B20ED">
        <w:rPr>
          <w:lang w:val="en-US"/>
        </w:rPr>
        <w:lastRenderedPageBreak/>
        <w:tab/>
        <w:t xml:space="preserve">  </w:t>
      </w:r>
      <w:r>
        <w:t>REFERENCES "AGROCOL"."USUARIOS" ("ID_USUARIO") ENABLE;</w:t>
      </w:r>
    </w:p>
    <w:p w14:paraId="38CB081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003076A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LOCALIDADES</w:t>
      </w:r>
    </w:p>
    <w:p w14:paraId="6F40674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4C67BEA" w14:textId="77777777" w:rsidR="002B20ED" w:rsidRPr="002B20ED" w:rsidRDefault="002B20ED" w:rsidP="002B20ED">
      <w:pPr>
        <w:rPr>
          <w:lang w:val="en-US"/>
        </w:rPr>
      </w:pPr>
    </w:p>
    <w:p w14:paraId="1D8C7C2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"AGROCOL"."LOCALIDADES" ADD CONSTRAINT "FKQVN7WO193EQOOW1K2BLX560VK" FOREIGN KEY ("ID_DEPARTAMENTO")</w:t>
      </w:r>
    </w:p>
    <w:p w14:paraId="31849EB8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"AGROCOL"."DEPARTAMENTOS" ("ID_DEPARTAMENTO") ENABLE;</w:t>
      </w:r>
    </w:p>
    <w:p w14:paraId="47C9C08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1ECB48C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PLANTILLA_CASILLA</w:t>
      </w:r>
    </w:p>
    <w:p w14:paraId="10D711B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5D03FF3" w14:textId="77777777" w:rsidR="002B20ED" w:rsidRPr="002B20ED" w:rsidRDefault="002B20ED" w:rsidP="002B20ED">
      <w:pPr>
        <w:rPr>
          <w:lang w:val="en-US"/>
        </w:rPr>
      </w:pPr>
    </w:p>
    <w:p w14:paraId="4132214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"AGROCOL"."PLANTILLA_CASILLA" ADD CONSTRAINT "FK26UK928UMSNQ82I4DEM3BQICK" FOREIGN KEY ("ID_PLANTILLA_FORMULARIO")</w:t>
      </w:r>
    </w:p>
    <w:p w14:paraId="3B3345A9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"AGROCOL"."PLANTILLA_FORMULARIO" ("ID_PLANTILLA") ENABLE;</w:t>
      </w:r>
    </w:p>
    <w:p w14:paraId="390425F5" w14:textId="77777777" w:rsidR="002B20ED" w:rsidRDefault="002B20ED" w:rsidP="002B20ED">
      <w:r>
        <w:t xml:space="preserve"> </w:t>
      </w:r>
    </w:p>
    <w:p w14:paraId="6F30FF5E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"AGROCOL"."PLANTILLA_CASILLA" ADD CONSTRAINT "FK4LRTXUNNSRX8RS22AYEYBOIT5" FOREIGN KEY ("ID_CASILLA")</w:t>
      </w:r>
    </w:p>
    <w:p w14:paraId="45C1B169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"AGROCOL"."CASILLAS" ("ID_CASILLA") ENABLE;</w:t>
      </w:r>
    </w:p>
    <w:p w14:paraId="32BFD12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03C78E01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ROL_FUNCION</w:t>
      </w:r>
    </w:p>
    <w:p w14:paraId="199F5EC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1202FA44" w14:textId="77777777" w:rsidR="002B20ED" w:rsidRPr="002B20ED" w:rsidRDefault="002B20ED" w:rsidP="002B20ED">
      <w:pPr>
        <w:rPr>
          <w:lang w:val="en-US"/>
        </w:rPr>
      </w:pPr>
    </w:p>
    <w:p w14:paraId="1747C89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"AGROCOL"."ROL_FUNCION" ADD CONSTRAINT "FK3SDNFV3YGUMFN1CV7T88Y8NSQ" FOREIGN KEY ("ID_FUNCION")</w:t>
      </w:r>
    </w:p>
    <w:p w14:paraId="37E7F492" w14:textId="77777777" w:rsidR="002B20ED" w:rsidRDefault="002B20ED" w:rsidP="002B20ED">
      <w:r w:rsidRPr="002B20ED">
        <w:rPr>
          <w:lang w:val="en-US"/>
        </w:rPr>
        <w:tab/>
        <w:t xml:space="preserve">  </w:t>
      </w:r>
      <w:r>
        <w:t>REFERENCES "AGROCOL"."FUNCIONALIDADES" ("ID_FUNCIONALIDAD") ENABLE;</w:t>
      </w:r>
    </w:p>
    <w:p w14:paraId="589E4E18" w14:textId="77777777" w:rsidR="002B20ED" w:rsidRDefault="002B20ED" w:rsidP="002B20ED">
      <w:r>
        <w:t xml:space="preserve"> </w:t>
      </w:r>
    </w:p>
    <w:p w14:paraId="4C26CC61" w14:textId="77777777" w:rsidR="002B20ED" w:rsidRPr="002B20ED" w:rsidRDefault="002B20ED" w:rsidP="002B20ED">
      <w:pPr>
        <w:rPr>
          <w:lang w:val="en-US"/>
        </w:rPr>
      </w:pPr>
      <w:r>
        <w:t xml:space="preserve">  </w:t>
      </w:r>
      <w:r w:rsidRPr="002B20ED">
        <w:rPr>
          <w:lang w:val="en-US"/>
        </w:rPr>
        <w:t>ALTER TABLE "AGROCOL"."ROL_FUNCION" ADD CONSTRAINT "FK69EFSOG552E4YMXR02MPF8WRP" FOREIGN KEY ("ID_ROL")</w:t>
      </w:r>
    </w:p>
    <w:p w14:paraId="077B8107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  REFERENCES "AGROCOL"."ROLES" ("ID_ROL") ENABLE;</w:t>
      </w:r>
    </w:p>
    <w:p w14:paraId="2811B09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49AFD8BC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USUARIOS</w:t>
      </w:r>
    </w:p>
    <w:p w14:paraId="7A1A7C42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51DF99E" w14:textId="77777777" w:rsidR="002B20ED" w:rsidRPr="002B20ED" w:rsidRDefault="002B20ED" w:rsidP="002B20ED">
      <w:pPr>
        <w:rPr>
          <w:lang w:val="en-US"/>
        </w:rPr>
      </w:pPr>
    </w:p>
    <w:p w14:paraId="49FE162A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"AGROCOL"."USUARIOS" ADD CONSTRAINT "FKO261DOTCNLHBFGX3EOFTAF35" FOREIGN KEY ("ID_ROL")</w:t>
      </w:r>
    </w:p>
    <w:p w14:paraId="33A51516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ab/>
        <w:t xml:space="preserve">  REFERENCES "AGROCOL"."ROLES" ("ID_ROL") ENABLE;</w:t>
      </w:r>
    </w:p>
    <w:p w14:paraId="5F26BFF0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6C9E36F2" w14:textId="77777777" w:rsidR="002B20ED" w:rsidRPr="002B20ED" w:rsidRDefault="002B20ED" w:rsidP="002B20ED">
      <w:pPr>
        <w:rPr>
          <w:lang w:val="en-US"/>
        </w:rPr>
      </w:pPr>
      <w:proofErr w:type="gramStart"/>
      <w:r w:rsidRPr="002B20ED">
        <w:rPr>
          <w:lang w:val="en-US"/>
        </w:rPr>
        <w:t>--  Ref</w:t>
      </w:r>
      <w:proofErr w:type="gramEnd"/>
      <w:r w:rsidRPr="002B20ED">
        <w:rPr>
          <w:lang w:val="en-US"/>
        </w:rPr>
        <w:t xml:space="preserve"> Constraints for Table ZONAS</w:t>
      </w:r>
    </w:p>
    <w:p w14:paraId="0CAEDD2D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>--------------------------------------------------------</w:t>
      </w:r>
    </w:p>
    <w:p w14:paraId="2B67B32F" w14:textId="77777777" w:rsidR="002B20ED" w:rsidRPr="002B20ED" w:rsidRDefault="002B20ED" w:rsidP="002B20ED">
      <w:pPr>
        <w:rPr>
          <w:lang w:val="en-US"/>
        </w:rPr>
      </w:pPr>
    </w:p>
    <w:p w14:paraId="4451CF84" w14:textId="77777777" w:rsidR="002B20ED" w:rsidRPr="002B20ED" w:rsidRDefault="002B20ED" w:rsidP="002B20ED">
      <w:pPr>
        <w:rPr>
          <w:lang w:val="en-US"/>
        </w:rPr>
      </w:pPr>
      <w:r w:rsidRPr="002B20ED">
        <w:rPr>
          <w:lang w:val="en-US"/>
        </w:rPr>
        <w:t xml:space="preserve">  ALTER TABLE "AGROCOL"."ZONAS" ADD CONSTRAINT "FKS3XL5LVTY66MTYXCBWL2WDINW" FOREIGN KEY ("ID_LOCALIDAD")</w:t>
      </w:r>
    </w:p>
    <w:p w14:paraId="392155C9" w14:textId="1192D2B3" w:rsidR="00E74159" w:rsidRDefault="002B20ED" w:rsidP="002B20ED">
      <w:r w:rsidRPr="002B20ED">
        <w:rPr>
          <w:lang w:val="en-US"/>
        </w:rPr>
        <w:tab/>
        <w:t xml:space="preserve">  </w:t>
      </w:r>
      <w:r>
        <w:t>REFERENCES "AGROCOL"."LOCALIDADES" ("ID_LOCALIDAD") ENABLE;</w:t>
      </w:r>
    </w:p>
    <w:p w14:paraId="3E470A6B" w14:textId="77777777" w:rsidR="00E74159" w:rsidRPr="00E74159" w:rsidRDefault="00E74159" w:rsidP="00E74159"/>
    <w:p w14:paraId="1F55B67F" w14:textId="637023DC" w:rsidR="00E74159" w:rsidRDefault="00E74159" w:rsidP="00E74159">
      <w:pPr>
        <w:pStyle w:val="Ttulo1"/>
      </w:pPr>
      <w:bookmarkStart w:id="5" w:name="_Toc57404786"/>
      <w:r>
        <w:lastRenderedPageBreak/>
        <w:t>Respaldo de la BD</w:t>
      </w:r>
      <w:bookmarkEnd w:id="5"/>
    </w:p>
    <w:p w14:paraId="601C9CC4" w14:textId="48A9C50A" w:rsidR="00E74159" w:rsidRDefault="00E74159" w:rsidP="00E74159"/>
    <w:p w14:paraId="1C5A5FF5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b/>
          <w:bCs/>
          <w:sz w:val="22"/>
          <w:szCs w:val="22"/>
        </w:rPr>
        <w:t>CREATE TABLE USUARIOS</w:t>
      </w:r>
      <w:r w:rsidRPr="0065448A">
        <w:rPr>
          <w:sz w:val="22"/>
          <w:szCs w:val="22"/>
        </w:rPr>
        <w:t xml:space="preserve">   (</w:t>
      </w:r>
    </w:p>
    <w:p w14:paraId="521FF9EB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ID_USUARIO            </w:t>
      </w:r>
      <w:r w:rsidRPr="0065448A">
        <w:rPr>
          <w:sz w:val="22"/>
          <w:szCs w:val="22"/>
        </w:rPr>
        <w:tab/>
        <w:t xml:space="preserve">INTEGER         </w:t>
      </w:r>
      <w:r w:rsidRPr="0065448A">
        <w:rPr>
          <w:sz w:val="22"/>
          <w:szCs w:val="22"/>
        </w:rPr>
        <w:tab/>
        <w:t>NOT NULL,</w:t>
      </w:r>
    </w:p>
    <w:p w14:paraId="2FC383E3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NOMBRE_USUARIO          VARCHAR(30)     </w:t>
      </w:r>
      <w:r w:rsidRPr="0065448A">
        <w:rPr>
          <w:sz w:val="22"/>
          <w:szCs w:val="22"/>
        </w:rPr>
        <w:tab/>
        <w:t>NOT NULL,</w:t>
      </w:r>
    </w:p>
    <w:p w14:paraId="7AA77B4B" w14:textId="77777777" w:rsidR="002B20ED" w:rsidRPr="0065448A" w:rsidRDefault="002B20ED" w:rsidP="002B20ED">
      <w:pPr>
        <w:rPr>
          <w:sz w:val="22"/>
          <w:szCs w:val="22"/>
          <w:lang w:val="es-AR"/>
        </w:rPr>
      </w:pPr>
      <w:r w:rsidRPr="0065448A">
        <w:rPr>
          <w:sz w:val="22"/>
          <w:szCs w:val="22"/>
        </w:rPr>
        <w:t xml:space="preserve">NOMBRE             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 xml:space="preserve">VARCHAR(30)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  <w:lang w:val="es-AR"/>
        </w:rPr>
        <w:t xml:space="preserve">NOT NULL,     </w:t>
      </w:r>
    </w:p>
    <w:p w14:paraId="0631F8AA" w14:textId="77777777" w:rsidR="002B20ED" w:rsidRPr="0065448A" w:rsidRDefault="002B20ED" w:rsidP="002B20ED">
      <w:pPr>
        <w:rPr>
          <w:sz w:val="22"/>
          <w:szCs w:val="22"/>
          <w:lang w:val="es-AR"/>
        </w:rPr>
      </w:pPr>
      <w:r w:rsidRPr="0065448A">
        <w:rPr>
          <w:sz w:val="22"/>
          <w:szCs w:val="22"/>
          <w:lang w:val="es-AR"/>
        </w:rPr>
        <w:t xml:space="preserve">APELLIDO               </w:t>
      </w:r>
      <w:r w:rsidRPr="0065448A">
        <w:rPr>
          <w:sz w:val="22"/>
          <w:szCs w:val="22"/>
          <w:lang w:val="es-AR"/>
        </w:rPr>
        <w:tab/>
      </w:r>
      <w:r w:rsidRPr="0065448A">
        <w:rPr>
          <w:sz w:val="22"/>
          <w:szCs w:val="22"/>
          <w:lang w:val="es-AR"/>
        </w:rPr>
        <w:tab/>
        <w:t xml:space="preserve">VARCHAR(30)    </w:t>
      </w:r>
      <w:r w:rsidRPr="0065448A">
        <w:rPr>
          <w:sz w:val="22"/>
          <w:szCs w:val="22"/>
          <w:lang w:val="es-AR"/>
        </w:rPr>
        <w:tab/>
        <w:t>NOT NULL,</w:t>
      </w:r>
    </w:p>
    <w:p w14:paraId="461D5485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NUM_DOC                 </w:t>
      </w:r>
      <w:r w:rsidRPr="00FF1149">
        <w:rPr>
          <w:sz w:val="22"/>
          <w:szCs w:val="22"/>
        </w:rPr>
        <w:tab/>
        <w:t xml:space="preserve">VARCHAR(30) </w:t>
      </w:r>
      <w:r w:rsidRPr="00FF1149">
        <w:rPr>
          <w:sz w:val="22"/>
          <w:szCs w:val="22"/>
        </w:rPr>
        <w:tab/>
        <w:t>NOT NULL,</w:t>
      </w:r>
    </w:p>
    <w:p w14:paraId="6E404615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DIRECCION               </w:t>
      </w:r>
      <w:r w:rsidRPr="00FF1149">
        <w:rPr>
          <w:sz w:val="22"/>
          <w:szCs w:val="22"/>
        </w:rPr>
        <w:tab/>
        <w:t xml:space="preserve">VARCHAR(50)     </w:t>
      </w:r>
      <w:r w:rsidRPr="00FF1149">
        <w:rPr>
          <w:sz w:val="22"/>
          <w:szCs w:val="22"/>
        </w:rPr>
        <w:tab/>
        <w:t>NOT NULL,</w:t>
      </w:r>
    </w:p>
    <w:p w14:paraId="32CD96AE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CORREO                  </w:t>
      </w:r>
      <w:r w:rsidRPr="00FF1149">
        <w:rPr>
          <w:sz w:val="22"/>
          <w:szCs w:val="22"/>
        </w:rPr>
        <w:tab/>
      </w:r>
      <w:r w:rsidRPr="00FF1149">
        <w:rPr>
          <w:sz w:val="22"/>
          <w:szCs w:val="22"/>
        </w:rPr>
        <w:tab/>
        <w:t xml:space="preserve">VARCHAR(30)     </w:t>
      </w:r>
      <w:r w:rsidRPr="00FF1149">
        <w:rPr>
          <w:sz w:val="22"/>
          <w:szCs w:val="22"/>
        </w:rPr>
        <w:tab/>
        <w:t xml:space="preserve">NOT NULL,     </w:t>
      </w:r>
    </w:p>
    <w:p w14:paraId="141A5F37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TELEFONO                </w:t>
      </w:r>
      <w:r w:rsidRPr="00FF1149">
        <w:rPr>
          <w:sz w:val="22"/>
          <w:szCs w:val="22"/>
        </w:rPr>
        <w:tab/>
        <w:t xml:space="preserve">NUMBER          </w:t>
      </w:r>
      <w:r w:rsidRPr="00FF1149">
        <w:rPr>
          <w:sz w:val="22"/>
          <w:szCs w:val="22"/>
        </w:rPr>
        <w:tab/>
        <w:t>NULL,</w:t>
      </w:r>
    </w:p>
    <w:p w14:paraId="52C377D4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PROFESION               </w:t>
      </w:r>
      <w:r w:rsidRPr="00FF1149">
        <w:rPr>
          <w:sz w:val="22"/>
          <w:szCs w:val="22"/>
        </w:rPr>
        <w:tab/>
        <w:t xml:space="preserve">VARCHAR(30)     </w:t>
      </w:r>
      <w:r w:rsidRPr="00FF1149">
        <w:rPr>
          <w:sz w:val="22"/>
          <w:szCs w:val="22"/>
        </w:rPr>
        <w:tab/>
        <w:t>NULL,</w:t>
      </w:r>
    </w:p>
    <w:p w14:paraId="2FD8D85B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PASSWORD                </w:t>
      </w:r>
      <w:r w:rsidRPr="00FF1149">
        <w:rPr>
          <w:sz w:val="22"/>
          <w:szCs w:val="22"/>
        </w:rPr>
        <w:tab/>
        <w:t xml:space="preserve">VARCHAR(20)     </w:t>
      </w:r>
      <w:r w:rsidRPr="00FF1149">
        <w:rPr>
          <w:sz w:val="22"/>
          <w:szCs w:val="22"/>
        </w:rPr>
        <w:tab/>
        <w:t>NOT NULL,</w:t>
      </w:r>
    </w:p>
    <w:p w14:paraId="2CF0FAD2" w14:textId="77777777" w:rsidR="002B20ED" w:rsidRPr="00FF1149" w:rsidRDefault="002B20ED" w:rsidP="002B20ED">
      <w:pPr>
        <w:rPr>
          <w:sz w:val="22"/>
          <w:szCs w:val="22"/>
        </w:rPr>
      </w:pPr>
      <w:r w:rsidRPr="00FF1149">
        <w:rPr>
          <w:sz w:val="22"/>
          <w:szCs w:val="22"/>
        </w:rPr>
        <w:t xml:space="preserve">ID_ESTADO               </w:t>
      </w:r>
      <w:r w:rsidRPr="00FF1149">
        <w:rPr>
          <w:sz w:val="22"/>
          <w:szCs w:val="22"/>
        </w:rPr>
        <w:tab/>
        <w:t xml:space="preserve">INTEGER         </w:t>
      </w:r>
      <w:r w:rsidRPr="00FF1149">
        <w:rPr>
          <w:sz w:val="22"/>
          <w:szCs w:val="22"/>
        </w:rPr>
        <w:tab/>
        <w:t>NOT NULL,</w:t>
      </w:r>
    </w:p>
    <w:p w14:paraId="33D30303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ID_TIPO_DOC     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412750D3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ID_TIPO_USUARIO 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1C54741D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</w:t>
      </w:r>
    </w:p>
    <w:p w14:paraId="6EF73E9F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PK_USUARIOS         </w:t>
      </w:r>
      <w:r w:rsidRPr="0065448A">
        <w:rPr>
          <w:sz w:val="22"/>
          <w:szCs w:val="22"/>
          <w:lang w:val="en-US"/>
        </w:rPr>
        <w:tab/>
        <w:t xml:space="preserve">PRIMARY KEY    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ID_USUARIO),</w:t>
      </w:r>
    </w:p>
    <w:p w14:paraId="1E2A3B8C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UK1_NOMBRE_US    </w:t>
      </w:r>
      <w:r w:rsidRPr="0065448A">
        <w:rPr>
          <w:sz w:val="22"/>
          <w:szCs w:val="22"/>
          <w:lang w:val="en-US"/>
        </w:rPr>
        <w:tab/>
        <w:t xml:space="preserve">UNIQUE    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NOMBRE_USUARIO),</w:t>
      </w:r>
    </w:p>
    <w:p w14:paraId="553B1EFC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UK2_TIPO_DOC_US    </w:t>
      </w:r>
      <w:r w:rsidRPr="0065448A">
        <w:rPr>
          <w:sz w:val="22"/>
          <w:szCs w:val="22"/>
          <w:lang w:val="en-US"/>
        </w:rPr>
        <w:tab/>
        <w:t xml:space="preserve">UNIQUE              </w:t>
      </w:r>
      <w:r w:rsidRPr="0065448A">
        <w:rPr>
          <w:sz w:val="22"/>
          <w:szCs w:val="22"/>
          <w:lang w:val="en-US"/>
        </w:rPr>
        <w:tab/>
        <w:t>(ID_TIPO_DOC),</w:t>
      </w:r>
    </w:p>
    <w:p w14:paraId="58207B11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UK3_NUMERO_DOC     UNIQUE              </w:t>
      </w:r>
      <w:r w:rsidRPr="0065448A">
        <w:rPr>
          <w:sz w:val="22"/>
          <w:szCs w:val="22"/>
          <w:lang w:val="en-US"/>
        </w:rPr>
        <w:tab/>
        <w:t xml:space="preserve">  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NUM_DOC)</w:t>
      </w:r>
    </w:p>
    <w:p w14:paraId="711E2CFD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)</w:t>
      </w:r>
    </w:p>
    <w:p w14:paraId="2DB0E2B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TABLESPACE USERS</w:t>
      </w:r>
    </w:p>
    <w:p w14:paraId="75F75E2C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;</w:t>
      </w:r>
    </w:p>
    <w:p w14:paraId="2DE4C54E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3C721CF9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00CE5BEB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07A9099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b/>
          <w:bCs/>
          <w:sz w:val="22"/>
          <w:szCs w:val="22"/>
          <w:lang w:val="en-US"/>
        </w:rPr>
        <w:t>CREATE TABLE FORMULARIOS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</w:p>
    <w:p w14:paraId="7AE17058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ID_FORM           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359FD5CB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NOMBRE_FORM             </w:t>
      </w:r>
      <w:r w:rsidRPr="0065448A">
        <w:rPr>
          <w:sz w:val="22"/>
          <w:szCs w:val="22"/>
          <w:lang w:val="en-US"/>
        </w:rPr>
        <w:tab/>
      </w:r>
      <w:proofErr w:type="gramStart"/>
      <w:r w:rsidRPr="0065448A">
        <w:rPr>
          <w:sz w:val="22"/>
          <w:szCs w:val="22"/>
          <w:lang w:val="en-US"/>
        </w:rPr>
        <w:t>VARCHAR(</w:t>
      </w:r>
      <w:proofErr w:type="gramEnd"/>
      <w:r w:rsidRPr="0065448A">
        <w:rPr>
          <w:sz w:val="22"/>
          <w:szCs w:val="22"/>
          <w:lang w:val="en-US"/>
        </w:rPr>
        <w:t xml:space="preserve">30)     </w:t>
      </w:r>
      <w:r w:rsidRPr="0065448A">
        <w:rPr>
          <w:sz w:val="22"/>
          <w:szCs w:val="22"/>
          <w:lang w:val="en-US"/>
        </w:rPr>
        <w:tab/>
        <w:t>NOT NULL,</w:t>
      </w:r>
    </w:p>
    <w:p w14:paraId="4FD9ABA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RESUMEN                 </w:t>
      </w:r>
      <w:r w:rsidRPr="0065448A">
        <w:rPr>
          <w:sz w:val="22"/>
          <w:szCs w:val="22"/>
          <w:lang w:val="en-US"/>
        </w:rPr>
        <w:tab/>
      </w:r>
      <w:proofErr w:type="gramStart"/>
      <w:r w:rsidRPr="0065448A">
        <w:rPr>
          <w:sz w:val="22"/>
          <w:szCs w:val="22"/>
          <w:lang w:val="en-US"/>
        </w:rPr>
        <w:t>VARCHAR(</w:t>
      </w:r>
      <w:proofErr w:type="gramEnd"/>
      <w:r w:rsidRPr="0065448A">
        <w:rPr>
          <w:sz w:val="22"/>
          <w:szCs w:val="22"/>
          <w:lang w:val="en-US"/>
        </w:rPr>
        <w:t xml:space="preserve">100)    </w:t>
      </w:r>
      <w:r w:rsidRPr="0065448A">
        <w:rPr>
          <w:sz w:val="22"/>
          <w:szCs w:val="22"/>
          <w:lang w:val="en-US"/>
        </w:rPr>
        <w:tab/>
        <w:t xml:space="preserve">NOT NULL,     </w:t>
      </w:r>
    </w:p>
    <w:p w14:paraId="6C9C115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GEOPUNTO       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3A533737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FECHA             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 xml:space="preserve">DATE      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>NOT NULL,</w:t>
      </w:r>
    </w:p>
    <w:p w14:paraId="2579FA6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ID_LOCALIDAD    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5387BE1F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ID_TIPO_MUESTREO         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19958567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ID_EQUIPAMIENTO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182B879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ID_ESTACION_MUESTREO    INTEGER            NOT NULL,</w:t>
      </w:r>
    </w:p>
    <w:p w14:paraId="58FDE7D9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ID_METODO_MUESTREO       INTEGER        </w:t>
      </w:r>
      <w:r w:rsidRPr="0065448A">
        <w:rPr>
          <w:sz w:val="22"/>
          <w:szCs w:val="22"/>
          <w:lang w:val="en-US"/>
        </w:rPr>
        <w:tab/>
        <w:t>NOT NULL,</w:t>
      </w:r>
    </w:p>
    <w:p w14:paraId="1FB465EC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66B6CC66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PK_FORMULARIOS         PRIMARY KEY    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ID_FORM)</w:t>
      </w:r>
    </w:p>
    <w:p w14:paraId="0DCC51B4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)</w:t>
      </w:r>
    </w:p>
    <w:p w14:paraId="7267286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TABLESPACE USERS</w:t>
      </w:r>
    </w:p>
    <w:p w14:paraId="7A85D23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;</w:t>
      </w:r>
    </w:p>
    <w:p w14:paraId="7ADF00F7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5834F459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ALTER TABLE FORMULARIOS   </w:t>
      </w:r>
    </w:p>
    <w:p w14:paraId="028ED47A" w14:textId="77777777" w:rsidR="002B20ED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ADD CONSTRAINT UK1_NOMBRE_FORMULARIO UNIQUE (NOMBRE_FORM);  </w:t>
      </w:r>
    </w:p>
    <w:p w14:paraId="3C79ED24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2C8B46FD" w14:textId="77777777" w:rsidR="002B20ED" w:rsidRDefault="002B20ED" w:rsidP="002B20ED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 w:type="page"/>
      </w:r>
    </w:p>
    <w:p w14:paraId="762F184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b/>
          <w:bCs/>
          <w:sz w:val="22"/>
          <w:szCs w:val="22"/>
          <w:lang w:val="en-US"/>
        </w:rPr>
        <w:lastRenderedPageBreak/>
        <w:t>CREATE TABLE CASILLAS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</w:p>
    <w:p w14:paraId="07C3106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ID_CASILLA      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6158B9F2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NOMBRE             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 xml:space="preserve">VARCHAR(30)     </w:t>
      </w:r>
      <w:r w:rsidRPr="0065448A">
        <w:rPr>
          <w:sz w:val="22"/>
          <w:szCs w:val="22"/>
        </w:rPr>
        <w:tab/>
        <w:t>NOT NULL,</w:t>
      </w:r>
    </w:p>
    <w:p w14:paraId="23E26F27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DESCRIPCION            </w:t>
      </w:r>
      <w:r w:rsidRPr="0065448A">
        <w:rPr>
          <w:sz w:val="22"/>
          <w:szCs w:val="22"/>
        </w:rPr>
        <w:tab/>
        <w:t xml:space="preserve">VARCHAR(100)    </w:t>
      </w:r>
      <w:r w:rsidRPr="0065448A">
        <w:rPr>
          <w:sz w:val="22"/>
          <w:szCs w:val="22"/>
        </w:rPr>
        <w:tab/>
        <w:t>NOT NULL,</w:t>
      </w:r>
    </w:p>
    <w:p w14:paraId="40CEF6C5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PARAMETRO               </w:t>
      </w:r>
      <w:r w:rsidRPr="0065448A">
        <w:rPr>
          <w:sz w:val="22"/>
          <w:szCs w:val="22"/>
        </w:rPr>
        <w:tab/>
        <w:t xml:space="preserve">VARCHAR(30)     </w:t>
      </w:r>
      <w:r w:rsidRPr="0065448A">
        <w:rPr>
          <w:sz w:val="22"/>
          <w:szCs w:val="22"/>
        </w:rPr>
        <w:tab/>
        <w:t>NOT NULL,</w:t>
      </w:r>
    </w:p>
    <w:p w14:paraId="5EDDC7F8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ID_UNIDADES_</w:t>
      </w:r>
      <w:proofErr w:type="gramStart"/>
      <w:r w:rsidRPr="0065448A">
        <w:rPr>
          <w:sz w:val="22"/>
          <w:szCs w:val="22"/>
        </w:rPr>
        <w:t>MEDIDA  INTEGER</w:t>
      </w:r>
      <w:proofErr w:type="gramEnd"/>
      <w:r w:rsidRPr="0065448A">
        <w:rPr>
          <w:sz w:val="22"/>
          <w:szCs w:val="22"/>
        </w:rPr>
        <w:t xml:space="preserve">         </w:t>
      </w:r>
      <w:r w:rsidRPr="0065448A">
        <w:rPr>
          <w:sz w:val="22"/>
          <w:szCs w:val="22"/>
        </w:rPr>
        <w:tab/>
        <w:t>NULL,</w:t>
      </w:r>
    </w:p>
    <w:p w14:paraId="7D4D5E37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ID_TIPO_INPUT           </w:t>
      </w:r>
      <w:r w:rsidRPr="0065448A">
        <w:rPr>
          <w:sz w:val="22"/>
          <w:szCs w:val="22"/>
          <w:lang w:val="en-US"/>
        </w:rPr>
        <w:tab/>
        <w:t xml:space="preserve">INTEGER         </w:t>
      </w:r>
      <w:r w:rsidRPr="0065448A">
        <w:rPr>
          <w:sz w:val="22"/>
          <w:szCs w:val="22"/>
          <w:lang w:val="en-US"/>
        </w:rPr>
        <w:tab/>
        <w:t>NOT NULL,</w:t>
      </w:r>
    </w:p>
    <w:p w14:paraId="1C245E1E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3A3B5B5F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PK_CASILLAS         PRIMARY KEY      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ID_CASILLA),</w:t>
      </w:r>
    </w:p>
    <w:p w14:paraId="122D2760" w14:textId="77777777" w:rsidR="002B20ED" w:rsidRPr="0065448A" w:rsidRDefault="002B20ED" w:rsidP="002B20ED">
      <w:pPr>
        <w:ind w:firstLine="142"/>
        <w:rPr>
          <w:sz w:val="22"/>
          <w:szCs w:val="22"/>
        </w:rPr>
      </w:pPr>
      <w:r w:rsidRPr="0065448A">
        <w:rPr>
          <w:sz w:val="22"/>
          <w:szCs w:val="22"/>
        </w:rPr>
        <w:t>CONSTRAINT               UK1_NOMBRE_CASILLA     UNIQUE              (NOMBRE)</w:t>
      </w:r>
    </w:p>
    <w:p w14:paraId="694C5BE0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)</w:t>
      </w:r>
    </w:p>
    <w:p w14:paraId="316D7D9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TABLESPACE USERS</w:t>
      </w:r>
    </w:p>
    <w:p w14:paraId="5077BBD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;</w:t>
      </w:r>
    </w:p>
    <w:p w14:paraId="1C6DBA24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388AAFCD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3B871235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47D240B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b/>
          <w:bCs/>
          <w:sz w:val="22"/>
          <w:szCs w:val="22"/>
          <w:lang w:val="en-US"/>
        </w:rPr>
        <w:t>CREATE TABLE ESTADO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</w:p>
    <w:p w14:paraId="68096E91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ID_ESTADO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 xml:space="preserve">INTEGER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>NOT NULL,</w:t>
      </w:r>
    </w:p>
    <w:p w14:paraId="4CE39275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NOMBRE 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 xml:space="preserve">VARCHAR(30) </w:t>
      </w:r>
      <w:r w:rsidRPr="0065448A">
        <w:rPr>
          <w:sz w:val="22"/>
          <w:szCs w:val="22"/>
        </w:rPr>
        <w:tab/>
        <w:t>NOT NULL,</w:t>
      </w:r>
    </w:p>
    <w:p w14:paraId="51766DEA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</w:t>
      </w:r>
    </w:p>
    <w:p w14:paraId="47639AED" w14:textId="77777777" w:rsidR="002B20ED" w:rsidRPr="0065448A" w:rsidRDefault="002B20ED" w:rsidP="002B20ED">
      <w:pPr>
        <w:ind w:firstLine="142"/>
        <w:rPr>
          <w:sz w:val="22"/>
          <w:szCs w:val="22"/>
        </w:rPr>
      </w:pPr>
      <w:r w:rsidRPr="0065448A">
        <w:rPr>
          <w:sz w:val="22"/>
          <w:szCs w:val="22"/>
        </w:rPr>
        <w:t>CONSTRAINT               PK_ESTADO             PRIMARY KEY     (ID_ESTADO),</w:t>
      </w:r>
    </w:p>
    <w:p w14:paraId="533B45AC" w14:textId="77777777" w:rsidR="002B20ED" w:rsidRPr="0065448A" w:rsidRDefault="002B20ED" w:rsidP="002B20ED">
      <w:pPr>
        <w:ind w:firstLine="142"/>
        <w:rPr>
          <w:sz w:val="22"/>
          <w:szCs w:val="22"/>
        </w:rPr>
      </w:pPr>
      <w:r w:rsidRPr="0065448A">
        <w:rPr>
          <w:sz w:val="22"/>
          <w:szCs w:val="22"/>
        </w:rPr>
        <w:t>CONSTRAINT               UK1_NOMBRE_ESTADO     UNIQUE          (NOMBRE)</w:t>
      </w:r>
    </w:p>
    <w:p w14:paraId="23ECAD94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)</w:t>
      </w:r>
    </w:p>
    <w:p w14:paraId="49CBD54A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TABLESPACE USERS</w:t>
      </w:r>
    </w:p>
    <w:p w14:paraId="2BC25F83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5AD6E015" w14:textId="77777777" w:rsidR="002B20ED" w:rsidRPr="0065448A" w:rsidRDefault="002B20ED" w:rsidP="002B20ED">
      <w:pPr>
        <w:rPr>
          <w:sz w:val="22"/>
          <w:szCs w:val="22"/>
        </w:rPr>
      </w:pPr>
    </w:p>
    <w:p w14:paraId="005F6804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ALTER TABLE USUARIOS </w:t>
      </w:r>
    </w:p>
    <w:p w14:paraId="67260185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ADD CONSTRAINT               FK_USUARIO_ESTADO     FOREIGN KEY     (ID_ESTADO)</w:t>
      </w:r>
    </w:p>
    <w:p w14:paraId="381541A1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REFERENCES               ESTADO (ID_ESTADO)   ENABLE</w:t>
      </w:r>
    </w:p>
    <w:p w14:paraId="22839E73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2E6256E7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</w:t>
      </w:r>
    </w:p>
    <w:p w14:paraId="0DACAD71" w14:textId="77777777" w:rsidR="002B20ED" w:rsidRPr="0065448A" w:rsidRDefault="002B20ED" w:rsidP="002B20ED">
      <w:pPr>
        <w:rPr>
          <w:sz w:val="22"/>
          <w:szCs w:val="22"/>
        </w:rPr>
      </w:pPr>
    </w:p>
    <w:p w14:paraId="34869381" w14:textId="77777777" w:rsidR="002B20ED" w:rsidRPr="0065448A" w:rsidRDefault="002B20ED" w:rsidP="002B20ED">
      <w:pPr>
        <w:rPr>
          <w:sz w:val="22"/>
          <w:szCs w:val="22"/>
        </w:rPr>
      </w:pPr>
    </w:p>
    <w:p w14:paraId="29D59255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b/>
          <w:bCs/>
          <w:sz w:val="22"/>
          <w:szCs w:val="22"/>
        </w:rPr>
        <w:t>CREATE TABLE TIPO_DOC</w:t>
      </w:r>
      <w:r w:rsidRPr="0065448A">
        <w:rPr>
          <w:sz w:val="22"/>
          <w:szCs w:val="22"/>
        </w:rPr>
        <w:t xml:space="preserve">   (</w:t>
      </w:r>
    </w:p>
    <w:p w14:paraId="015B91E3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ID_TIPO_DOC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 xml:space="preserve">INTEGER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>NOT NULL,</w:t>
      </w:r>
    </w:p>
    <w:p w14:paraId="30F85E20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NOMBRE    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</w:r>
      <w:proofErr w:type="gramStart"/>
      <w:r w:rsidRPr="0065448A">
        <w:rPr>
          <w:sz w:val="22"/>
          <w:szCs w:val="22"/>
          <w:lang w:val="en-US"/>
        </w:rPr>
        <w:t>VARCHAR(</w:t>
      </w:r>
      <w:proofErr w:type="gramEnd"/>
      <w:r w:rsidRPr="0065448A">
        <w:rPr>
          <w:sz w:val="22"/>
          <w:szCs w:val="22"/>
          <w:lang w:val="en-US"/>
        </w:rPr>
        <w:t>30)</w:t>
      </w:r>
      <w:r w:rsidRPr="0065448A">
        <w:rPr>
          <w:sz w:val="22"/>
          <w:szCs w:val="22"/>
          <w:lang w:val="en-US"/>
        </w:rPr>
        <w:tab/>
        <w:t>NOT NULL,</w:t>
      </w:r>
    </w:p>
    <w:p w14:paraId="433FAEF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</w:t>
      </w:r>
    </w:p>
    <w:p w14:paraId="7D29228B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CONSTRAINT               PK_TIPO_DOCUMENTO            PRIMARY KEY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ID_TIPO_DOC),</w:t>
      </w:r>
    </w:p>
    <w:p w14:paraId="2E1F35F8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CONSTRAINT               UK1_NOMBRE_TIPO_DOC     UNIQUE     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NOMBRE)</w:t>
      </w:r>
    </w:p>
    <w:p w14:paraId="7E662E27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)</w:t>
      </w:r>
    </w:p>
    <w:p w14:paraId="31057DD0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TABLESPACE USERS</w:t>
      </w:r>
    </w:p>
    <w:p w14:paraId="3AB860E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;</w:t>
      </w:r>
    </w:p>
    <w:p w14:paraId="4E6ACE5E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727BD26C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ALTER TABLE USUARIOS </w:t>
      </w:r>
    </w:p>
    <w:p w14:paraId="1344771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ADD CONSTRAINT          FK2_USUARIO_TIPO_DOCUMENTO     FOREIGN KEY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ID_TIPO_DOC)</w:t>
      </w:r>
    </w:p>
    <w:p w14:paraId="449A735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REFERENCES               TIPO_DOC (ID_TIPO_</w:t>
      </w:r>
      <w:proofErr w:type="gramStart"/>
      <w:r w:rsidRPr="0065448A">
        <w:rPr>
          <w:sz w:val="22"/>
          <w:szCs w:val="22"/>
          <w:lang w:val="en-US"/>
        </w:rPr>
        <w:t xml:space="preserve">DOC)   </w:t>
      </w:r>
      <w:proofErr w:type="gramEnd"/>
      <w:r w:rsidRPr="0065448A">
        <w:rPr>
          <w:sz w:val="22"/>
          <w:szCs w:val="22"/>
          <w:lang w:val="en-US"/>
        </w:rPr>
        <w:tab/>
        <w:t>ENABLE</w:t>
      </w:r>
    </w:p>
    <w:p w14:paraId="7448C333" w14:textId="77777777" w:rsidR="002B20ED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;</w:t>
      </w:r>
    </w:p>
    <w:p w14:paraId="26756481" w14:textId="77777777" w:rsidR="002B20ED" w:rsidRDefault="002B20ED" w:rsidP="002B20ED">
      <w:pPr>
        <w:rPr>
          <w:sz w:val="22"/>
          <w:szCs w:val="22"/>
          <w:lang w:val="en-US"/>
        </w:rPr>
      </w:pPr>
    </w:p>
    <w:p w14:paraId="009D6EC7" w14:textId="77777777" w:rsidR="002B20ED" w:rsidRDefault="002B20ED" w:rsidP="002B20ED">
      <w:pPr>
        <w:rPr>
          <w:sz w:val="22"/>
          <w:szCs w:val="22"/>
          <w:lang w:val="en-US"/>
        </w:rPr>
      </w:pPr>
    </w:p>
    <w:p w14:paraId="32AF6777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0E21094A" w14:textId="77777777" w:rsidR="002B20ED" w:rsidRDefault="002B20ED" w:rsidP="002B20ED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 w:type="page"/>
      </w:r>
    </w:p>
    <w:p w14:paraId="246E1EAF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b/>
          <w:bCs/>
          <w:sz w:val="22"/>
          <w:szCs w:val="22"/>
          <w:lang w:val="en-US"/>
        </w:rPr>
        <w:lastRenderedPageBreak/>
        <w:t>CREATE TABLE TIPO_USUARIO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</w:p>
    <w:p w14:paraId="2F9BE3A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ID_TIPO_USUARIO     </w:t>
      </w:r>
      <w:r w:rsidRPr="0065448A">
        <w:rPr>
          <w:sz w:val="22"/>
          <w:szCs w:val="22"/>
          <w:lang w:val="en-US"/>
        </w:rPr>
        <w:tab/>
        <w:t xml:space="preserve">INTEGER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>NOT NULL,</w:t>
      </w:r>
    </w:p>
    <w:p w14:paraId="0A791EC1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NOMBRE        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</w:r>
      <w:proofErr w:type="gramStart"/>
      <w:r w:rsidRPr="0065448A">
        <w:rPr>
          <w:sz w:val="22"/>
          <w:szCs w:val="22"/>
          <w:lang w:val="en-US"/>
        </w:rPr>
        <w:t>VARCHAR(</w:t>
      </w:r>
      <w:proofErr w:type="gramEnd"/>
      <w:r w:rsidRPr="0065448A">
        <w:rPr>
          <w:sz w:val="22"/>
          <w:szCs w:val="22"/>
          <w:lang w:val="en-US"/>
        </w:rPr>
        <w:t xml:space="preserve">30) </w:t>
      </w:r>
      <w:r w:rsidRPr="0065448A">
        <w:rPr>
          <w:sz w:val="22"/>
          <w:szCs w:val="22"/>
          <w:lang w:val="en-US"/>
        </w:rPr>
        <w:tab/>
        <w:t>NOT NULL,</w:t>
      </w:r>
    </w:p>
    <w:p w14:paraId="639D79DC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</w:t>
      </w:r>
    </w:p>
    <w:p w14:paraId="2B58E7C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CONSTRAINT               PK_TIPO_USUARIO     PRIMARY KEY(ID_TIPO_USUARIO),</w:t>
      </w:r>
    </w:p>
    <w:p w14:paraId="0CC02F82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  <w:lang w:val="en-US"/>
        </w:rPr>
        <w:t xml:space="preserve">    </w:t>
      </w:r>
      <w:r w:rsidRPr="0065448A">
        <w:rPr>
          <w:sz w:val="22"/>
          <w:szCs w:val="22"/>
        </w:rPr>
        <w:t>CONSTRAINT               UK1_NOMBRE_TIPO_USUARIO   UNIQUE          (NOMBRE)</w:t>
      </w:r>
    </w:p>
    <w:p w14:paraId="43EB57E2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>)</w:t>
      </w:r>
    </w:p>
    <w:p w14:paraId="369741C8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 TABLESPACE USERS</w:t>
      </w:r>
    </w:p>
    <w:p w14:paraId="63C376D6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>;</w:t>
      </w:r>
    </w:p>
    <w:p w14:paraId="5CB2E022" w14:textId="77777777" w:rsidR="002B20ED" w:rsidRPr="002B20ED" w:rsidRDefault="002B20ED" w:rsidP="002B20ED">
      <w:pPr>
        <w:rPr>
          <w:sz w:val="22"/>
          <w:szCs w:val="22"/>
        </w:rPr>
      </w:pPr>
    </w:p>
    <w:p w14:paraId="554D63DF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ALTER TABLE USUARIOS </w:t>
      </w:r>
    </w:p>
    <w:p w14:paraId="14FD54F4" w14:textId="77777777" w:rsidR="002B20ED" w:rsidRPr="0065448A" w:rsidRDefault="002B20ED" w:rsidP="002B20ED">
      <w:pPr>
        <w:rPr>
          <w:sz w:val="22"/>
          <w:szCs w:val="22"/>
          <w:lang w:val="es-AR"/>
        </w:rPr>
      </w:pPr>
      <w:r w:rsidRPr="0065448A">
        <w:rPr>
          <w:sz w:val="22"/>
          <w:szCs w:val="22"/>
          <w:lang w:val="es-AR"/>
        </w:rPr>
        <w:t>ADD CONSTRAINT          FK3_USUARIO_TIPO        FOREIGNEY(ID_TIPO_USUARIO)</w:t>
      </w:r>
    </w:p>
    <w:p w14:paraId="55B0E08B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  <w:lang w:val="es-AR"/>
        </w:rPr>
        <w:t xml:space="preserve">    </w:t>
      </w:r>
      <w:r w:rsidRPr="0065448A">
        <w:rPr>
          <w:sz w:val="22"/>
          <w:szCs w:val="22"/>
        </w:rPr>
        <w:t>REFERENCES               TIPO_USUARIO (ID_TIPO_USUARIO)             ENABLE</w:t>
      </w:r>
    </w:p>
    <w:p w14:paraId="7DA30E68" w14:textId="77777777" w:rsidR="002B20ED" w:rsidRPr="002B20ED" w:rsidRDefault="002B20ED" w:rsidP="002B20ED">
      <w:pPr>
        <w:rPr>
          <w:sz w:val="22"/>
          <w:szCs w:val="22"/>
          <w:lang w:val="en-US"/>
        </w:rPr>
      </w:pPr>
      <w:r w:rsidRPr="002B20ED">
        <w:rPr>
          <w:sz w:val="22"/>
          <w:szCs w:val="22"/>
          <w:lang w:val="en-US"/>
        </w:rPr>
        <w:t>;</w:t>
      </w:r>
    </w:p>
    <w:p w14:paraId="736CAAC8" w14:textId="77777777" w:rsidR="002B20ED" w:rsidRPr="002B20ED" w:rsidRDefault="002B20ED" w:rsidP="002B20ED">
      <w:pPr>
        <w:rPr>
          <w:sz w:val="22"/>
          <w:szCs w:val="22"/>
          <w:lang w:val="en-US"/>
        </w:rPr>
      </w:pPr>
      <w:r w:rsidRPr="002B20ED">
        <w:rPr>
          <w:sz w:val="22"/>
          <w:szCs w:val="22"/>
          <w:lang w:val="en-US"/>
        </w:rPr>
        <w:t xml:space="preserve">    </w:t>
      </w:r>
    </w:p>
    <w:p w14:paraId="2AE0B65D" w14:textId="77777777" w:rsidR="002B20ED" w:rsidRPr="002B20ED" w:rsidRDefault="002B20ED" w:rsidP="002B20ED">
      <w:pPr>
        <w:rPr>
          <w:sz w:val="22"/>
          <w:szCs w:val="22"/>
          <w:lang w:val="en-US"/>
        </w:rPr>
      </w:pPr>
    </w:p>
    <w:p w14:paraId="09C0E36F" w14:textId="77777777" w:rsidR="002B20ED" w:rsidRPr="002B20ED" w:rsidRDefault="002B20ED" w:rsidP="002B20ED">
      <w:pPr>
        <w:rPr>
          <w:sz w:val="22"/>
          <w:szCs w:val="22"/>
          <w:lang w:val="en-US"/>
        </w:rPr>
      </w:pPr>
    </w:p>
    <w:p w14:paraId="47E1BE0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b/>
          <w:bCs/>
          <w:sz w:val="22"/>
          <w:szCs w:val="22"/>
          <w:lang w:val="en-US"/>
        </w:rPr>
        <w:t xml:space="preserve">CREATE TABLE </w:t>
      </w:r>
      <w:proofErr w:type="gramStart"/>
      <w:r w:rsidRPr="0065448A">
        <w:rPr>
          <w:b/>
          <w:bCs/>
          <w:sz w:val="22"/>
          <w:szCs w:val="22"/>
          <w:lang w:val="en-US"/>
        </w:rPr>
        <w:t>ZONAS</w:t>
      </w:r>
      <w:r w:rsidRPr="0065448A">
        <w:rPr>
          <w:sz w:val="22"/>
          <w:szCs w:val="22"/>
          <w:lang w:val="en-US"/>
        </w:rPr>
        <w:t xml:space="preserve">  (</w:t>
      </w:r>
      <w:proofErr w:type="gramEnd"/>
    </w:p>
    <w:p w14:paraId="3A445F9F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ID_ZONA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 xml:space="preserve">INTEGER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>NOT NULL,</w:t>
      </w:r>
    </w:p>
    <w:p w14:paraId="6C15365E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NOMBRE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</w:r>
      <w:proofErr w:type="gramStart"/>
      <w:r w:rsidRPr="0065448A">
        <w:rPr>
          <w:sz w:val="22"/>
          <w:szCs w:val="22"/>
          <w:lang w:val="en-US"/>
        </w:rPr>
        <w:t>VARCHAR(</w:t>
      </w:r>
      <w:proofErr w:type="gramEnd"/>
      <w:r w:rsidRPr="0065448A">
        <w:rPr>
          <w:sz w:val="22"/>
          <w:szCs w:val="22"/>
          <w:lang w:val="en-US"/>
        </w:rPr>
        <w:t xml:space="preserve">30) </w:t>
      </w:r>
      <w:r w:rsidRPr="0065448A">
        <w:rPr>
          <w:sz w:val="22"/>
          <w:szCs w:val="22"/>
          <w:lang w:val="en-US"/>
        </w:rPr>
        <w:tab/>
        <w:t>NOT NULL,</w:t>
      </w:r>
    </w:p>
    <w:p w14:paraId="04D3ABA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</w:t>
      </w:r>
    </w:p>
    <w:p w14:paraId="476D4172" w14:textId="77777777" w:rsidR="002B20ED" w:rsidRPr="0065448A" w:rsidRDefault="002B20ED" w:rsidP="002B20ED">
      <w:pPr>
        <w:ind w:firstLine="142"/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CONSTRAINT               </w:t>
      </w:r>
      <w:r w:rsidRPr="0065448A">
        <w:rPr>
          <w:sz w:val="22"/>
          <w:szCs w:val="22"/>
          <w:lang w:val="en-US"/>
        </w:rPr>
        <w:tab/>
        <w:t xml:space="preserve">PK_ZONA            </w:t>
      </w:r>
      <w:r w:rsidRPr="0065448A">
        <w:rPr>
          <w:sz w:val="22"/>
          <w:szCs w:val="22"/>
          <w:lang w:val="en-US"/>
        </w:rPr>
        <w:tab/>
        <w:t xml:space="preserve">PRIMARY KEY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ID_ZONA),</w:t>
      </w:r>
    </w:p>
    <w:p w14:paraId="45747E17" w14:textId="77777777" w:rsidR="002B20ED" w:rsidRPr="0065448A" w:rsidRDefault="002B20ED" w:rsidP="002B20ED">
      <w:pPr>
        <w:ind w:firstLine="142"/>
        <w:rPr>
          <w:sz w:val="22"/>
          <w:szCs w:val="22"/>
        </w:rPr>
      </w:pPr>
      <w:r w:rsidRPr="0065448A">
        <w:rPr>
          <w:sz w:val="22"/>
          <w:szCs w:val="22"/>
        </w:rPr>
        <w:t xml:space="preserve">CONSTRAINT               </w:t>
      </w:r>
      <w:r w:rsidRPr="0065448A">
        <w:rPr>
          <w:sz w:val="22"/>
          <w:szCs w:val="22"/>
        </w:rPr>
        <w:tab/>
        <w:t>UK1_NOMBRE_ZONA    UNIQUE          (NOMBRE)</w:t>
      </w:r>
    </w:p>
    <w:p w14:paraId="211623BB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)</w:t>
      </w:r>
    </w:p>
    <w:p w14:paraId="69657B92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TABLESPACE USERS</w:t>
      </w:r>
    </w:p>
    <w:p w14:paraId="75428A8B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14C9F607" w14:textId="77777777" w:rsidR="002B20ED" w:rsidRPr="0065448A" w:rsidRDefault="002B20ED" w:rsidP="002B20ED">
      <w:pPr>
        <w:rPr>
          <w:sz w:val="22"/>
          <w:szCs w:val="22"/>
        </w:rPr>
      </w:pPr>
    </w:p>
    <w:p w14:paraId="22F02404" w14:textId="77777777" w:rsidR="002B20ED" w:rsidRPr="0065448A" w:rsidRDefault="002B20ED" w:rsidP="002B20ED">
      <w:pPr>
        <w:rPr>
          <w:sz w:val="22"/>
          <w:szCs w:val="22"/>
        </w:rPr>
      </w:pPr>
    </w:p>
    <w:p w14:paraId="71A26D24" w14:textId="77777777" w:rsidR="002B20ED" w:rsidRPr="0065448A" w:rsidRDefault="002B20ED" w:rsidP="002B20ED">
      <w:pPr>
        <w:rPr>
          <w:sz w:val="22"/>
          <w:szCs w:val="22"/>
        </w:rPr>
      </w:pPr>
    </w:p>
    <w:p w14:paraId="7F41E70D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b/>
          <w:bCs/>
          <w:sz w:val="22"/>
          <w:szCs w:val="22"/>
        </w:rPr>
        <w:t>CREATE TABLE DEPARTAMENTOS</w:t>
      </w:r>
      <w:r w:rsidRPr="0065448A">
        <w:rPr>
          <w:sz w:val="22"/>
          <w:szCs w:val="22"/>
        </w:rPr>
        <w:t xml:space="preserve">  (</w:t>
      </w:r>
    </w:p>
    <w:p w14:paraId="1E49C9FF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ID_DEPARTAMENTO     </w:t>
      </w:r>
      <w:r w:rsidRPr="0065448A">
        <w:rPr>
          <w:sz w:val="22"/>
          <w:szCs w:val="22"/>
        </w:rPr>
        <w:tab/>
        <w:t xml:space="preserve">INTEGER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>NOT NULL,</w:t>
      </w:r>
    </w:p>
    <w:p w14:paraId="0FD70140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NOMBRE         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 xml:space="preserve">VARCHAR(30) </w:t>
      </w:r>
      <w:r w:rsidRPr="0065448A">
        <w:rPr>
          <w:sz w:val="22"/>
          <w:szCs w:val="22"/>
        </w:rPr>
        <w:tab/>
        <w:t>NOT NULL,</w:t>
      </w:r>
    </w:p>
    <w:p w14:paraId="46579DE9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ID_ZONA        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 xml:space="preserve">INTEGER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  <w:t>NOT NULL,</w:t>
      </w:r>
    </w:p>
    <w:p w14:paraId="2A51CD2F" w14:textId="77777777" w:rsidR="002B20ED" w:rsidRPr="0065448A" w:rsidRDefault="002B20ED" w:rsidP="002B20ED">
      <w:pPr>
        <w:rPr>
          <w:sz w:val="22"/>
          <w:szCs w:val="22"/>
        </w:rPr>
      </w:pPr>
    </w:p>
    <w:p w14:paraId="1F39603D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CONSTRAINT               </w:t>
      </w:r>
      <w:r w:rsidRPr="0065448A">
        <w:rPr>
          <w:sz w:val="22"/>
          <w:szCs w:val="22"/>
        </w:rPr>
        <w:tab/>
        <w:t>PK_DEPARTAMENTO            PRIMARY KEY    (ID_DEPARTAMENTO),</w:t>
      </w:r>
    </w:p>
    <w:p w14:paraId="772DC7AB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CONSTRAINT               </w:t>
      </w:r>
      <w:r w:rsidRPr="0065448A">
        <w:rPr>
          <w:sz w:val="22"/>
          <w:szCs w:val="22"/>
        </w:rPr>
        <w:tab/>
        <w:t>UK1_NOMBRE_DEPARTAMENTO    UNIQUE          (NOMBRE)</w:t>
      </w:r>
    </w:p>
    <w:p w14:paraId="3251DE36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)</w:t>
      </w:r>
    </w:p>
    <w:p w14:paraId="09C69776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TABLESPACE USERS</w:t>
      </w:r>
    </w:p>
    <w:p w14:paraId="22AD352E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69DDD8BC" w14:textId="77777777" w:rsidR="002B20ED" w:rsidRPr="0065448A" w:rsidRDefault="002B20ED" w:rsidP="002B20ED">
      <w:pPr>
        <w:rPr>
          <w:sz w:val="22"/>
          <w:szCs w:val="22"/>
        </w:rPr>
      </w:pPr>
    </w:p>
    <w:p w14:paraId="7ED098E2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ALTER TABLE DEPARTAMENTOS </w:t>
      </w:r>
    </w:p>
    <w:p w14:paraId="23860838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>ADD CONSTRAINT            FK3_DEPARTAMENTO_ZONA     FOREIGN KEY     (ID_ZONA)</w:t>
      </w:r>
    </w:p>
    <w:p w14:paraId="67F61865" w14:textId="77777777" w:rsidR="002B20ED" w:rsidRPr="0065448A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    </w:t>
      </w:r>
      <w:r w:rsidRPr="0065448A">
        <w:rPr>
          <w:sz w:val="22"/>
          <w:szCs w:val="22"/>
        </w:rPr>
        <w:t>REFERENCES               ZONAS (ID_ZONA)   ENABLE</w:t>
      </w:r>
    </w:p>
    <w:p w14:paraId="6712C28A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55BE1EE5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</w:t>
      </w:r>
    </w:p>
    <w:p w14:paraId="79B40D35" w14:textId="77777777" w:rsidR="002B20ED" w:rsidRDefault="002B20ED" w:rsidP="002B20E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B6B982D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b/>
          <w:bCs/>
          <w:sz w:val="22"/>
          <w:szCs w:val="22"/>
        </w:rPr>
        <w:lastRenderedPageBreak/>
        <w:t>CREATE TABLE LOCALIDADES</w:t>
      </w:r>
      <w:r w:rsidRPr="0065448A">
        <w:rPr>
          <w:sz w:val="22"/>
          <w:szCs w:val="22"/>
        </w:rPr>
        <w:t xml:space="preserve">  (</w:t>
      </w:r>
    </w:p>
    <w:p w14:paraId="39B9BBCF" w14:textId="77777777" w:rsidR="002B20ED" w:rsidRPr="0065448A" w:rsidRDefault="002B20ED" w:rsidP="002B20ED">
      <w:pPr>
        <w:tabs>
          <w:tab w:val="left" w:pos="2835"/>
          <w:tab w:val="left" w:pos="4962"/>
        </w:tabs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ID_LOCALIDAD     </w:t>
      </w:r>
      <w:r w:rsidRPr="0065448A">
        <w:rPr>
          <w:sz w:val="22"/>
          <w:szCs w:val="22"/>
          <w:lang w:val="en-US"/>
        </w:rPr>
        <w:tab/>
        <w:t xml:space="preserve">INTEGER     </w:t>
      </w:r>
      <w:r w:rsidRPr="0065448A">
        <w:rPr>
          <w:sz w:val="22"/>
          <w:szCs w:val="22"/>
          <w:lang w:val="en-US"/>
        </w:rPr>
        <w:tab/>
        <w:t>NOT NULL,</w:t>
      </w:r>
    </w:p>
    <w:p w14:paraId="2566B64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NOMBRE      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</w:r>
      <w:proofErr w:type="gramStart"/>
      <w:r w:rsidRPr="0065448A">
        <w:rPr>
          <w:sz w:val="22"/>
          <w:szCs w:val="22"/>
          <w:lang w:val="en-US"/>
        </w:rPr>
        <w:t>VARCHAR(</w:t>
      </w:r>
      <w:proofErr w:type="gramEnd"/>
      <w:r w:rsidRPr="0065448A">
        <w:rPr>
          <w:sz w:val="22"/>
          <w:szCs w:val="22"/>
          <w:lang w:val="en-US"/>
        </w:rPr>
        <w:t xml:space="preserve">30) </w:t>
      </w:r>
      <w:r w:rsidRPr="0065448A">
        <w:rPr>
          <w:sz w:val="22"/>
          <w:szCs w:val="22"/>
          <w:lang w:val="en-US"/>
        </w:rPr>
        <w:tab/>
        <w:t>NOT NULL,</w:t>
      </w:r>
    </w:p>
    <w:p w14:paraId="706BF04C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ID_DEPARTAMENTO </w:t>
      </w:r>
      <w:r w:rsidRPr="0065448A">
        <w:rPr>
          <w:sz w:val="22"/>
          <w:szCs w:val="22"/>
          <w:lang w:val="en-US"/>
        </w:rPr>
        <w:tab/>
        <w:t xml:space="preserve">INTEGER     </w:t>
      </w:r>
      <w:r w:rsidRPr="0065448A">
        <w:rPr>
          <w:sz w:val="22"/>
          <w:szCs w:val="22"/>
          <w:lang w:val="en-US"/>
        </w:rPr>
        <w:tab/>
      </w:r>
      <w:r w:rsidRPr="0065448A">
        <w:rPr>
          <w:sz w:val="22"/>
          <w:szCs w:val="22"/>
          <w:lang w:val="en-US"/>
        </w:rPr>
        <w:tab/>
        <w:t>NOT NULL,</w:t>
      </w:r>
    </w:p>
    <w:p w14:paraId="77EE9562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16E5C18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CONSTRAINT               PK_LOCALIDADES            PRIMARY KEY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ID_LOCALIDAD),</w:t>
      </w:r>
    </w:p>
    <w:p w14:paraId="073DDAF8" w14:textId="77777777" w:rsidR="002B20ED" w:rsidRPr="002B20ED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    </w:t>
      </w:r>
      <w:r w:rsidRPr="002B20ED">
        <w:rPr>
          <w:sz w:val="22"/>
          <w:szCs w:val="22"/>
          <w:lang w:val="en-US"/>
        </w:rPr>
        <w:t xml:space="preserve">CONSTRAINT               UK1_NOMBRE_LOCALIDAD      UNIQUE      </w:t>
      </w:r>
      <w:proofErr w:type="gramStart"/>
      <w:r w:rsidRPr="002B20ED">
        <w:rPr>
          <w:sz w:val="22"/>
          <w:szCs w:val="22"/>
          <w:lang w:val="en-US"/>
        </w:rPr>
        <w:t xml:space="preserve">   (</w:t>
      </w:r>
      <w:proofErr w:type="gramEnd"/>
      <w:r w:rsidRPr="002B20ED">
        <w:rPr>
          <w:sz w:val="22"/>
          <w:szCs w:val="22"/>
          <w:lang w:val="en-US"/>
        </w:rPr>
        <w:t>NOMBRE)</w:t>
      </w:r>
    </w:p>
    <w:p w14:paraId="6B0612CA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2B20ED">
        <w:rPr>
          <w:sz w:val="22"/>
          <w:szCs w:val="22"/>
          <w:lang w:val="en-US"/>
        </w:rPr>
        <w:t xml:space="preserve">     </w:t>
      </w:r>
      <w:r w:rsidRPr="0065448A">
        <w:rPr>
          <w:sz w:val="22"/>
          <w:szCs w:val="22"/>
          <w:lang w:val="en-US"/>
        </w:rPr>
        <w:t>)</w:t>
      </w:r>
    </w:p>
    <w:p w14:paraId="630BC02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TABLESPACE USERS</w:t>
      </w:r>
    </w:p>
    <w:p w14:paraId="54D759E1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;</w:t>
      </w:r>
    </w:p>
    <w:p w14:paraId="649FF20A" w14:textId="77777777" w:rsidR="002B20ED" w:rsidRPr="0065448A" w:rsidRDefault="002B20ED" w:rsidP="002B20ED">
      <w:pPr>
        <w:rPr>
          <w:sz w:val="22"/>
          <w:szCs w:val="22"/>
          <w:lang w:val="en-US"/>
        </w:rPr>
      </w:pPr>
    </w:p>
    <w:p w14:paraId="671559A6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ALTER TABLE LOCALIDADES </w:t>
      </w:r>
    </w:p>
    <w:p w14:paraId="391D2459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ADD CONSTRAINT          FK_LOCALIDAD_DEPARTAMENTO     FOREIGN KEY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ID_DEPARTAMENTO)</w:t>
      </w:r>
    </w:p>
    <w:p w14:paraId="2E084B84" w14:textId="77777777" w:rsidR="002B20ED" w:rsidRPr="002B20ED" w:rsidRDefault="002B20ED" w:rsidP="002B20ED">
      <w:pPr>
        <w:rPr>
          <w:sz w:val="22"/>
          <w:szCs w:val="22"/>
          <w:lang w:val="en-US"/>
        </w:rPr>
      </w:pPr>
      <w:r w:rsidRPr="001E09C8">
        <w:rPr>
          <w:sz w:val="22"/>
          <w:szCs w:val="22"/>
          <w:lang w:val="en-US"/>
        </w:rPr>
        <w:t xml:space="preserve">    </w:t>
      </w:r>
      <w:r w:rsidRPr="002B20ED">
        <w:rPr>
          <w:sz w:val="22"/>
          <w:szCs w:val="22"/>
          <w:lang w:val="en-US"/>
        </w:rPr>
        <w:t>REFERENCES               DEPARTAMENTOS (ID_</w:t>
      </w:r>
      <w:proofErr w:type="gramStart"/>
      <w:r w:rsidRPr="002B20ED">
        <w:rPr>
          <w:sz w:val="22"/>
          <w:szCs w:val="22"/>
          <w:lang w:val="en-US"/>
        </w:rPr>
        <w:t>DEPARTAMENTO)  ENABLE</w:t>
      </w:r>
      <w:proofErr w:type="gramEnd"/>
    </w:p>
    <w:p w14:paraId="0F45D0FC" w14:textId="77777777" w:rsidR="002B20ED" w:rsidRPr="002B20ED" w:rsidRDefault="002B20ED" w:rsidP="002B20ED">
      <w:pPr>
        <w:rPr>
          <w:sz w:val="22"/>
          <w:szCs w:val="22"/>
          <w:lang w:val="en-US"/>
        </w:rPr>
      </w:pPr>
      <w:r w:rsidRPr="002B20ED">
        <w:rPr>
          <w:sz w:val="22"/>
          <w:szCs w:val="22"/>
          <w:lang w:val="en-US"/>
        </w:rPr>
        <w:t>;</w:t>
      </w:r>
    </w:p>
    <w:p w14:paraId="046F18B6" w14:textId="77777777" w:rsidR="002B20ED" w:rsidRPr="002B20ED" w:rsidRDefault="002B20ED" w:rsidP="002B20ED">
      <w:pPr>
        <w:rPr>
          <w:sz w:val="22"/>
          <w:szCs w:val="22"/>
          <w:lang w:val="en-US"/>
        </w:rPr>
      </w:pPr>
    </w:p>
    <w:p w14:paraId="3513A455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>ALTER TABLE FORMULARIOS</w:t>
      </w:r>
    </w:p>
    <w:p w14:paraId="4D941CC8" w14:textId="77777777" w:rsidR="002B20ED" w:rsidRPr="0065448A" w:rsidRDefault="002B20ED" w:rsidP="002B20ED">
      <w:pPr>
        <w:rPr>
          <w:sz w:val="22"/>
          <w:szCs w:val="22"/>
          <w:lang w:val="en-US"/>
        </w:rPr>
      </w:pPr>
      <w:r w:rsidRPr="0065448A">
        <w:rPr>
          <w:sz w:val="22"/>
          <w:szCs w:val="22"/>
          <w:lang w:val="en-US"/>
        </w:rPr>
        <w:t xml:space="preserve">ADD CONSTRAINT            FK_FORMULARIO_LOCALIDAD     FOREIGN KEY  </w:t>
      </w:r>
      <w:proofErr w:type="gramStart"/>
      <w:r w:rsidRPr="0065448A">
        <w:rPr>
          <w:sz w:val="22"/>
          <w:szCs w:val="22"/>
          <w:lang w:val="en-US"/>
        </w:rPr>
        <w:t xml:space="preserve">   (</w:t>
      </w:r>
      <w:proofErr w:type="gramEnd"/>
      <w:r w:rsidRPr="0065448A">
        <w:rPr>
          <w:sz w:val="22"/>
          <w:szCs w:val="22"/>
          <w:lang w:val="en-US"/>
        </w:rPr>
        <w:t>ID_LOCALIDAD)</w:t>
      </w:r>
    </w:p>
    <w:p w14:paraId="4620FE92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  <w:lang w:val="en-US"/>
        </w:rPr>
        <w:t xml:space="preserve">    </w:t>
      </w:r>
      <w:r w:rsidRPr="0065448A">
        <w:rPr>
          <w:sz w:val="22"/>
          <w:szCs w:val="22"/>
        </w:rPr>
        <w:t>REFERENCES               LOCALIDADES (ID_LOCALIDAD)  ENABLE</w:t>
      </w:r>
    </w:p>
    <w:p w14:paraId="7AD2FFAD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0BA78B7C" w14:textId="77777777" w:rsidR="002B20ED" w:rsidRPr="0065448A" w:rsidRDefault="002B20ED" w:rsidP="002B20ED">
      <w:pPr>
        <w:rPr>
          <w:sz w:val="22"/>
          <w:szCs w:val="22"/>
        </w:rPr>
      </w:pPr>
    </w:p>
    <w:p w14:paraId="359EBC6F" w14:textId="77777777" w:rsidR="002B20ED" w:rsidRPr="0065448A" w:rsidRDefault="002B20ED" w:rsidP="002B20ED">
      <w:pPr>
        <w:rPr>
          <w:sz w:val="22"/>
          <w:szCs w:val="22"/>
        </w:rPr>
      </w:pPr>
    </w:p>
    <w:p w14:paraId="25AFC47E" w14:textId="77777777" w:rsidR="002B20ED" w:rsidRPr="0065448A" w:rsidRDefault="002B20ED" w:rsidP="002B20ED">
      <w:pPr>
        <w:rPr>
          <w:sz w:val="22"/>
          <w:szCs w:val="22"/>
        </w:rPr>
      </w:pPr>
    </w:p>
    <w:p w14:paraId="6311EB44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b/>
          <w:bCs/>
          <w:sz w:val="22"/>
          <w:szCs w:val="22"/>
        </w:rPr>
        <w:t>CREATE TABLE TIPO_MUESTREO</w:t>
      </w:r>
      <w:r w:rsidRPr="0065448A">
        <w:rPr>
          <w:sz w:val="22"/>
          <w:szCs w:val="22"/>
        </w:rPr>
        <w:t xml:space="preserve">   (</w:t>
      </w:r>
    </w:p>
    <w:p w14:paraId="417B7335" w14:textId="77777777" w:rsidR="002B20ED" w:rsidRPr="002B20ED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ID_TIPO_MUESTREO    </w:t>
      </w:r>
      <w:r w:rsidRPr="0065448A">
        <w:rPr>
          <w:sz w:val="22"/>
          <w:szCs w:val="22"/>
        </w:rPr>
        <w:tab/>
        <w:t xml:space="preserve">INTEGER     </w:t>
      </w:r>
      <w:r w:rsidRPr="0065448A">
        <w:rPr>
          <w:sz w:val="22"/>
          <w:szCs w:val="22"/>
        </w:rPr>
        <w:tab/>
      </w:r>
      <w:r w:rsidRPr="0065448A">
        <w:rPr>
          <w:sz w:val="22"/>
          <w:szCs w:val="22"/>
        </w:rPr>
        <w:tab/>
      </w:r>
      <w:r w:rsidRPr="002B20ED">
        <w:rPr>
          <w:sz w:val="22"/>
          <w:szCs w:val="22"/>
        </w:rPr>
        <w:t>NOT NULL,</w:t>
      </w:r>
    </w:p>
    <w:p w14:paraId="37FF9A7C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NOMBRE               </w:t>
      </w:r>
      <w:r w:rsidRPr="002B20ED">
        <w:rPr>
          <w:sz w:val="22"/>
          <w:szCs w:val="22"/>
        </w:rPr>
        <w:tab/>
      </w:r>
      <w:r w:rsidRPr="002B20ED">
        <w:rPr>
          <w:sz w:val="22"/>
          <w:szCs w:val="22"/>
        </w:rPr>
        <w:tab/>
        <w:t xml:space="preserve">VARCHAR(30) </w:t>
      </w:r>
      <w:r w:rsidRPr="002B20ED">
        <w:rPr>
          <w:sz w:val="22"/>
          <w:szCs w:val="22"/>
        </w:rPr>
        <w:tab/>
        <w:t>NOT NULL,</w:t>
      </w:r>
    </w:p>
    <w:p w14:paraId="63D665E7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    </w:t>
      </w:r>
    </w:p>
    <w:p w14:paraId="33104D79" w14:textId="77777777" w:rsidR="002B20ED" w:rsidRPr="0065448A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    </w:t>
      </w:r>
      <w:r w:rsidRPr="0065448A">
        <w:rPr>
          <w:sz w:val="22"/>
          <w:szCs w:val="22"/>
        </w:rPr>
        <w:t>CONSTRAINT               PK_TIPO_MUESTREO            PRIMARY KEY    (ID_TIPO_MUESTREO),</w:t>
      </w:r>
    </w:p>
    <w:p w14:paraId="1378ECC8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CONSTRAINT               UK1_NOMBRE_TIPO_MUESTREO     UNIQUE         (NOMBRE)</w:t>
      </w:r>
    </w:p>
    <w:p w14:paraId="2120759F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)   </w:t>
      </w:r>
    </w:p>
    <w:p w14:paraId="754D1ABE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TABLESPACE USERS</w:t>
      </w:r>
    </w:p>
    <w:p w14:paraId="2A07DDE4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;</w:t>
      </w:r>
    </w:p>
    <w:p w14:paraId="0AD838D7" w14:textId="77777777" w:rsidR="002B20ED" w:rsidRPr="0065448A" w:rsidRDefault="002B20ED" w:rsidP="002B20ED">
      <w:pPr>
        <w:rPr>
          <w:sz w:val="22"/>
          <w:szCs w:val="22"/>
        </w:rPr>
      </w:pPr>
    </w:p>
    <w:p w14:paraId="24094EBF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ALTER TABLE FORMULARIOS</w:t>
      </w:r>
    </w:p>
    <w:p w14:paraId="141EC989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>ADD CONSTRAINT               FK2_FORMULARIO_TIPO_MUESTREO     FOREIGN KEY     (ID_TIPO_MUESTREO)</w:t>
      </w:r>
    </w:p>
    <w:p w14:paraId="7C263F91" w14:textId="77777777" w:rsidR="002B20ED" w:rsidRPr="0065448A" w:rsidRDefault="002B20ED" w:rsidP="002B20ED">
      <w:pPr>
        <w:rPr>
          <w:sz w:val="22"/>
          <w:szCs w:val="22"/>
        </w:rPr>
      </w:pPr>
      <w:r w:rsidRPr="0065448A">
        <w:rPr>
          <w:sz w:val="22"/>
          <w:szCs w:val="22"/>
        </w:rPr>
        <w:t xml:space="preserve">    REFERENCES               TIPO_MUESTREO (ID_TIPO_MUESTREO)   </w:t>
      </w:r>
      <w:r w:rsidRPr="0065448A">
        <w:rPr>
          <w:sz w:val="22"/>
          <w:szCs w:val="22"/>
        </w:rPr>
        <w:tab/>
        <w:t>ENABLE;</w:t>
      </w:r>
    </w:p>
    <w:p w14:paraId="6261A3B9" w14:textId="77777777" w:rsidR="002B20ED" w:rsidRPr="0065448A" w:rsidRDefault="002B20ED" w:rsidP="002B20ED">
      <w:pPr>
        <w:rPr>
          <w:sz w:val="20"/>
          <w:szCs w:val="20"/>
        </w:rPr>
      </w:pPr>
    </w:p>
    <w:p w14:paraId="56D2C866" w14:textId="77777777" w:rsidR="002B20ED" w:rsidRPr="0065448A" w:rsidRDefault="002B20ED" w:rsidP="002B20ED">
      <w:pPr>
        <w:rPr>
          <w:sz w:val="20"/>
          <w:szCs w:val="20"/>
        </w:rPr>
      </w:pPr>
    </w:p>
    <w:p w14:paraId="6F5EC2E0" w14:textId="77777777" w:rsidR="002B20ED" w:rsidRPr="0065448A" w:rsidRDefault="002B20ED" w:rsidP="002B20ED">
      <w:pPr>
        <w:rPr>
          <w:sz w:val="20"/>
          <w:szCs w:val="20"/>
        </w:rPr>
      </w:pPr>
    </w:p>
    <w:p w14:paraId="2166F2B4" w14:textId="77777777" w:rsidR="002B20ED" w:rsidRPr="0065448A" w:rsidRDefault="002B20ED" w:rsidP="002B20ED">
      <w:pPr>
        <w:rPr>
          <w:b/>
          <w:bCs/>
          <w:sz w:val="20"/>
          <w:szCs w:val="20"/>
        </w:rPr>
      </w:pPr>
      <w:r w:rsidRPr="0065448A">
        <w:rPr>
          <w:b/>
          <w:bCs/>
          <w:sz w:val="20"/>
          <w:szCs w:val="20"/>
        </w:rPr>
        <w:br w:type="page"/>
      </w:r>
    </w:p>
    <w:p w14:paraId="0579A974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b/>
          <w:bCs/>
          <w:sz w:val="22"/>
          <w:szCs w:val="22"/>
        </w:rPr>
        <w:lastRenderedPageBreak/>
        <w:t>CREATE TABLE EQUIPAMIENTO</w:t>
      </w:r>
      <w:r w:rsidRPr="00F450A7">
        <w:rPr>
          <w:sz w:val="22"/>
          <w:szCs w:val="22"/>
        </w:rPr>
        <w:t xml:space="preserve">   (</w:t>
      </w:r>
    </w:p>
    <w:p w14:paraId="27667440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ID_EQUIPAMIENTO     </w:t>
      </w:r>
      <w:r w:rsidRPr="00F450A7">
        <w:rPr>
          <w:sz w:val="22"/>
          <w:szCs w:val="22"/>
        </w:rPr>
        <w:tab/>
        <w:t xml:space="preserve">INTEGER     </w:t>
      </w:r>
      <w:r w:rsidRPr="00F450A7">
        <w:rPr>
          <w:sz w:val="22"/>
          <w:szCs w:val="22"/>
        </w:rPr>
        <w:tab/>
      </w:r>
      <w:r w:rsidRPr="00F450A7">
        <w:rPr>
          <w:sz w:val="22"/>
          <w:szCs w:val="22"/>
        </w:rPr>
        <w:tab/>
        <w:t>NOT NULL,</w:t>
      </w:r>
    </w:p>
    <w:p w14:paraId="20867C11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NOMBRE              </w:t>
      </w:r>
      <w:r w:rsidRPr="00F450A7">
        <w:rPr>
          <w:sz w:val="22"/>
          <w:szCs w:val="22"/>
        </w:rPr>
        <w:tab/>
      </w:r>
      <w:r w:rsidRPr="00F450A7">
        <w:rPr>
          <w:sz w:val="22"/>
          <w:szCs w:val="22"/>
        </w:rPr>
        <w:tab/>
        <w:t xml:space="preserve">VARCHAR(30) </w:t>
      </w:r>
      <w:r w:rsidRPr="00F450A7">
        <w:rPr>
          <w:sz w:val="22"/>
          <w:szCs w:val="22"/>
        </w:rPr>
        <w:tab/>
        <w:t>NOT NULL,</w:t>
      </w:r>
    </w:p>
    <w:p w14:paraId="62525038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</w:t>
      </w:r>
    </w:p>
    <w:p w14:paraId="0ADC6F74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PK_EQUIPAMIENTO            PRIMARY KEY    (ID_EQUIPAMIENTO),</w:t>
      </w:r>
    </w:p>
    <w:p w14:paraId="45AC7953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UK1_NOMBRE_EQUIPAMIENTO     UNIQUE         (NOMBRE)</w:t>
      </w:r>
    </w:p>
    <w:p w14:paraId="04B74A3C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</w:rPr>
        <w:t xml:space="preserve">    </w:t>
      </w:r>
      <w:r w:rsidRPr="00F450A7">
        <w:rPr>
          <w:sz w:val="22"/>
          <w:szCs w:val="22"/>
          <w:lang w:val="en-US"/>
        </w:rPr>
        <w:t>)</w:t>
      </w:r>
    </w:p>
    <w:p w14:paraId="06A7948D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TABLESPACE USERS</w:t>
      </w:r>
    </w:p>
    <w:p w14:paraId="65FA93E7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;</w:t>
      </w:r>
    </w:p>
    <w:p w14:paraId="5908E4FA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ALTER TABLE FORMULARIOS</w:t>
      </w:r>
    </w:p>
    <w:p w14:paraId="45451F6A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ADD CONSTRAINT               FK3_FORMULARIO_EQUIPAMIENTO     FOREIGN KEY 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ID_EQUIPAMIENTO)</w:t>
      </w:r>
    </w:p>
    <w:p w14:paraId="07D3021F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  <w:lang w:val="en-US"/>
        </w:rPr>
        <w:t xml:space="preserve">    </w:t>
      </w:r>
      <w:r w:rsidRPr="00F450A7">
        <w:rPr>
          <w:sz w:val="22"/>
          <w:szCs w:val="22"/>
        </w:rPr>
        <w:t>REFERENCES               EQUIPAMIENTO (ID_EQUIPAMIENTO)   ENABLE;</w:t>
      </w:r>
    </w:p>
    <w:p w14:paraId="45052638" w14:textId="77777777" w:rsidR="002B20ED" w:rsidRPr="00F450A7" w:rsidRDefault="002B20ED" w:rsidP="002B20ED">
      <w:pPr>
        <w:rPr>
          <w:sz w:val="22"/>
          <w:szCs w:val="22"/>
        </w:rPr>
      </w:pPr>
    </w:p>
    <w:p w14:paraId="71980CB4" w14:textId="77777777" w:rsidR="002B20ED" w:rsidRPr="00F450A7" w:rsidRDefault="002B20ED" w:rsidP="002B20ED">
      <w:pPr>
        <w:rPr>
          <w:sz w:val="22"/>
          <w:szCs w:val="22"/>
        </w:rPr>
      </w:pPr>
    </w:p>
    <w:p w14:paraId="712C57D7" w14:textId="77777777" w:rsidR="002B20ED" w:rsidRPr="00F450A7" w:rsidRDefault="002B20ED" w:rsidP="002B20ED">
      <w:pPr>
        <w:rPr>
          <w:sz w:val="22"/>
          <w:szCs w:val="22"/>
        </w:rPr>
      </w:pPr>
    </w:p>
    <w:p w14:paraId="4D32B616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b/>
          <w:bCs/>
          <w:sz w:val="22"/>
          <w:szCs w:val="22"/>
        </w:rPr>
        <w:t>CREATE TABLE ESTACION_MUESTREO</w:t>
      </w:r>
      <w:r w:rsidRPr="00F450A7">
        <w:rPr>
          <w:sz w:val="22"/>
          <w:szCs w:val="22"/>
        </w:rPr>
        <w:t xml:space="preserve">   (</w:t>
      </w:r>
    </w:p>
    <w:p w14:paraId="2D8041E2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ID_ESTACION_MUESTREO     INTEGER     </w:t>
      </w:r>
      <w:r w:rsidRPr="00F450A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50A7">
        <w:rPr>
          <w:sz w:val="22"/>
          <w:szCs w:val="22"/>
        </w:rPr>
        <w:t>NOT NULL,</w:t>
      </w:r>
    </w:p>
    <w:p w14:paraId="2C6C576A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NOMBRE               </w:t>
      </w:r>
      <w:r w:rsidRPr="00F450A7">
        <w:rPr>
          <w:sz w:val="22"/>
          <w:szCs w:val="22"/>
        </w:rPr>
        <w:tab/>
      </w:r>
      <w:r w:rsidRPr="00F450A7">
        <w:rPr>
          <w:sz w:val="22"/>
          <w:szCs w:val="22"/>
        </w:rPr>
        <w:tab/>
        <w:t xml:space="preserve">VARCHAR(30) </w:t>
      </w:r>
      <w:r w:rsidRPr="00F450A7">
        <w:rPr>
          <w:sz w:val="22"/>
          <w:szCs w:val="22"/>
        </w:rPr>
        <w:tab/>
        <w:t>NOT NULL,</w:t>
      </w:r>
    </w:p>
    <w:p w14:paraId="53624EF4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</w:t>
      </w:r>
    </w:p>
    <w:p w14:paraId="7D7BD17C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PK_ESTACION_MUESTREO            PRIMARY KEY    (ID_ESTACION_MUESTREO),</w:t>
      </w:r>
    </w:p>
    <w:p w14:paraId="12208300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UK1_NOMBRE_ESTACION_MUESTREO     UNIQUE         (NOMBRE)</w:t>
      </w:r>
    </w:p>
    <w:p w14:paraId="044E61B5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)</w:t>
      </w:r>
    </w:p>
    <w:p w14:paraId="4E0713E7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TABLESPACE USERS</w:t>
      </w:r>
    </w:p>
    <w:p w14:paraId="009352C6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;</w:t>
      </w:r>
    </w:p>
    <w:p w14:paraId="2EDB1ED8" w14:textId="77777777" w:rsidR="002B20ED" w:rsidRPr="00F450A7" w:rsidRDefault="002B20ED" w:rsidP="002B20ED">
      <w:pPr>
        <w:rPr>
          <w:sz w:val="22"/>
          <w:szCs w:val="22"/>
        </w:rPr>
      </w:pPr>
    </w:p>
    <w:p w14:paraId="273AFEB1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ALTER TABLE FORMULARIOS</w:t>
      </w:r>
    </w:p>
    <w:p w14:paraId="1D499073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ADD CONSTRAINT               FK4_FORMULARIO_ESTACION_MUESTREO     FOREIGN KEY     (ID_ESTACION_MUESTREO)</w:t>
      </w:r>
    </w:p>
    <w:p w14:paraId="2A375A31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REFERENCES               ESTACION_MUESTREO (ID_ESTACION_MUESTREO)   ENABLE;</w:t>
      </w:r>
    </w:p>
    <w:p w14:paraId="288BD3CB" w14:textId="77777777" w:rsidR="002B20ED" w:rsidRPr="00F450A7" w:rsidRDefault="002B20ED" w:rsidP="002B20ED">
      <w:pPr>
        <w:rPr>
          <w:sz w:val="22"/>
          <w:szCs w:val="22"/>
        </w:rPr>
      </w:pPr>
    </w:p>
    <w:p w14:paraId="1748E79B" w14:textId="77777777" w:rsidR="002B20ED" w:rsidRPr="00F450A7" w:rsidRDefault="002B20ED" w:rsidP="002B20ED">
      <w:pPr>
        <w:rPr>
          <w:sz w:val="22"/>
          <w:szCs w:val="22"/>
        </w:rPr>
      </w:pPr>
    </w:p>
    <w:p w14:paraId="62E9E0C3" w14:textId="77777777" w:rsidR="002B20ED" w:rsidRPr="00F450A7" w:rsidRDefault="002B20ED" w:rsidP="002B20ED">
      <w:pPr>
        <w:rPr>
          <w:sz w:val="22"/>
          <w:szCs w:val="22"/>
        </w:rPr>
      </w:pPr>
    </w:p>
    <w:p w14:paraId="41608AEB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b/>
          <w:bCs/>
          <w:sz w:val="22"/>
          <w:szCs w:val="22"/>
        </w:rPr>
        <w:t>CREATE TABLE METODO_MUESTREO</w:t>
      </w:r>
      <w:r w:rsidRPr="00F450A7">
        <w:rPr>
          <w:sz w:val="22"/>
          <w:szCs w:val="22"/>
        </w:rPr>
        <w:t xml:space="preserve">   (</w:t>
      </w:r>
    </w:p>
    <w:p w14:paraId="2FBE3516" w14:textId="77777777" w:rsidR="002B20ED" w:rsidRPr="002B20ED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ID_METODO_MUESTREO     INTEGER    </w:t>
      </w:r>
      <w:r w:rsidRPr="00F450A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20ED">
        <w:rPr>
          <w:sz w:val="22"/>
          <w:szCs w:val="22"/>
        </w:rPr>
        <w:t>NOT NULL,</w:t>
      </w:r>
    </w:p>
    <w:p w14:paraId="2F074D0F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NOMBRE               </w:t>
      </w:r>
      <w:r w:rsidRPr="002B20ED">
        <w:rPr>
          <w:sz w:val="22"/>
          <w:szCs w:val="22"/>
        </w:rPr>
        <w:tab/>
      </w:r>
      <w:r w:rsidRPr="002B20ED">
        <w:rPr>
          <w:sz w:val="22"/>
          <w:szCs w:val="22"/>
        </w:rPr>
        <w:tab/>
        <w:t xml:space="preserve">VARCHAR(30) </w:t>
      </w:r>
      <w:r w:rsidRPr="002B20ED">
        <w:rPr>
          <w:sz w:val="22"/>
          <w:szCs w:val="22"/>
        </w:rPr>
        <w:tab/>
        <w:t>NOT NULL,</w:t>
      </w:r>
    </w:p>
    <w:p w14:paraId="4623F78A" w14:textId="77777777" w:rsidR="002B20ED" w:rsidRPr="002B20ED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    </w:t>
      </w:r>
    </w:p>
    <w:p w14:paraId="6CDC40B9" w14:textId="77777777" w:rsidR="002B20ED" w:rsidRPr="00F450A7" w:rsidRDefault="002B20ED" w:rsidP="002B20ED">
      <w:pPr>
        <w:rPr>
          <w:sz w:val="22"/>
          <w:szCs w:val="22"/>
        </w:rPr>
      </w:pPr>
      <w:r w:rsidRPr="002B20ED">
        <w:rPr>
          <w:sz w:val="22"/>
          <w:szCs w:val="22"/>
        </w:rPr>
        <w:t xml:space="preserve">    </w:t>
      </w:r>
      <w:r w:rsidRPr="00F450A7">
        <w:rPr>
          <w:sz w:val="22"/>
          <w:szCs w:val="22"/>
        </w:rPr>
        <w:t>CONSTRAINT               PK_METODO_MUESTREO            PRIMARY KEY    (ID_METODO_MUESTREO),</w:t>
      </w:r>
    </w:p>
    <w:p w14:paraId="58ABE002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UK1_NOMBRE_METODO_MUESTREO     UNIQUE         (NOMBRE)</w:t>
      </w:r>
    </w:p>
    <w:p w14:paraId="54BD8EA8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</w:t>
      </w:r>
    </w:p>
    <w:p w14:paraId="0716AC62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)</w:t>
      </w:r>
    </w:p>
    <w:p w14:paraId="0BDFEDEB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TABLESPACE USERS</w:t>
      </w:r>
    </w:p>
    <w:p w14:paraId="28B6FA55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;</w:t>
      </w:r>
    </w:p>
    <w:p w14:paraId="0EAE5DEE" w14:textId="77777777" w:rsidR="002B20ED" w:rsidRPr="00F450A7" w:rsidRDefault="002B20ED" w:rsidP="002B20ED">
      <w:pPr>
        <w:rPr>
          <w:sz w:val="22"/>
          <w:szCs w:val="22"/>
        </w:rPr>
      </w:pPr>
    </w:p>
    <w:p w14:paraId="52563F23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ALTER TABLE FORMULARIOS</w:t>
      </w:r>
    </w:p>
    <w:p w14:paraId="51C10D16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ADD CONSTRAINT               FK5_FORMULARIO_METODO_MUESTREO     FOREIGN KEY     (ID_METODO_MUESTREO)</w:t>
      </w:r>
    </w:p>
    <w:p w14:paraId="761FE9FE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REFERENCES               METODO_MUESTREO (ID_METODO_MUESTREO)   ENABLE;</w:t>
      </w:r>
    </w:p>
    <w:p w14:paraId="4160AFC8" w14:textId="77777777" w:rsidR="002B20ED" w:rsidRPr="00F450A7" w:rsidRDefault="002B20ED" w:rsidP="002B20ED">
      <w:pPr>
        <w:rPr>
          <w:sz w:val="22"/>
          <w:szCs w:val="22"/>
        </w:rPr>
      </w:pPr>
    </w:p>
    <w:p w14:paraId="354464E6" w14:textId="77777777" w:rsidR="002B20ED" w:rsidRPr="00F450A7" w:rsidRDefault="002B20ED" w:rsidP="002B20ED">
      <w:pPr>
        <w:rPr>
          <w:sz w:val="22"/>
          <w:szCs w:val="22"/>
        </w:rPr>
      </w:pPr>
    </w:p>
    <w:p w14:paraId="1BDF8BD8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b/>
          <w:bCs/>
          <w:sz w:val="22"/>
          <w:szCs w:val="22"/>
          <w:lang w:val="en-US"/>
        </w:rPr>
        <w:lastRenderedPageBreak/>
        <w:t>CREATE TABLE FORMULARIO_CASILLA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</w:p>
    <w:p w14:paraId="6A04B176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ID_FORMULARIO_CASILLA    INTEGER     </w:t>
      </w:r>
      <w:r w:rsidRPr="00F450A7">
        <w:rPr>
          <w:sz w:val="22"/>
          <w:szCs w:val="22"/>
          <w:lang w:val="en-US"/>
        </w:rPr>
        <w:tab/>
        <w:t>NOT NULL,</w:t>
      </w:r>
    </w:p>
    <w:p w14:paraId="5118ED75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ID_FORM               </w:t>
      </w:r>
      <w:r w:rsidRPr="00F450A7">
        <w:rPr>
          <w:sz w:val="22"/>
          <w:szCs w:val="22"/>
          <w:lang w:val="en-US"/>
        </w:rPr>
        <w:tab/>
      </w:r>
      <w:r w:rsidRPr="00F450A7">
        <w:rPr>
          <w:sz w:val="22"/>
          <w:szCs w:val="22"/>
          <w:lang w:val="en-US"/>
        </w:rPr>
        <w:tab/>
        <w:t xml:space="preserve">    INTEGER </w:t>
      </w:r>
      <w:r w:rsidRPr="00F450A7">
        <w:rPr>
          <w:sz w:val="22"/>
          <w:szCs w:val="22"/>
          <w:lang w:val="en-US"/>
        </w:rPr>
        <w:tab/>
      </w:r>
      <w:r w:rsidRPr="00F450A7">
        <w:rPr>
          <w:sz w:val="22"/>
          <w:szCs w:val="22"/>
          <w:lang w:val="en-US"/>
        </w:rPr>
        <w:tab/>
        <w:t>NOT NULL,</w:t>
      </w:r>
    </w:p>
    <w:p w14:paraId="445A896E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ID_CASILLA               </w:t>
      </w:r>
      <w:r w:rsidRPr="00F450A7">
        <w:rPr>
          <w:sz w:val="22"/>
          <w:szCs w:val="22"/>
          <w:lang w:val="en-US"/>
        </w:rPr>
        <w:tab/>
        <w:t xml:space="preserve">   </w:t>
      </w:r>
      <w:r>
        <w:rPr>
          <w:sz w:val="22"/>
          <w:szCs w:val="22"/>
          <w:lang w:val="en-US"/>
        </w:rPr>
        <w:tab/>
        <w:t xml:space="preserve">    </w:t>
      </w:r>
      <w:r w:rsidRPr="00F450A7">
        <w:rPr>
          <w:sz w:val="22"/>
          <w:szCs w:val="22"/>
          <w:lang w:val="en-US"/>
        </w:rPr>
        <w:t>INTEGER</w:t>
      </w:r>
      <w:r w:rsidRPr="00F450A7">
        <w:rPr>
          <w:sz w:val="22"/>
          <w:szCs w:val="22"/>
          <w:lang w:val="en-US"/>
        </w:rPr>
        <w:tab/>
        <w:t xml:space="preserve"> </w:t>
      </w:r>
      <w:r w:rsidRPr="00F450A7">
        <w:rPr>
          <w:sz w:val="22"/>
          <w:szCs w:val="22"/>
          <w:lang w:val="en-US"/>
        </w:rPr>
        <w:tab/>
        <w:t>NOT NULL,</w:t>
      </w:r>
    </w:p>
    <w:p w14:paraId="60571853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</w:t>
      </w:r>
    </w:p>
    <w:p w14:paraId="084D206A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CONSTRAINT               PK_FORMULARIO_CASILLA            PRIMARY KEY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ID_FORMULARIO_CASILLA)</w:t>
      </w:r>
    </w:p>
    <w:p w14:paraId="11E14A71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)</w:t>
      </w:r>
    </w:p>
    <w:p w14:paraId="0AF192EB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TABLESPACE USERS</w:t>
      </w:r>
    </w:p>
    <w:p w14:paraId="709DE7E2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;</w:t>
      </w:r>
    </w:p>
    <w:p w14:paraId="74D5B0E0" w14:textId="77777777" w:rsidR="002B20ED" w:rsidRPr="00F450A7" w:rsidRDefault="002B20ED" w:rsidP="002B20ED">
      <w:pPr>
        <w:rPr>
          <w:sz w:val="22"/>
          <w:szCs w:val="22"/>
          <w:lang w:val="en-US"/>
        </w:rPr>
      </w:pPr>
    </w:p>
    <w:p w14:paraId="44EF713E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ALTER TABLE FORMULARIO_CASILLA</w:t>
      </w:r>
    </w:p>
    <w:p w14:paraId="30D838B5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ADD CONSTRAINT               FK1_FORMULARIO_ID     FOREIGN KEY 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ID_FORM)</w:t>
      </w:r>
    </w:p>
    <w:p w14:paraId="720441C8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REFERENCES               FORMULARIOS (ID_</w:t>
      </w:r>
      <w:proofErr w:type="gramStart"/>
      <w:r w:rsidRPr="00F450A7">
        <w:rPr>
          <w:sz w:val="22"/>
          <w:szCs w:val="22"/>
          <w:lang w:val="en-US"/>
        </w:rPr>
        <w:t xml:space="preserve">FORM)   </w:t>
      </w:r>
      <w:proofErr w:type="gramEnd"/>
      <w:r w:rsidRPr="00F450A7">
        <w:rPr>
          <w:sz w:val="22"/>
          <w:szCs w:val="22"/>
          <w:lang w:val="en-US"/>
        </w:rPr>
        <w:t>ENABLE;</w:t>
      </w:r>
    </w:p>
    <w:p w14:paraId="285C812E" w14:textId="77777777" w:rsidR="002B20ED" w:rsidRPr="00F450A7" w:rsidRDefault="002B20ED" w:rsidP="002B20ED">
      <w:pPr>
        <w:rPr>
          <w:sz w:val="22"/>
          <w:szCs w:val="22"/>
          <w:lang w:val="en-US"/>
        </w:rPr>
      </w:pPr>
    </w:p>
    <w:p w14:paraId="7FD48E5C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ALTER TABLE FORMULARIO_CASILLA</w:t>
      </w:r>
    </w:p>
    <w:p w14:paraId="186658A9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ADD CONSTRAINT               FK2_FORMULARIO_ID_CASILLA     FOREIGN KEY 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ID_CASILLA)</w:t>
      </w:r>
    </w:p>
    <w:p w14:paraId="2963FAFA" w14:textId="77777777" w:rsidR="002B20ED" w:rsidRPr="00F450A7" w:rsidRDefault="002B20ED" w:rsidP="002B20ED">
      <w:pPr>
        <w:rPr>
          <w:sz w:val="22"/>
          <w:szCs w:val="22"/>
        </w:rPr>
      </w:pPr>
      <w:r w:rsidRPr="001E09C8">
        <w:rPr>
          <w:sz w:val="22"/>
          <w:szCs w:val="22"/>
          <w:lang w:val="en-US"/>
        </w:rPr>
        <w:t xml:space="preserve">    </w:t>
      </w:r>
      <w:r w:rsidRPr="00F450A7">
        <w:rPr>
          <w:sz w:val="22"/>
          <w:szCs w:val="22"/>
        </w:rPr>
        <w:t>REFERENCES               CASILLAS (ID_CASILLA)   ENABLE;</w:t>
      </w:r>
    </w:p>
    <w:p w14:paraId="7BA00968" w14:textId="77777777" w:rsidR="002B20ED" w:rsidRPr="00F450A7" w:rsidRDefault="002B20ED" w:rsidP="002B20ED">
      <w:pPr>
        <w:rPr>
          <w:sz w:val="22"/>
          <w:szCs w:val="22"/>
        </w:rPr>
      </w:pPr>
    </w:p>
    <w:p w14:paraId="4595CAA6" w14:textId="77777777" w:rsidR="002B20ED" w:rsidRPr="00F450A7" w:rsidRDefault="002B20ED" w:rsidP="002B20ED">
      <w:pPr>
        <w:rPr>
          <w:sz w:val="22"/>
          <w:szCs w:val="22"/>
        </w:rPr>
      </w:pPr>
    </w:p>
    <w:p w14:paraId="1E8C237D" w14:textId="77777777" w:rsidR="002B20ED" w:rsidRPr="00F450A7" w:rsidRDefault="002B20ED" w:rsidP="002B20ED">
      <w:pPr>
        <w:rPr>
          <w:sz w:val="22"/>
          <w:szCs w:val="22"/>
        </w:rPr>
      </w:pPr>
    </w:p>
    <w:p w14:paraId="013A3C72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b/>
          <w:bCs/>
          <w:sz w:val="22"/>
          <w:szCs w:val="22"/>
          <w:lang w:val="en-US"/>
        </w:rPr>
        <w:t>CREATE TABLE TIPO_INPUT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</w:p>
    <w:p w14:paraId="322D8036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ID_TIPO_INPUT     </w:t>
      </w:r>
      <w:r w:rsidRPr="00F450A7">
        <w:rPr>
          <w:sz w:val="22"/>
          <w:szCs w:val="22"/>
          <w:lang w:val="en-US"/>
        </w:rPr>
        <w:tab/>
      </w:r>
      <w:r w:rsidRPr="00F450A7">
        <w:rPr>
          <w:sz w:val="22"/>
          <w:szCs w:val="22"/>
          <w:lang w:val="en-US"/>
        </w:rPr>
        <w:tab/>
        <w:t xml:space="preserve">INTEGER     </w:t>
      </w:r>
      <w:r w:rsidRPr="00F450A7">
        <w:rPr>
          <w:sz w:val="22"/>
          <w:szCs w:val="22"/>
          <w:lang w:val="en-US"/>
        </w:rPr>
        <w:tab/>
      </w:r>
      <w:r w:rsidRPr="00F450A7">
        <w:rPr>
          <w:sz w:val="22"/>
          <w:szCs w:val="22"/>
          <w:lang w:val="en-US"/>
        </w:rPr>
        <w:tab/>
        <w:t>NOT NULL,</w:t>
      </w:r>
    </w:p>
    <w:p w14:paraId="169C6433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NOMBRE               </w:t>
      </w:r>
      <w:r w:rsidRPr="00F450A7">
        <w:rPr>
          <w:sz w:val="22"/>
          <w:szCs w:val="22"/>
          <w:lang w:val="en-US"/>
        </w:rPr>
        <w:tab/>
      </w:r>
      <w:r w:rsidRPr="00F450A7">
        <w:rPr>
          <w:sz w:val="22"/>
          <w:szCs w:val="22"/>
          <w:lang w:val="en-US"/>
        </w:rPr>
        <w:tab/>
      </w:r>
      <w:proofErr w:type="gramStart"/>
      <w:r w:rsidRPr="00F450A7">
        <w:rPr>
          <w:sz w:val="22"/>
          <w:szCs w:val="22"/>
          <w:lang w:val="en-US"/>
        </w:rPr>
        <w:t>VARCHAR(</w:t>
      </w:r>
      <w:proofErr w:type="gramEnd"/>
      <w:r w:rsidRPr="00F450A7">
        <w:rPr>
          <w:sz w:val="22"/>
          <w:szCs w:val="22"/>
          <w:lang w:val="en-US"/>
        </w:rPr>
        <w:t xml:space="preserve">30) </w:t>
      </w:r>
      <w:r w:rsidRPr="00F450A7">
        <w:rPr>
          <w:sz w:val="22"/>
          <w:szCs w:val="22"/>
          <w:lang w:val="en-US"/>
        </w:rPr>
        <w:tab/>
        <w:t>NOT NULL,</w:t>
      </w:r>
    </w:p>
    <w:p w14:paraId="08BCA992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</w:t>
      </w:r>
    </w:p>
    <w:p w14:paraId="48C2083D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CONSTRAINT               PK_TIPO_INPUT            PRIMARY KEY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ID_TIPO_INPUT),</w:t>
      </w:r>
    </w:p>
    <w:p w14:paraId="56C2E536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CONSTRAINT               UK1_NOMBRE_INPUT    UNIQUE     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NOMBRE)</w:t>
      </w:r>
    </w:p>
    <w:p w14:paraId="0DE03112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    )</w:t>
      </w:r>
    </w:p>
    <w:p w14:paraId="6CC73AF4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TABLESPACE USERS</w:t>
      </w:r>
    </w:p>
    <w:p w14:paraId="322DA46B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;</w:t>
      </w:r>
    </w:p>
    <w:p w14:paraId="1C09676D" w14:textId="77777777" w:rsidR="002B20ED" w:rsidRPr="00F450A7" w:rsidRDefault="002B20ED" w:rsidP="002B20ED">
      <w:pPr>
        <w:rPr>
          <w:sz w:val="22"/>
          <w:szCs w:val="22"/>
          <w:lang w:val="en-US"/>
        </w:rPr>
      </w:pPr>
    </w:p>
    <w:p w14:paraId="2FD1902C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>ALTER TABLE CASILLAS</w:t>
      </w:r>
    </w:p>
    <w:p w14:paraId="1594BE14" w14:textId="77777777" w:rsidR="002B20ED" w:rsidRPr="00F450A7" w:rsidRDefault="002B20ED" w:rsidP="002B20ED">
      <w:pPr>
        <w:rPr>
          <w:sz w:val="22"/>
          <w:szCs w:val="22"/>
          <w:lang w:val="en-US"/>
        </w:rPr>
      </w:pPr>
      <w:r w:rsidRPr="00F450A7">
        <w:rPr>
          <w:sz w:val="22"/>
          <w:szCs w:val="22"/>
          <w:lang w:val="en-US"/>
        </w:rPr>
        <w:t xml:space="preserve">ADD CONSTRAINT               FK2_CASILLA_ID_TIPO_INPUT     FOREIGN KEY  </w:t>
      </w:r>
      <w:proofErr w:type="gramStart"/>
      <w:r w:rsidRPr="00F450A7">
        <w:rPr>
          <w:sz w:val="22"/>
          <w:szCs w:val="22"/>
          <w:lang w:val="en-US"/>
        </w:rPr>
        <w:t xml:space="preserve">   (</w:t>
      </w:r>
      <w:proofErr w:type="gramEnd"/>
      <w:r w:rsidRPr="00F450A7">
        <w:rPr>
          <w:sz w:val="22"/>
          <w:szCs w:val="22"/>
          <w:lang w:val="en-US"/>
        </w:rPr>
        <w:t>ID_TIPO_INPUT)</w:t>
      </w:r>
    </w:p>
    <w:p w14:paraId="064CD3CB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  <w:lang w:val="en-US"/>
        </w:rPr>
        <w:t xml:space="preserve">    </w:t>
      </w:r>
      <w:r w:rsidRPr="00F450A7">
        <w:rPr>
          <w:sz w:val="22"/>
          <w:szCs w:val="22"/>
        </w:rPr>
        <w:t>REFERENCES               TIPO_INPUT (ID_TIPO_INPUT)   ENABLE;</w:t>
      </w:r>
    </w:p>
    <w:p w14:paraId="4C65D402" w14:textId="77777777" w:rsidR="002B20ED" w:rsidRPr="00F450A7" w:rsidRDefault="002B20ED" w:rsidP="002B20ED">
      <w:pPr>
        <w:rPr>
          <w:sz w:val="22"/>
          <w:szCs w:val="22"/>
        </w:rPr>
      </w:pPr>
    </w:p>
    <w:p w14:paraId="79833294" w14:textId="77777777" w:rsidR="002B20ED" w:rsidRPr="00F450A7" w:rsidRDefault="002B20ED" w:rsidP="002B20ED">
      <w:pPr>
        <w:rPr>
          <w:sz w:val="22"/>
          <w:szCs w:val="22"/>
        </w:rPr>
      </w:pPr>
    </w:p>
    <w:p w14:paraId="39386083" w14:textId="77777777" w:rsidR="002B20ED" w:rsidRPr="00F450A7" w:rsidRDefault="002B20ED" w:rsidP="002B20ED">
      <w:pPr>
        <w:rPr>
          <w:sz w:val="22"/>
          <w:szCs w:val="22"/>
        </w:rPr>
      </w:pPr>
    </w:p>
    <w:p w14:paraId="42DB4819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b/>
          <w:bCs/>
          <w:sz w:val="22"/>
          <w:szCs w:val="22"/>
        </w:rPr>
        <w:t>CREATE TABLE UNIDADES_MEDIDA</w:t>
      </w:r>
      <w:r w:rsidRPr="00F450A7">
        <w:rPr>
          <w:sz w:val="22"/>
          <w:szCs w:val="22"/>
        </w:rPr>
        <w:t xml:space="preserve">   (</w:t>
      </w:r>
    </w:p>
    <w:p w14:paraId="7169BDFF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ID_UNIDADES_MEDIDA     INTEGER     </w:t>
      </w:r>
      <w:r w:rsidRPr="00F450A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50A7">
        <w:rPr>
          <w:sz w:val="22"/>
          <w:szCs w:val="22"/>
        </w:rPr>
        <w:t>NOT NULL,</w:t>
      </w:r>
    </w:p>
    <w:p w14:paraId="00AAD474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NOMBRE               </w:t>
      </w:r>
      <w:r w:rsidRPr="00F450A7">
        <w:rPr>
          <w:sz w:val="22"/>
          <w:szCs w:val="22"/>
        </w:rPr>
        <w:tab/>
      </w:r>
      <w:r w:rsidRPr="00F450A7">
        <w:rPr>
          <w:sz w:val="22"/>
          <w:szCs w:val="22"/>
        </w:rPr>
        <w:tab/>
        <w:t xml:space="preserve">VARCHAR(30) </w:t>
      </w:r>
      <w:r w:rsidRPr="00F450A7">
        <w:rPr>
          <w:sz w:val="22"/>
          <w:szCs w:val="22"/>
        </w:rPr>
        <w:tab/>
        <w:t>NOT NULL,</w:t>
      </w:r>
    </w:p>
    <w:p w14:paraId="34A52083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</w:t>
      </w:r>
    </w:p>
    <w:p w14:paraId="3DDD082D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PK_UNIDAD_MEDIDA            PRIMARY KEY    (ID_UNIDADES_MEDIDA),</w:t>
      </w:r>
    </w:p>
    <w:p w14:paraId="638F695F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CONSTRAINT               UK1_NOMBRE_MEDIDAS    UNIQUE         (NOMBRE)</w:t>
      </w:r>
    </w:p>
    <w:p w14:paraId="0FCA3A88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)</w:t>
      </w:r>
    </w:p>
    <w:p w14:paraId="5C341ECA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TABLESPACE USERS</w:t>
      </w:r>
    </w:p>
    <w:p w14:paraId="568E0BBD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;</w:t>
      </w:r>
    </w:p>
    <w:p w14:paraId="22654221" w14:textId="77777777" w:rsidR="002B20ED" w:rsidRPr="00F450A7" w:rsidRDefault="002B20ED" w:rsidP="002B20ED">
      <w:pPr>
        <w:rPr>
          <w:sz w:val="22"/>
          <w:szCs w:val="22"/>
        </w:rPr>
      </w:pPr>
    </w:p>
    <w:p w14:paraId="21A6B81E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ALTER TABLE CASILLAS</w:t>
      </w:r>
    </w:p>
    <w:p w14:paraId="13F21F5B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>ADD CONSTRAINT               FK1_CASILLA_ID_UNIDADES_MEDIDA     FOREIGN KEY     (ID_UNIDADES_MEDIDA)</w:t>
      </w:r>
    </w:p>
    <w:p w14:paraId="4AA9B256" w14:textId="77777777" w:rsidR="002B20ED" w:rsidRPr="00F450A7" w:rsidRDefault="002B20ED" w:rsidP="002B20ED">
      <w:pPr>
        <w:rPr>
          <w:sz w:val="22"/>
          <w:szCs w:val="22"/>
        </w:rPr>
      </w:pPr>
      <w:r w:rsidRPr="00F450A7">
        <w:rPr>
          <w:sz w:val="22"/>
          <w:szCs w:val="22"/>
        </w:rPr>
        <w:t xml:space="preserve">    REFERENCES               UNIDADES_MEDIDA (ID_UNIDADES_MEDIDA)   ENABLE;</w:t>
      </w:r>
    </w:p>
    <w:p w14:paraId="33F8EA53" w14:textId="77777777" w:rsidR="002B20ED" w:rsidRPr="00E74159" w:rsidRDefault="002B20ED" w:rsidP="00E74159"/>
    <w:p w14:paraId="3646DDE2" w14:textId="168951D0" w:rsidR="00E74159" w:rsidRDefault="00E74159" w:rsidP="00E74159">
      <w:pPr>
        <w:pStyle w:val="Ttulo1"/>
      </w:pPr>
      <w:bookmarkStart w:id="6" w:name="_Toc57404787"/>
      <w:r>
        <w:t>Documentación de la Base de Datos</w:t>
      </w:r>
      <w:r>
        <w:t>.</w:t>
      </w:r>
      <w:bookmarkEnd w:id="6"/>
    </w:p>
    <w:p w14:paraId="3309BE6E" w14:textId="313FB0CD" w:rsidR="00C46EB2" w:rsidRPr="00E74159" w:rsidRDefault="00C46EB2" w:rsidP="00C46EB2">
      <w:pPr>
        <w:jc w:val="both"/>
        <w:rPr>
          <w:b/>
          <w:bCs/>
          <w:sz w:val="28"/>
          <w:szCs w:val="28"/>
        </w:rPr>
      </w:pPr>
    </w:p>
    <w:sectPr w:rsidR="00C46EB2" w:rsidRPr="00E74159" w:rsidSect="00EA209F">
      <w:headerReference w:type="default" r:id="rId11"/>
      <w:footerReference w:type="default" r:id="rId12"/>
      <w:type w:val="continuous"/>
      <w:pgSz w:w="11906" w:h="16838"/>
      <w:pgMar w:top="1560" w:right="1416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D1659" w14:textId="77777777" w:rsidR="00315A3A" w:rsidRDefault="00315A3A">
      <w:r>
        <w:separator/>
      </w:r>
    </w:p>
  </w:endnote>
  <w:endnote w:type="continuationSeparator" w:id="0">
    <w:p w14:paraId="3A720E12" w14:textId="77777777" w:rsidR="00315A3A" w:rsidRDefault="0031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356B7" w14:textId="278E8FE2" w:rsidR="005E1D5A" w:rsidRDefault="005E1D5A" w:rsidP="00311F5E">
    <w:pPr>
      <w:pStyle w:val="Piedepgina"/>
      <w:pBdr>
        <w:top w:val="single" w:sz="4" w:space="4" w:color="auto"/>
      </w:pBdr>
      <w:tabs>
        <w:tab w:val="clear" w:pos="4252"/>
        <w:tab w:val="clear" w:pos="8504"/>
        <w:tab w:val="left" w:pos="284"/>
        <w:tab w:val="center" w:pos="4820"/>
        <w:tab w:val="right" w:pos="8789"/>
      </w:tabs>
      <w:ind w:right="0" w:firstLine="284"/>
    </w:pPr>
    <w:r>
      <w:t xml:space="preserve">Caso de Estudio – LTI </w:t>
    </w:r>
    <w:r>
      <w:tab/>
    </w:r>
    <w:r>
      <w:tab/>
      <w:t xml:space="preserve">            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FAEA2" w14:textId="77777777" w:rsidR="00315A3A" w:rsidRDefault="00315A3A">
      <w:r>
        <w:separator/>
      </w:r>
    </w:p>
  </w:footnote>
  <w:footnote w:type="continuationSeparator" w:id="0">
    <w:p w14:paraId="6C0AD532" w14:textId="77777777" w:rsidR="00315A3A" w:rsidRDefault="00315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A98EE" w14:textId="09EFD7E3" w:rsidR="005E1D5A" w:rsidRDefault="005E1D5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A113BF" wp14:editId="495A442F">
              <wp:simplePos x="0" y="0"/>
              <wp:positionH relativeFrom="column">
                <wp:posOffset>-26973</wp:posOffset>
              </wp:positionH>
              <wp:positionV relativeFrom="paragraph">
                <wp:posOffset>355003</wp:posOffset>
              </wp:positionV>
              <wp:extent cx="5800298" cy="0"/>
              <wp:effectExtent l="0" t="0" r="0" b="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298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3D9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.1pt;margin-top:27.95pt;width:456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" strokecolor="#5a5a5a [2109]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10AAA1E" wp14:editId="661DE934">
          <wp:simplePos x="0" y="0"/>
          <wp:positionH relativeFrom="column">
            <wp:posOffset>4224020</wp:posOffset>
          </wp:positionH>
          <wp:positionV relativeFrom="paragraph">
            <wp:posOffset>-131445</wp:posOffset>
          </wp:positionV>
          <wp:extent cx="1849755" cy="499110"/>
          <wp:effectExtent l="0" t="0" r="0" b="0"/>
          <wp:wrapSquare wrapText="bothSides"/>
          <wp:docPr id="47" name="0 Imagen" descr="grupo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upo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975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080"/>
    <w:multiLevelType w:val="multilevel"/>
    <w:tmpl w:val="F8A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7DD8"/>
    <w:multiLevelType w:val="multilevel"/>
    <w:tmpl w:val="1F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96704"/>
    <w:multiLevelType w:val="multilevel"/>
    <w:tmpl w:val="C2D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D2789"/>
    <w:multiLevelType w:val="hybridMultilevel"/>
    <w:tmpl w:val="BAD04E98"/>
    <w:lvl w:ilvl="0" w:tplc="87F063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402562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8BB66B5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C584EEBE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A4886584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CDE2D28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331ADED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A7A4BBD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EB70CC8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5623500"/>
    <w:multiLevelType w:val="multilevel"/>
    <w:tmpl w:val="E42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97CCB"/>
    <w:multiLevelType w:val="hybridMultilevel"/>
    <w:tmpl w:val="971EFF10"/>
    <w:lvl w:ilvl="0" w:tplc="A2CCF7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2CAE7F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DC9032E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A546DD1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BA8C400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AC70F46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5D4D93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429CE73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FB127CE2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6577A78"/>
    <w:multiLevelType w:val="multilevel"/>
    <w:tmpl w:val="384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D3FC8"/>
    <w:multiLevelType w:val="multilevel"/>
    <w:tmpl w:val="84761D9E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8" w15:restartNumberingAfterBreak="0">
    <w:nsid w:val="07BC6B32"/>
    <w:multiLevelType w:val="multilevel"/>
    <w:tmpl w:val="5B4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1EC2"/>
    <w:multiLevelType w:val="multilevel"/>
    <w:tmpl w:val="458A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B0EB9"/>
    <w:multiLevelType w:val="multilevel"/>
    <w:tmpl w:val="0C8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724A3"/>
    <w:multiLevelType w:val="multilevel"/>
    <w:tmpl w:val="7AEAFB12"/>
    <w:lvl w:ilvl="0">
      <w:start w:val="1"/>
      <w:numFmt w:val="none"/>
      <w:lvlText w:val="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pStyle w:val="Ttulo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42435"/>
    <w:multiLevelType w:val="hybridMultilevel"/>
    <w:tmpl w:val="5B100AE4"/>
    <w:lvl w:ilvl="0" w:tplc="14DA70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86412A4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7C22960C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D26C228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A622F2A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98E121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2DF6B21A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43D6C354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FFE221C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0D534FAC"/>
    <w:multiLevelType w:val="multilevel"/>
    <w:tmpl w:val="7EB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7316D6"/>
    <w:multiLevelType w:val="multilevel"/>
    <w:tmpl w:val="822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B01B5"/>
    <w:multiLevelType w:val="multilevel"/>
    <w:tmpl w:val="402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E66BE1"/>
    <w:multiLevelType w:val="multilevel"/>
    <w:tmpl w:val="BB4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6966FD"/>
    <w:multiLevelType w:val="multilevel"/>
    <w:tmpl w:val="73A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026075"/>
    <w:multiLevelType w:val="multilevel"/>
    <w:tmpl w:val="720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1" w15:restartNumberingAfterBreak="0">
    <w:nsid w:val="113679C4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16D4829"/>
    <w:multiLevelType w:val="multilevel"/>
    <w:tmpl w:val="0D1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AB2F39"/>
    <w:multiLevelType w:val="multilevel"/>
    <w:tmpl w:val="90F8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9F22D2"/>
    <w:multiLevelType w:val="multilevel"/>
    <w:tmpl w:val="245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E47613"/>
    <w:multiLevelType w:val="hybridMultilevel"/>
    <w:tmpl w:val="1584E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A156EC"/>
    <w:multiLevelType w:val="hybridMultilevel"/>
    <w:tmpl w:val="C4382C90"/>
    <w:lvl w:ilvl="0" w:tplc="F4F0579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4F0FA5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9F64662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787EFD0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2ACC21B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A49EB824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B6AA177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9AD6AA5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66DA5790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17F53EBF"/>
    <w:multiLevelType w:val="multilevel"/>
    <w:tmpl w:val="B06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900671"/>
    <w:multiLevelType w:val="multilevel"/>
    <w:tmpl w:val="7BC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930182"/>
    <w:multiLevelType w:val="multilevel"/>
    <w:tmpl w:val="0BB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04574"/>
    <w:multiLevelType w:val="multilevel"/>
    <w:tmpl w:val="886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10B8A"/>
    <w:multiLevelType w:val="multilevel"/>
    <w:tmpl w:val="01403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3F169A"/>
    <w:multiLevelType w:val="multilevel"/>
    <w:tmpl w:val="9D2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A56561"/>
    <w:multiLevelType w:val="multilevel"/>
    <w:tmpl w:val="22E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F8560F"/>
    <w:multiLevelType w:val="multilevel"/>
    <w:tmpl w:val="673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917960"/>
    <w:multiLevelType w:val="multilevel"/>
    <w:tmpl w:val="758C09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1E2E0B4A"/>
    <w:multiLevelType w:val="multilevel"/>
    <w:tmpl w:val="945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776041"/>
    <w:multiLevelType w:val="hybridMultilevel"/>
    <w:tmpl w:val="D7CADD5A"/>
    <w:lvl w:ilvl="0" w:tplc="5902125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5849202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C00AB788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7AB6293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8848B68C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B884129A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9FC601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4C26D806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A94F4F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1FAC4D37"/>
    <w:multiLevelType w:val="hybridMultilevel"/>
    <w:tmpl w:val="7FE87C68"/>
    <w:lvl w:ilvl="0" w:tplc="F1E20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6B36D60"/>
    <w:multiLevelType w:val="multilevel"/>
    <w:tmpl w:val="A41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E72816"/>
    <w:multiLevelType w:val="multilevel"/>
    <w:tmpl w:val="337C7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7010824"/>
    <w:multiLevelType w:val="hybridMultilevel"/>
    <w:tmpl w:val="95B85396"/>
    <w:lvl w:ilvl="0" w:tplc="47AAB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9223D19"/>
    <w:multiLevelType w:val="hybridMultilevel"/>
    <w:tmpl w:val="A030DEE2"/>
    <w:lvl w:ilvl="0" w:tplc="144017D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A84DED"/>
    <w:multiLevelType w:val="multilevel"/>
    <w:tmpl w:val="24E60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4" w15:restartNumberingAfterBreak="0">
    <w:nsid w:val="2BC27356"/>
    <w:multiLevelType w:val="multilevel"/>
    <w:tmpl w:val="F6F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E61CF0"/>
    <w:multiLevelType w:val="multilevel"/>
    <w:tmpl w:val="0A4E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1800"/>
      </w:pPr>
      <w:rPr>
        <w:rFonts w:hint="default"/>
      </w:rPr>
    </w:lvl>
  </w:abstractNum>
  <w:abstractNum w:abstractNumId="46" w15:restartNumberingAfterBreak="0">
    <w:nsid w:val="30CB18A4"/>
    <w:multiLevelType w:val="multilevel"/>
    <w:tmpl w:val="095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20498D"/>
    <w:multiLevelType w:val="multilevel"/>
    <w:tmpl w:val="EB2E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2E5786"/>
    <w:multiLevelType w:val="multilevel"/>
    <w:tmpl w:val="FAD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BC0B32"/>
    <w:multiLevelType w:val="multilevel"/>
    <w:tmpl w:val="6CF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11617A"/>
    <w:multiLevelType w:val="hybridMultilevel"/>
    <w:tmpl w:val="B57E1678"/>
    <w:lvl w:ilvl="0" w:tplc="78D2874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B90A2E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0D5E2BD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33640B3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D74C0D0C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DBBC4C2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DBF022E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977ABBA8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C97047F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35C45469"/>
    <w:multiLevelType w:val="hybridMultilevel"/>
    <w:tmpl w:val="88A82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34398B"/>
    <w:multiLevelType w:val="multilevel"/>
    <w:tmpl w:val="8532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6260CC"/>
    <w:multiLevelType w:val="multilevel"/>
    <w:tmpl w:val="742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38B777CC"/>
    <w:multiLevelType w:val="hybridMultilevel"/>
    <w:tmpl w:val="5D982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B248DC"/>
    <w:multiLevelType w:val="hybridMultilevel"/>
    <w:tmpl w:val="A906FB4A"/>
    <w:lvl w:ilvl="0" w:tplc="06E614B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8C0C8E0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BEE618E0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C204CF7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B51C6DCA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9A8146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F2467D0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FEB0321A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88F6C10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7" w15:restartNumberingAfterBreak="0">
    <w:nsid w:val="3BC8358D"/>
    <w:multiLevelType w:val="multilevel"/>
    <w:tmpl w:val="401A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86698F"/>
    <w:multiLevelType w:val="hybridMultilevel"/>
    <w:tmpl w:val="ACC0E46E"/>
    <w:lvl w:ilvl="0" w:tplc="FBA242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1A82CE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0E807F9C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EE8E61F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8E70DB6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7BD2BB6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F768041E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665403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EF9EFF4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40F82902"/>
    <w:multiLevelType w:val="multilevel"/>
    <w:tmpl w:val="D3D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1" w15:restartNumberingAfterBreak="0">
    <w:nsid w:val="44E012D7"/>
    <w:multiLevelType w:val="multilevel"/>
    <w:tmpl w:val="F02C8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3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2" w15:restartNumberingAfterBreak="0">
    <w:nsid w:val="46A20088"/>
    <w:multiLevelType w:val="multilevel"/>
    <w:tmpl w:val="1DF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E459C9"/>
    <w:multiLevelType w:val="multilevel"/>
    <w:tmpl w:val="8C6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C56F29"/>
    <w:multiLevelType w:val="multilevel"/>
    <w:tmpl w:val="B51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7427B9"/>
    <w:multiLevelType w:val="hybridMultilevel"/>
    <w:tmpl w:val="510217A8"/>
    <w:lvl w:ilvl="0" w:tplc="CC1E217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CE85E9A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A4E44FB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B76AFC7E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21D06B8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8BEC592A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329E2A7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9E767D9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4C8285B6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66" w15:restartNumberingAfterBreak="0">
    <w:nsid w:val="4ABE2A94"/>
    <w:multiLevelType w:val="multilevel"/>
    <w:tmpl w:val="518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3615E"/>
    <w:multiLevelType w:val="hybridMultilevel"/>
    <w:tmpl w:val="44A492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917595"/>
    <w:multiLevelType w:val="multilevel"/>
    <w:tmpl w:val="2EE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20621E"/>
    <w:multiLevelType w:val="multilevel"/>
    <w:tmpl w:val="5AD64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4E363F0C"/>
    <w:multiLevelType w:val="multilevel"/>
    <w:tmpl w:val="01403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05D545C"/>
    <w:multiLevelType w:val="hybridMultilevel"/>
    <w:tmpl w:val="3CCCE51C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2" w15:restartNumberingAfterBreak="0">
    <w:nsid w:val="53E53A08"/>
    <w:multiLevelType w:val="hybridMultilevel"/>
    <w:tmpl w:val="AABC84F8"/>
    <w:lvl w:ilvl="0" w:tplc="247CE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4" w15:restartNumberingAfterBreak="0">
    <w:nsid w:val="5583529D"/>
    <w:multiLevelType w:val="multilevel"/>
    <w:tmpl w:val="559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833302"/>
    <w:multiLevelType w:val="multilevel"/>
    <w:tmpl w:val="2C6A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F130D3"/>
    <w:multiLevelType w:val="multilevel"/>
    <w:tmpl w:val="FFDAED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77" w15:restartNumberingAfterBreak="0">
    <w:nsid w:val="575D5D56"/>
    <w:multiLevelType w:val="multilevel"/>
    <w:tmpl w:val="100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9E0250"/>
    <w:multiLevelType w:val="multilevel"/>
    <w:tmpl w:val="BC2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0C0B33"/>
    <w:multiLevelType w:val="multilevel"/>
    <w:tmpl w:val="A146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8B198C"/>
    <w:multiLevelType w:val="hybridMultilevel"/>
    <w:tmpl w:val="165ACF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9031F80"/>
    <w:multiLevelType w:val="multilevel"/>
    <w:tmpl w:val="47E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AA04C2"/>
    <w:multiLevelType w:val="hybridMultilevel"/>
    <w:tmpl w:val="5F4C533E"/>
    <w:lvl w:ilvl="0" w:tplc="C74EAA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EB2BD7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2C6465E8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F596004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8D5805DA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DC96F4A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65A602C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8A86A00A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4BE4EC3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83" w15:restartNumberingAfterBreak="0">
    <w:nsid w:val="59B41ADC"/>
    <w:multiLevelType w:val="hybridMultilevel"/>
    <w:tmpl w:val="3A2626EA"/>
    <w:lvl w:ilvl="0" w:tplc="5EB24BC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3FA578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60EA67B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D3D65BA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13F4E24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382C5F5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21C4A6D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2D94F8F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B314BE9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84" w15:restartNumberingAfterBreak="0">
    <w:nsid w:val="5A257A85"/>
    <w:multiLevelType w:val="multilevel"/>
    <w:tmpl w:val="01403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5C196986"/>
    <w:multiLevelType w:val="multilevel"/>
    <w:tmpl w:val="2D3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B84945"/>
    <w:multiLevelType w:val="multilevel"/>
    <w:tmpl w:val="539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2E5689"/>
    <w:multiLevelType w:val="multilevel"/>
    <w:tmpl w:val="2A6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A3652E"/>
    <w:multiLevelType w:val="multilevel"/>
    <w:tmpl w:val="985A32DE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89" w15:restartNumberingAfterBreak="0">
    <w:nsid w:val="60543EBD"/>
    <w:multiLevelType w:val="multilevel"/>
    <w:tmpl w:val="5924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6D703C"/>
    <w:multiLevelType w:val="hybridMultilevel"/>
    <w:tmpl w:val="12C2F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745FD1"/>
    <w:multiLevelType w:val="hybridMultilevel"/>
    <w:tmpl w:val="4ACCCA08"/>
    <w:lvl w:ilvl="0" w:tplc="1C5436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150A9E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7A14B54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22D843A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5D48162E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F90737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235AB262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676EAE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E180AFCC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2" w15:restartNumberingAfterBreak="0">
    <w:nsid w:val="65900A72"/>
    <w:multiLevelType w:val="hybridMultilevel"/>
    <w:tmpl w:val="DAB4E82A"/>
    <w:lvl w:ilvl="0" w:tplc="4A6EF4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1BADA30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E0743FD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65CA6740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6AB071B2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29ECD19C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E60B95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D458F46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B4521CB0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3" w15:restartNumberingAfterBreak="0">
    <w:nsid w:val="65D55BC0"/>
    <w:multiLevelType w:val="multilevel"/>
    <w:tmpl w:val="26C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7F55C8"/>
    <w:multiLevelType w:val="multilevel"/>
    <w:tmpl w:val="278A3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95" w15:restartNumberingAfterBreak="0">
    <w:nsid w:val="6777085E"/>
    <w:multiLevelType w:val="hybridMultilevel"/>
    <w:tmpl w:val="6AB4E3FC"/>
    <w:lvl w:ilvl="0" w:tplc="EBACBA8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4B09544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BC30FC7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917A906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F398CEAE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98C40724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5ED6C79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A2844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5AC9FD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6" w15:restartNumberingAfterBreak="0">
    <w:nsid w:val="6790481E"/>
    <w:multiLevelType w:val="multilevel"/>
    <w:tmpl w:val="B02C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234D17"/>
    <w:multiLevelType w:val="multilevel"/>
    <w:tmpl w:val="43E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3D4113"/>
    <w:multiLevelType w:val="hybridMultilevel"/>
    <w:tmpl w:val="89AAD39A"/>
    <w:lvl w:ilvl="0" w:tplc="7A301A0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A2A4F9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F0F0E66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D9148C2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0472F2C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469C62C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6CAAF3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9FA9EA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2C6CA75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9" w15:restartNumberingAfterBreak="0">
    <w:nsid w:val="689B5D4A"/>
    <w:multiLevelType w:val="hybridMultilevel"/>
    <w:tmpl w:val="4C105754"/>
    <w:lvl w:ilvl="0" w:tplc="8DF67E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872A65A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5EA2CDEC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7D54A76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D95AE0C2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350EB056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4467FCE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8558269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F02A1FFC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0" w15:restartNumberingAfterBreak="0">
    <w:nsid w:val="68A310EF"/>
    <w:multiLevelType w:val="multilevel"/>
    <w:tmpl w:val="B8E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6525A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6B253389"/>
    <w:multiLevelType w:val="hybridMultilevel"/>
    <w:tmpl w:val="826CCF8E"/>
    <w:lvl w:ilvl="0" w:tplc="385465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4CC4C4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D08887B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45FAE80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937EF41A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3BF6CF8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6CD48402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39A1AC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A860E612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3" w15:restartNumberingAfterBreak="0">
    <w:nsid w:val="6D204481"/>
    <w:multiLevelType w:val="hybridMultilevel"/>
    <w:tmpl w:val="AD90F2F8"/>
    <w:lvl w:ilvl="0" w:tplc="A35A1D5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D606A10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6F3E103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4520434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CF1AB73E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DBEB8B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FAE25D3A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8C21AC8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04CB4B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4" w15:restartNumberingAfterBreak="0">
    <w:nsid w:val="6D261317"/>
    <w:multiLevelType w:val="hybridMultilevel"/>
    <w:tmpl w:val="0CC0A6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E666E1"/>
    <w:multiLevelType w:val="multilevel"/>
    <w:tmpl w:val="295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4C5C6E"/>
    <w:multiLevelType w:val="multilevel"/>
    <w:tmpl w:val="4F7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871CA4"/>
    <w:multiLevelType w:val="multilevel"/>
    <w:tmpl w:val="EE802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08" w15:restartNumberingAfterBreak="0">
    <w:nsid w:val="72CE107F"/>
    <w:multiLevelType w:val="hybridMultilevel"/>
    <w:tmpl w:val="251CFC9C"/>
    <w:lvl w:ilvl="0" w:tplc="7548B7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A28AFB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C378834A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3F5CFE6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444EC22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009A4F3A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DEACEE4C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74820CF4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2822F582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9" w15:restartNumberingAfterBreak="0">
    <w:nsid w:val="72FC7051"/>
    <w:multiLevelType w:val="multilevel"/>
    <w:tmpl w:val="420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3633A7"/>
    <w:multiLevelType w:val="multilevel"/>
    <w:tmpl w:val="ACF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891193"/>
    <w:multiLevelType w:val="multilevel"/>
    <w:tmpl w:val="C20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FE30AD"/>
    <w:multiLevelType w:val="multilevel"/>
    <w:tmpl w:val="2AE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900CCE"/>
    <w:multiLevelType w:val="multilevel"/>
    <w:tmpl w:val="EA1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2074E"/>
    <w:multiLevelType w:val="multilevel"/>
    <w:tmpl w:val="C01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DE0EFC"/>
    <w:multiLevelType w:val="hybridMultilevel"/>
    <w:tmpl w:val="2ECA5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E17446"/>
    <w:multiLevelType w:val="multilevel"/>
    <w:tmpl w:val="F34C4F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7" w15:restartNumberingAfterBreak="0">
    <w:nsid w:val="77BE136F"/>
    <w:multiLevelType w:val="multilevel"/>
    <w:tmpl w:val="5A2A54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36" w:hanging="1800"/>
      </w:pPr>
      <w:rPr>
        <w:rFonts w:hint="default"/>
      </w:rPr>
    </w:lvl>
  </w:abstractNum>
  <w:abstractNum w:abstractNumId="118" w15:restartNumberingAfterBreak="0">
    <w:nsid w:val="7B995F3F"/>
    <w:multiLevelType w:val="multilevel"/>
    <w:tmpl w:val="5C0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EF547E"/>
    <w:multiLevelType w:val="multilevel"/>
    <w:tmpl w:val="775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0F78FF"/>
    <w:multiLevelType w:val="multilevel"/>
    <w:tmpl w:val="5F74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A27CA0"/>
    <w:multiLevelType w:val="hybridMultilevel"/>
    <w:tmpl w:val="C1660A46"/>
    <w:lvl w:ilvl="0" w:tplc="A240191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F660D9C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9146AC9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9B72111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CF6AA75C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E92CDBC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1326C4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DE421ED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76507AC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22" w15:restartNumberingAfterBreak="0">
    <w:nsid w:val="7E7E01E8"/>
    <w:multiLevelType w:val="hybridMultilevel"/>
    <w:tmpl w:val="A956C4E8"/>
    <w:lvl w:ilvl="0" w:tplc="80D290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3688CD4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03E02A3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6DBC27C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128E2A5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A650CF7C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076697A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29642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5D38BCE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num w:numId="1">
    <w:abstractNumId w:val="54"/>
  </w:num>
  <w:num w:numId="2">
    <w:abstractNumId w:val="42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60"/>
  </w:num>
  <w:num w:numId="8">
    <w:abstractNumId w:val="60"/>
  </w:num>
  <w:num w:numId="9">
    <w:abstractNumId w:val="60"/>
  </w:num>
  <w:num w:numId="10">
    <w:abstractNumId w:val="20"/>
  </w:num>
  <w:num w:numId="11">
    <w:abstractNumId w:val="73"/>
  </w:num>
  <w:num w:numId="12">
    <w:abstractNumId w:val="104"/>
  </w:num>
  <w:num w:numId="13">
    <w:abstractNumId w:val="57"/>
  </w:num>
  <w:num w:numId="14">
    <w:abstractNumId w:val="68"/>
  </w:num>
  <w:num w:numId="15">
    <w:abstractNumId w:val="11"/>
  </w:num>
  <w:num w:numId="16">
    <w:abstractNumId w:val="98"/>
  </w:num>
  <w:num w:numId="17">
    <w:abstractNumId w:val="91"/>
  </w:num>
  <w:num w:numId="18">
    <w:abstractNumId w:val="83"/>
  </w:num>
  <w:num w:numId="19">
    <w:abstractNumId w:val="95"/>
  </w:num>
  <w:num w:numId="20">
    <w:abstractNumId w:val="65"/>
  </w:num>
  <w:num w:numId="21">
    <w:abstractNumId w:val="108"/>
  </w:num>
  <w:num w:numId="22">
    <w:abstractNumId w:val="26"/>
  </w:num>
  <w:num w:numId="23">
    <w:abstractNumId w:val="3"/>
  </w:num>
  <w:num w:numId="24">
    <w:abstractNumId w:val="56"/>
  </w:num>
  <w:num w:numId="25">
    <w:abstractNumId w:val="12"/>
  </w:num>
  <w:num w:numId="26">
    <w:abstractNumId w:val="122"/>
  </w:num>
  <w:num w:numId="27">
    <w:abstractNumId w:val="121"/>
  </w:num>
  <w:num w:numId="28">
    <w:abstractNumId w:val="92"/>
  </w:num>
  <w:num w:numId="29">
    <w:abstractNumId w:val="5"/>
  </w:num>
  <w:num w:numId="30">
    <w:abstractNumId w:val="58"/>
  </w:num>
  <w:num w:numId="31">
    <w:abstractNumId w:val="82"/>
  </w:num>
  <w:num w:numId="32">
    <w:abstractNumId w:val="37"/>
  </w:num>
  <w:num w:numId="33">
    <w:abstractNumId w:val="99"/>
  </w:num>
  <w:num w:numId="34">
    <w:abstractNumId w:val="50"/>
  </w:num>
  <w:num w:numId="35">
    <w:abstractNumId w:val="102"/>
  </w:num>
  <w:num w:numId="36">
    <w:abstractNumId w:val="103"/>
  </w:num>
  <w:num w:numId="37">
    <w:abstractNumId w:val="55"/>
  </w:num>
  <w:num w:numId="38">
    <w:abstractNumId w:val="61"/>
  </w:num>
  <w:num w:numId="39">
    <w:abstractNumId w:val="21"/>
  </w:num>
  <w:num w:numId="40">
    <w:abstractNumId w:val="43"/>
  </w:num>
  <w:num w:numId="41">
    <w:abstractNumId w:val="45"/>
  </w:num>
  <w:num w:numId="42">
    <w:abstractNumId w:val="80"/>
  </w:num>
  <w:num w:numId="43">
    <w:abstractNumId w:val="71"/>
  </w:num>
  <w:num w:numId="44">
    <w:abstractNumId w:val="67"/>
  </w:num>
  <w:num w:numId="45">
    <w:abstractNumId w:val="31"/>
  </w:num>
  <w:num w:numId="46">
    <w:abstractNumId w:val="101"/>
  </w:num>
  <w:num w:numId="47">
    <w:abstractNumId w:val="36"/>
  </w:num>
  <w:num w:numId="48">
    <w:abstractNumId w:val="110"/>
  </w:num>
  <w:num w:numId="49">
    <w:abstractNumId w:val="13"/>
  </w:num>
  <w:num w:numId="50">
    <w:abstractNumId w:val="27"/>
  </w:num>
  <w:num w:numId="51">
    <w:abstractNumId w:val="59"/>
  </w:num>
  <w:num w:numId="52">
    <w:abstractNumId w:val="10"/>
  </w:num>
  <w:num w:numId="53">
    <w:abstractNumId w:val="8"/>
  </w:num>
  <w:num w:numId="54">
    <w:abstractNumId w:val="77"/>
  </w:num>
  <w:num w:numId="55">
    <w:abstractNumId w:val="119"/>
  </w:num>
  <w:num w:numId="56">
    <w:abstractNumId w:val="34"/>
  </w:num>
  <w:num w:numId="57">
    <w:abstractNumId w:val="24"/>
  </w:num>
  <w:num w:numId="58">
    <w:abstractNumId w:val="109"/>
  </w:num>
  <w:num w:numId="59">
    <w:abstractNumId w:val="22"/>
  </w:num>
  <w:num w:numId="60">
    <w:abstractNumId w:val="112"/>
  </w:num>
  <w:num w:numId="61">
    <w:abstractNumId w:val="0"/>
  </w:num>
  <w:num w:numId="62">
    <w:abstractNumId w:val="4"/>
  </w:num>
  <w:num w:numId="63">
    <w:abstractNumId w:val="2"/>
  </w:num>
  <w:num w:numId="64">
    <w:abstractNumId w:val="6"/>
  </w:num>
  <w:num w:numId="65">
    <w:abstractNumId w:val="118"/>
  </w:num>
  <w:num w:numId="66">
    <w:abstractNumId w:val="52"/>
  </w:num>
  <w:num w:numId="67">
    <w:abstractNumId w:val="114"/>
  </w:num>
  <w:num w:numId="68">
    <w:abstractNumId w:val="39"/>
  </w:num>
  <w:num w:numId="69">
    <w:abstractNumId w:val="14"/>
  </w:num>
  <w:num w:numId="70">
    <w:abstractNumId w:val="113"/>
  </w:num>
  <w:num w:numId="71">
    <w:abstractNumId w:val="66"/>
  </w:num>
  <w:num w:numId="72">
    <w:abstractNumId w:val="18"/>
  </w:num>
  <w:num w:numId="73">
    <w:abstractNumId w:val="46"/>
  </w:num>
  <w:num w:numId="74">
    <w:abstractNumId w:val="111"/>
  </w:num>
  <w:num w:numId="75">
    <w:abstractNumId w:val="23"/>
  </w:num>
  <w:num w:numId="76">
    <w:abstractNumId w:val="63"/>
  </w:num>
  <w:num w:numId="77">
    <w:abstractNumId w:val="96"/>
  </w:num>
  <w:num w:numId="78">
    <w:abstractNumId w:val="17"/>
  </w:num>
  <w:num w:numId="79">
    <w:abstractNumId w:val="89"/>
  </w:num>
  <w:num w:numId="80">
    <w:abstractNumId w:val="85"/>
  </w:num>
  <w:num w:numId="81">
    <w:abstractNumId w:val="30"/>
  </w:num>
  <w:num w:numId="82">
    <w:abstractNumId w:val="100"/>
  </w:num>
  <w:num w:numId="83">
    <w:abstractNumId w:val="1"/>
  </w:num>
  <w:num w:numId="84">
    <w:abstractNumId w:val="93"/>
  </w:num>
  <w:num w:numId="85">
    <w:abstractNumId w:val="105"/>
  </w:num>
  <w:num w:numId="86">
    <w:abstractNumId w:val="86"/>
  </w:num>
  <w:num w:numId="87">
    <w:abstractNumId w:val="53"/>
  </w:num>
  <w:num w:numId="88">
    <w:abstractNumId w:val="75"/>
  </w:num>
  <w:num w:numId="89">
    <w:abstractNumId w:val="120"/>
  </w:num>
  <w:num w:numId="90">
    <w:abstractNumId w:val="81"/>
  </w:num>
  <w:num w:numId="91">
    <w:abstractNumId w:val="74"/>
  </w:num>
  <w:num w:numId="92">
    <w:abstractNumId w:val="28"/>
  </w:num>
  <w:num w:numId="93">
    <w:abstractNumId w:val="97"/>
  </w:num>
  <w:num w:numId="94">
    <w:abstractNumId w:val="106"/>
  </w:num>
  <w:num w:numId="95">
    <w:abstractNumId w:val="44"/>
  </w:num>
  <w:num w:numId="96">
    <w:abstractNumId w:val="64"/>
  </w:num>
  <w:num w:numId="97">
    <w:abstractNumId w:val="29"/>
  </w:num>
  <w:num w:numId="98">
    <w:abstractNumId w:val="16"/>
  </w:num>
  <w:num w:numId="99">
    <w:abstractNumId w:val="32"/>
  </w:num>
  <w:num w:numId="100">
    <w:abstractNumId w:val="87"/>
  </w:num>
  <w:num w:numId="101">
    <w:abstractNumId w:val="33"/>
  </w:num>
  <w:num w:numId="102">
    <w:abstractNumId w:val="49"/>
  </w:num>
  <w:num w:numId="103">
    <w:abstractNumId w:val="78"/>
  </w:num>
  <w:num w:numId="104">
    <w:abstractNumId w:val="48"/>
  </w:num>
  <w:num w:numId="105">
    <w:abstractNumId w:val="9"/>
  </w:num>
  <w:num w:numId="106">
    <w:abstractNumId w:val="47"/>
  </w:num>
  <w:num w:numId="107">
    <w:abstractNumId w:val="40"/>
  </w:num>
  <w:num w:numId="108">
    <w:abstractNumId w:val="88"/>
  </w:num>
  <w:num w:numId="109">
    <w:abstractNumId w:val="38"/>
  </w:num>
  <w:num w:numId="110">
    <w:abstractNumId w:val="76"/>
  </w:num>
  <w:num w:numId="111">
    <w:abstractNumId w:val="35"/>
  </w:num>
  <w:num w:numId="112">
    <w:abstractNumId w:val="94"/>
  </w:num>
  <w:num w:numId="113">
    <w:abstractNumId w:val="107"/>
  </w:num>
  <w:num w:numId="114">
    <w:abstractNumId w:val="69"/>
  </w:num>
  <w:num w:numId="115">
    <w:abstractNumId w:val="7"/>
  </w:num>
  <w:num w:numId="116">
    <w:abstractNumId w:val="7"/>
    <w:lvlOverride w:ilvl="0">
      <w:startOverride w:val="2"/>
    </w:lvlOverride>
    <w:lvlOverride w:ilvl="1">
      <w:startOverride w:val="1"/>
    </w:lvlOverride>
  </w:num>
  <w:num w:numId="117">
    <w:abstractNumId w:val="117"/>
  </w:num>
  <w:num w:numId="118">
    <w:abstractNumId w:val="72"/>
  </w:num>
  <w:num w:numId="119">
    <w:abstractNumId w:val="116"/>
  </w:num>
  <w:num w:numId="1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84"/>
  </w:num>
  <w:num w:numId="122">
    <w:abstractNumId w:val="70"/>
  </w:num>
  <w:num w:numId="123">
    <w:abstractNumId w:val="41"/>
  </w:num>
  <w:num w:numId="124">
    <w:abstractNumId w:val="79"/>
  </w:num>
  <w:num w:numId="125">
    <w:abstractNumId w:val="62"/>
  </w:num>
  <w:num w:numId="126">
    <w:abstractNumId w:val="15"/>
  </w:num>
  <w:num w:numId="1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90"/>
  </w:num>
  <w:num w:numId="129">
    <w:abstractNumId w:val="25"/>
  </w:num>
  <w:num w:numId="130">
    <w:abstractNumId w:val="115"/>
  </w:num>
  <w:num w:numId="131">
    <w:abstractNumId w:val="51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D1"/>
    <w:rsid w:val="00010833"/>
    <w:rsid w:val="00012C88"/>
    <w:rsid w:val="00021E7D"/>
    <w:rsid w:val="000609CF"/>
    <w:rsid w:val="0006160C"/>
    <w:rsid w:val="0006290C"/>
    <w:rsid w:val="000672C4"/>
    <w:rsid w:val="00067757"/>
    <w:rsid w:val="000710AD"/>
    <w:rsid w:val="000A6543"/>
    <w:rsid w:val="000A6CC0"/>
    <w:rsid w:val="000C24EF"/>
    <w:rsid w:val="000E23F4"/>
    <w:rsid w:val="000F0408"/>
    <w:rsid w:val="000F2D91"/>
    <w:rsid w:val="000F4AE6"/>
    <w:rsid w:val="00105AE1"/>
    <w:rsid w:val="00114DEA"/>
    <w:rsid w:val="00114F7B"/>
    <w:rsid w:val="00120484"/>
    <w:rsid w:val="0012247C"/>
    <w:rsid w:val="00125192"/>
    <w:rsid w:val="001257C8"/>
    <w:rsid w:val="00126EA6"/>
    <w:rsid w:val="0013204F"/>
    <w:rsid w:val="00137D3C"/>
    <w:rsid w:val="00143393"/>
    <w:rsid w:val="001549F0"/>
    <w:rsid w:val="00155EAB"/>
    <w:rsid w:val="00156E89"/>
    <w:rsid w:val="00165F79"/>
    <w:rsid w:val="00166549"/>
    <w:rsid w:val="00166C31"/>
    <w:rsid w:val="00172E87"/>
    <w:rsid w:val="00175AAF"/>
    <w:rsid w:val="001977B2"/>
    <w:rsid w:val="001A1081"/>
    <w:rsid w:val="001A24D6"/>
    <w:rsid w:val="001A55EA"/>
    <w:rsid w:val="001A5EA8"/>
    <w:rsid w:val="001B6C65"/>
    <w:rsid w:val="001C5E14"/>
    <w:rsid w:val="001E1813"/>
    <w:rsid w:val="001E6D44"/>
    <w:rsid w:val="00203DB1"/>
    <w:rsid w:val="002553E9"/>
    <w:rsid w:val="0026107F"/>
    <w:rsid w:val="00281B94"/>
    <w:rsid w:val="0029040B"/>
    <w:rsid w:val="0029142A"/>
    <w:rsid w:val="00293B92"/>
    <w:rsid w:val="00293DE0"/>
    <w:rsid w:val="002B20ED"/>
    <w:rsid w:val="002C21B5"/>
    <w:rsid w:val="002C3BB6"/>
    <w:rsid w:val="002D21A1"/>
    <w:rsid w:val="002D4542"/>
    <w:rsid w:val="002D6AAD"/>
    <w:rsid w:val="002E20EC"/>
    <w:rsid w:val="00301FCC"/>
    <w:rsid w:val="00304E7C"/>
    <w:rsid w:val="00310BEE"/>
    <w:rsid w:val="00311F5E"/>
    <w:rsid w:val="00315A28"/>
    <w:rsid w:val="00315A3A"/>
    <w:rsid w:val="00331C20"/>
    <w:rsid w:val="0033679D"/>
    <w:rsid w:val="00340022"/>
    <w:rsid w:val="00340E65"/>
    <w:rsid w:val="0035293C"/>
    <w:rsid w:val="00355F95"/>
    <w:rsid w:val="0036477A"/>
    <w:rsid w:val="003654EF"/>
    <w:rsid w:val="00365E06"/>
    <w:rsid w:val="003667AD"/>
    <w:rsid w:val="00380645"/>
    <w:rsid w:val="00382D01"/>
    <w:rsid w:val="00395903"/>
    <w:rsid w:val="003B3818"/>
    <w:rsid w:val="003C4E14"/>
    <w:rsid w:val="003C5B07"/>
    <w:rsid w:val="003D7883"/>
    <w:rsid w:val="003E0011"/>
    <w:rsid w:val="00402617"/>
    <w:rsid w:val="00410AED"/>
    <w:rsid w:val="00412FCA"/>
    <w:rsid w:val="00416BD1"/>
    <w:rsid w:val="00426424"/>
    <w:rsid w:val="004328B4"/>
    <w:rsid w:val="004328D2"/>
    <w:rsid w:val="004350EF"/>
    <w:rsid w:val="0046747B"/>
    <w:rsid w:val="00483D9D"/>
    <w:rsid w:val="004933E6"/>
    <w:rsid w:val="004A3A1F"/>
    <w:rsid w:val="004B239A"/>
    <w:rsid w:val="004B2635"/>
    <w:rsid w:val="004C52D1"/>
    <w:rsid w:val="004C537B"/>
    <w:rsid w:val="004C6995"/>
    <w:rsid w:val="004D0372"/>
    <w:rsid w:val="004D17B1"/>
    <w:rsid w:val="004E2F0E"/>
    <w:rsid w:val="004E3710"/>
    <w:rsid w:val="004F0C55"/>
    <w:rsid w:val="004F1277"/>
    <w:rsid w:val="005118D6"/>
    <w:rsid w:val="00514C00"/>
    <w:rsid w:val="00530630"/>
    <w:rsid w:val="0053221E"/>
    <w:rsid w:val="00532838"/>
    <w:rsid w:val="005414A3"/>
    <w:rsid w:val="00550232"/>
    <w:rsid w:val="0056000C"/>
    <w:rsid w:val="005649E3"/>
    <w:rsid w:val="00580A63"/>
    <w:rsid w:val="005905C8"/>
    <w:rsid w:val="005A70A3"/>
    <w:rsid w:val="005B2AA7"/>
    <w:rsid w:val="005D3AA9"/>
    <w:rsid w:val="005D4571"/>
    <w:rsid w:val="005D7F5D"/>
    <w:rsid w:val="005E15D0"/>
    <w:rsid w:val="005E1D5A"/>
    <w:rsid w:val="005E4B1B"/>
    <w:rsid w:val="005E6315"/>
    <w:rsid w:val="005F64F8"/>
    <w:rsid w:val="00601BC0"/>
    <w:rsid w:val="00605BAA"/>
    <w:rsid w:val="006154C3"/>
    <w:rsid w:val="00624CE1"/>
    <w:rsid w:val="00630292"/>
    <w:rsid w:val="00630B1B"/>
    <w:rsid w:val="00641E55"/>
    <w:rsid w:val="00643D82"/>
    <w:rsid w:val="00643E17"/>
    <w:rsid w:val="006503D5"/>
    <w:rsid w:val="0065448A"/>
    <w:rsid w:val="0066151F"/>
    <w:rsid w:val="006645BD"/>
    <w:rsid w:val="00665AF4"/>
    <w:rsid w:val="006679C4"/>
    <w:rsid w:val="00673EB1"/>
    <w:rsid w:val="0067576A"/>
    <w:rsid w:val="00680393"/>
    <w:rsid w:val="006861B4"/>
    <w:rsid w:val="0069497A"/>
    <w:rsid w:val="006954EC"/>
    <w:rsid w:val="006A7638"/>
    <w:rsid w:val="006A7925"/>
    <w:rsid w:val="006C2389"/>
    <w:rsid w:val="006C310F"/>
    <w:rsid w:val="006C6FE0"/>
    <w:rsid w:val="006D026E"/>
    <w:rsid w:val="006D0338"/>
    <w:rsid w:val="006D2C24"/>
    <w:rsid w:val="006E5413"/>
    <w:rsid w:val="006F24E4"/>
    <w:rsid w:val="006F4260"/>
    <w:rsid w:val="007007B7"/>
    <w:rsid w:val="0070795C"/>
    <w:rsid w:val="00722137"/>
    <w:rsid w:val="00727099"/>
    <w:rsid w:val="00731737"/>
    <w:rsid w:val="00732420"/>
    <w:rsid w:val="00737C1E"/>
    <w:rsid w:val="00752087"/>
    <w:rsid w:val="00754E51"/>
    <w:rsid w:val="0075710D"/>
    <w:rsid w:val="0077681C"/>
    <w:rsid w:val="0078219F"/>
    <w:rsid w:val="007851E7"/>
    <w:rsid w:val="007925FB"/>
    <w:rsid w:val="00797332"/>
    <w:rsid w:val="007A4B38"/>
    <w:rsid w:val="007B60FD"/>
    <w:rsid w:val="007C2D6C"/>
    <w:rsid w:val="007D273B"/>
    <w:rsid w:val="007F2ECD"/>
    <w:rsid w:val="0080400C"/>
    <w:rsid w:val="00820A90"/>
    <w:rsid w:val="00834370"/>
    <w:rsid w:val="00841D4B"/>
    <w:rsid w:val="0084350D"/>
    <w:rsid w:val="00845417"/>
    <w:rsid w:val="00857DD4"/>
    <w:rsid w:val="00862B8E"/>
    <w:rsid w:val="00866051"/>
    <w:rsid w:val="0087640E"/>
    <w:rsid w:val="0088009F"/>
    <w:rsid w:val="008841CB"/>
    <w:rsid w:val="00886512"/>
    <w:rsid w:val="008A2F5D"/>
    <w:rsid w:val="008B3681"/>
    <w:rsid w:val="008B767F"/>
    <w:rsid w:val="008B77BD"/>
    <w:rsid w:val="008C6112"/>
    <w:rsid w:val="008D31BF"/>
    <w:rsid w:val="008D31E8"/>
    <w:rsid w:val="0090245A"/>
    <w:rsid w:val="0091260F"/>
    <w:rsid w:val="00915AAF"/>
    <w:rsid w:val="00927A4D"/>
    <w:rsid w:val="00943512"/>
    <w:rsid w:val="00950AE6"/>
    <w:rsid w:val="00973F36"/>
    <w:rsid w:val="009768D0"/>
    <w:rsid w:val="00980376"/>
    <w:rsid w:val="0098192A"/>
    <w:rsid w:val="009913F7"/>
    <w:rsid w:val="00993804"/>
    <w:rsid w:val="0099685D"/>
    <w:rsid w:val="009A1EEE"/>
    <w:rsid w:val="009A2431"/>
    <w:rsid w:val="009A3FE5"/>
    <w:rsid w:val="009A418A"/>
    <w:rsid w:val="009D7D04"/>
    <w:rsid w:val="009E702E"/>
    <w:rsid w:val="009E7683"/>
    <w:rsid w:val="009F0A3B"/>
    <w:rsid w:val="00A00259"/>
    <w:rsid w:val="00A04C5B"/>
    <w:rsid w:val="00A11296"/>
    <w:rsid w:val="00A1284C"/>
    <w:rsid w:val="00A260E4"/>
    <w:rsid w:val="00A3384B"/>
    <w:rsid w:val="00A45D2E"/>
    <w:rsid w:val="00A520C1"/>
    <w:rsid w:val="00A57CEF"/>
    <w:rsid w:val="00A823F7"/>
    <w:rsid w:val="00A97053"/>
    <w:rsid w:val="00AA3A05"/>
    <w:rsid w:val="00AA45CB"/>
    <w:rsid w:val="00AA4FFA"/>
    <w:rsid w:val="00AB7045"/>
    <w:rsid w:val="00AE1A34"/>
    <w:rsid w:val="00AE3A32"/>
    <w:rsid w:val="00AF43EC"/>
    <w:rsid w:val="00B16B43"/>
    <w:rsid w:val="00B231B1"/>
    <w:rsid w:val="00B34453"/>
    <w:rsid w:val="00B36671"/>
    <w:rsid w:val="00B42D8C"/>
    <w:rsid w:val="00B556EB"/>
    <w:rsid w:val="00B60548"/>
    <w:rsid w:val="00B73A38"/>
    <w:rsid w:val="00B7475B"/>
    <w:rsid w:val="00B838B6"/>
    <w:rsid w:val="00B85CD1"/>
    <w:rsid w:val="00BA1EC4"/>
    <w:rsid w:val="00BA2CE6"/>
    <w:rsid w:val="00BA7794"/>
    <w:rsid w:val="00BB7641"/>
    <w:rsid w:val="00BD47AE"/>
    <w:rsid w:val="00BD711E"/>
    <w:rsid w:val="00BE1654"/>
    <w:rsid w:val="00BE3471"/>
    <w:rsid w:val="00BF05B2"/>
    <w:rsid w:val="00BF4623"/>
    <w:rsid w:val="00C001DB"/>
    <w:rsid w:val="00C0083F"/>
    <w:rsid w:val="00C0134C"/>
    <w:rsid w:val="00C01681"/>
    <w:rsid w:val="00C06729"/>
    <w:rsid w:val="00C16897"/>
    <w:rsid w:val="00C17557"/>
    <w:rsid w:val="00C24AEF"/>
    <w:rsid w:val="00C46EB2"/>
    <w:rsid w:val="00C47F3A"/>
    <w:rsid w:val="00C57562"/>
    <w:rsid w:val="00C6476D"/>
    <w:rsid w:val="00C7004E"/>
    <w:rsid w:val="00C7128B"/>
    <w:rsid w:val="00C7217A"/>
    <w:rsid w:val="00C86BA2"/>
    <w:rsid w:val="00C92575"/>
    <w:rsid w:val="00CA6D3A"/>
    <w:rsid w:val="00CC512C"/>
    <w:rsid w:val="00CD6A25"/>
    <w:rsid w:val="00CE1B16"/>
    <w:rsid w:val="00CE5198"/>
    <w:rsid w:val="00CF0A6C"/>
    <w:rsid w:val="00CF49A8"/>
    <w:rsid w:val="00CF4D11"/>
    <w:rsid w:val="00D07626"/>
    <w:rsid w:val="00D17F16"/>
    <w:rsid w:val="00D33B5F"/>
    <w:rsid w:val="00D4142D"/>
    <w:rsid w:val="00D429E0"/>
    <w:rsid w:val="00D43C15"/>
    <w:rsid w:val="00D448E2"/>
    <w:rsid w:val="00D522EE"/>
    <w:rsid w:val="00D56003"/>
    <w:rsid w:val="00D62EA2"/>
    <w:rsid w:val="00D70315"/>
    <w:rsid w:val="00D70FD7"/>
    <w:rsid w:val="00D946DA"/>
    <w:rsid w:val="00D94ED9"/>
    <w:rsid w:val="00DA0533"/>
    <w:rsid w:val="00DA5C1E"/>
    <w:rsid w:val="00DA7ACF"/>
    <w:rsid w:val="00DB0BA2"/>
    <w:rsid w:val="00DB3050"/>
    <w:rsid w:val="00DD770B"/>
    <w:rsid w:val="00DE0E0B"/>
    <w:rsid w:val="00DE6281"/>
    <w:rsid w:val="00DE671D"/>
    <w:rsid w:val="00DF321C"/>
    <w:rsid w:val="00DF4F90"/>
    <w:rsid w:val="00E02FDE"/>
    <w:rsid w:val="00E04ACB"/>
    <w:rsid w:val="00E0659A"/>
    <w:rsid w:val="00E069A1"/>
    <w:rsid w:val="00E14396"/>
    <w:rsid w:val="00E3466C"/>
    <w:rsid w:val="00E3591C"/>
    <w:rsid w:val="00E37736"/>
    <w:rsid w:val="00E37ACE"/>
    <w:rsid w:val="00E419F5"/>
    <w:rsid w:val="00E57EF0"/>
    <w:rsid w:val="00E74159"/>
    <w:rsid w:val="00E85E79"/>
    <w:rsid w:val="00E86AA0"/>
    <w:rsid w:val="00EA18ED"/>
    <w:rsid w:val="00EA209F"/>
    <w:rsid w:val="00EA39C6"/>
    <w:rsid w:val="00EA50B7"/>
    <w:rsid w:val="00EB4DA3"/>
    <w:rsid w:val="00EC7A8A"/>
    <w:rsid w:val="00ED1B59"/>
    <w:rsid w:val="00ED63DF"/>
    <w:rsid w:val="00EE12DB"/>
    <w:rsid w:val="00EF6437"/>
    <w:rsid w:val="00F100DB"/>
    <w:rsid w:val="00F16F63"/>
    <w:rsid w:val="00F20DD2"/>
    <w:rsid w:val="00F316CF"/>
    <w:rsid w:val="00F450A7"/>
    <w:rsid w:val="00F47881"/>
    <w:rsid w:val="00F515D9"/>
    <w:rsid w:val="00F54357"/>
    <w:rsid w:val="00F549CA"/>
    <w:rsid w:val="00F5596A"/>
    <w:rsid w:val="00F7447F"/>
    <w:rsid w:val="00F804F7"/>
    <w:rsid w:val="00F83532"/>
    <w:rsid w:val="00F90FA5"/>
    <w:rsid w:val="00FA7CBF"/>
    <w:rsid w:val="00FB6A6B"/>
    <w:rsid w:val="00FC11E5"/>
    <w:rsid w:val="00FC5409"/>
    <w:rsid w:val="00FC6E83"/>
    <w:rsid w:val="00FC7084"/>
    <w:rsid w:val="00FC7569"/>
    <w:rsid w:val="00FD68D1"/>
    <w:rsid w:val="00FE4AF7"/>
    <w:rsid w:val="00FF1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4BDEBD4"/>
  <w15:docId w15:val="{BDD49528-7024-44EA-A1D5-BBD04C7D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219F"/>
    <w:rPr>
      <w:sz w:val="24"/>
      <w:szCs w:val="24"/>
    </w:rPr>
  </w:style>
  <w:style w:type="paragraph" w:styleId="Ttulo1">
    <w:name w:val="heading 1"/>
    <w:basedOn w:val="Encabezadodemensaje"/>
    <w:next w:val="Normal"/>
    <w:link w:val="Ttulo1Car"/>
    <w:uiPriority w:val="9"/>
    <w:qFormat/>
    <w:rsid w:val="00E069A1"/>
    <w:pPr>
      <w:keepNext/>
      <w:shd w:val="clear" w:color="auto" w:fill="1F497D" w:themeFill="text2"/>
      <w:spacing w:line="360" w:lineRule="auto"/>
      <w:jc w:val="center"/>
      <w:outlineLvl w:val="0"/>
    </w:pPr>
    <w:rPr>
      <w:rFonts w:ascii="Times New Roman" w:hAnsi="Times New Roman" w:cs="Arial"/>
      <w:b/>
      <w:bCs/>
      <w:color w:val="FFFFFF" w:themeColor="background1"/>
      <w:sz w:val="30"/>
    </w:rPr>
  </w:style>
  <w:style w:type="paragraph" w:styleId="Ttulo2">
    <w:name w:val="heading 2"/>
    <w:basedOn w:val="Normal"/>
    <w:next w:val="Normal"/>
    <w:autoRedefine/>
    <w:qFormat/>
    <w:rsid w:val="00331C20"/>
    <w:pPr>
      <w:keepNext/>
      <w:numPr>
        <w:ilvl w:val="1"/>
        <w:numId w:val="15"/>
      </w:numPr>
      <w:shd w:val="clear" w:color="auto" w:fill="FFFFFF" w:themeFill="background1"/>
      <w:ind w:left="426" w:hanging="448"/>
      <w:outlineLvl w:val="1"/>
    </w:pPr>
    <w:rPr>
      <w:b/>
      <w:bCs/>
      <w:iCs/>
      <w:color w:val="1F497D" w:themeColor="text2"/>
    </w:rPr>
  </w:style>
  <w:style w:type="paragraph" w:styleId="Ttulo3">
    <w:name w:val="heading 3"/>
    <w:basedOn w:val="Normal"/>
    <w:next w:val="Normal"/>
    <w:qFormat/>
    <w:rsid w:val="00E3466C"/>
    <w:pPr>
      <w:keepNext/>
      <w:outlineLvl w:val="2"/>
    </w:pPr>
    <w:rPr>
      <w:rFonts w:cs="Arial"/>
      <w:b/>
      <w:bCs/>
      <w:color w:val="4F81BD" w:themeColor="accent1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768D0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768D0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768D0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768D0"/>
    <w:pPr>
      <w:spacing w:before="120" w:after="120"/>
      <w:outlineLvl w:val="2"/>
    </w:pPr>
    <w:rPr>
      <w:b/>
      <w:bCs/>
    </w:rPr>
  </w:style>
  <w:style w:type="paragraph" w:customStyle="1" w:styleId="node">
    <w:name w:val="node"/>
    <w:basedOn w:val="Normal"/>
    <w:rsid w:val="009768D0"/>
    <w:pPr>
      <w:spacing w:before="100" w:beforeAutospacing="1" w:after="100" w:afterAutospacing="1"/>
    </w:pPr>
  </w:style>
  <w:style w:type="paragraph" w:customStyle="1" w:styleId="MVietas">
    <w:name w:val="MViñetas"/>
    <w:basedOn w:val="MNormal"/>
    <w:rsid w:val="009768D0"/>
    <w:pPr>
      <w:numPr>
        <w:numId w:val="2"/>
      </w:numPr>
    </w:pPr>
  </w:style>
  <w:style w:type="paragraph" w:customStyle="1" w:styleId="MEsqNum">
    <w:name w:val="MEsqNum"/>
    <w:basedOn w:val="MNormal"/>
    <w:rsid w:val="009768D0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9768D0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9768D0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9768D0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768D0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768D0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9768D0"/>
    <w:pPr>
      <w:numPr>
        <w:ilvl w:val="1"/>
        <w:numId w:val="8"/>
      </w:numPr>
      <w:outlineLvl w:val="1"/>
    </w:pPr>
    <w:rPr>
      <w:sz w:val="20"/>
    </w:rPr>
  </w:style>
  <w:style w:type="paragraph" w:customStyle="1" w:styleId="MTtulo4">
    <w:name w:val="MTítulo4"/>
    <w:basedOn w:val="Ttulo3"/>
    <w:rsid w:val="009768D0"/>
    <w:rPr>
      <w:rFonts w:ascii="Verdana" w:hAnsi="Verdana"/>
    </w:rPr>
  </w:style>
  <w:style w:type="paragraph" w:styleId="TDC1">
    <w:name w:val="toc 1"/>
    <w:basedOn w:val="Normal"/>
    <w:next w:val="Normal"/>
    <w:autoRedefine/>
    <w:uiPriority w:val="39"/>
    <w:qFormat/>
    <w:rsid w:val="00DE6281"/>
    <w:pPr>
      <w:tabs>
        <w:tab w:val="left" w:pos="400"/>
        <w:tab w:val="right" w:leader="dot" w:pos="9072"/>
      </w:tabs>
      <w:spacing w:before="120" w:after="20"/>
    </w:pPr>
    <w:rPr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qFormat/>
    <w:rsid w:val="005E6315"/>
    <w:pPr>
      <w:tabs>
        <w:tab w:val="right" w:leader="dot" w:pos="9062"/>
      </w:tabs>
    </w:pPr>
    <w:rPr>
      <w:b/>
      <w:bCs/>
      <w:smallCaps/>
      <w:noProof/>
      <w:sz w:val="22"/>
    </w:rPr>
  </w:style>
  <w:style w:type="character" w:styleId="Hipervnculo">
    <w:name w:val="Hyperlink"/>
    <w:basedOn w:val="Fuentedeprrafopredeter"/>
    <w:uiPriority w:val="99"/>
    <w:rsid w:val="009768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9768D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68D0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uiPriority w:val="39"/>
    <w:rsid w:val="009768D0"/>
    <w:pPr>
      <w:ind w:left="800"/>
    </w:pPr>
    <w:rPr>
      <w:szCs w:val="21"/>
    </w:rPr>
  </w:style>
  <w:style w:type="character" w:styleId="Nmerodepgina">
    <w:name w:val="page number"/>
    <w:basedOn w:val="Fuentedeprrafopredeter"/>
    <w:rsid w:val="009768D0"/>
  </w:style>
  <w:style w:type="paragraph" w:customStyle="1" w:styleId="MTemaNormal">
    <w:name w:val="MTemaNormal"/>
    <w:basedOn w:val="MNormal"/>
    <w:rsid w:val="009768D0"/>
    <w:pPr>
      <w:ind w:left="567"/>
    </w:pPr>
  </w:style>
  <w:style w:type="paragraph" w:customStyle="1" w:styleId="MTemaVietas">
    <w:name w:val="MTemaViñetas"/>
    <w:basedOn w:val="MVietas"/>
    <w:rsid w:val="009768D0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768D0"/>
    <w:pPr>
      <w:numPr>
        <w:ilvl w:val="2"/>
        <w:numId w:val="9"/>
      </w:numPr>
      <w:tabs>
        <w:tab w:val="clear" w:pos="2098"/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uiPriority w:val="39"/>
    <w:qFormat/>
    <w:rsid w:val="00B73A38"/>
    <w:pPr>
      <w:tabs>
        <w:tab w:val="right" w:leader="dot" w:pos="9062"/>
      </w:tabs>
    </w:pPr>
    <w:rPr>
      <w:iCs/>
      <w:noProof/>
      <w:sz w:val="18"/>
    </w:rPr>
  </w:style>
  <w:style w:type="paragraph" w:styleId="TDC4">
    <w:name w:val="toc 4"/>
    <w:basedOn w:val="Normal"/>
    <w:next w:val="Normal"/>
    <w:autoRedefine/>
    <w:uiPriority w:val="39"/>
    <w:rsid w:val="009768D0"/>
    <w:pPr>
      <w:ind w:left="600"/>
    </w:pPr>
    <w:rPr>
      <w:szCs w:val="21"/>
    </w:rPr>
  </w:style>
  <w:style w:type="paragraph" w:styleId="TDC6">
    <w:name w:val="toc 6"/>
    <w:basedOn w:val="Normal"/>
    <w:next w:val="Normal"/>
    <w:autoRedefine/>
    <w:uiPriority w:val="39"/>
    <w:rsid w:val="009768D0"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uiPriority w:val="39"/>
    <w:rsid w:val="009768D0"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uiPriority w:val="39"/>
    <w:rsid w:val="009768D0"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uiPriority w:val="39"/>
    <w:rsid w:val="009768D0"/>
    <w:pPr>
      <w:ind w:left="1600"/>
    </w:pPr>
    <w:rPr>
      <w:szCs w:val="21"/>
    </w:rPr>
  </w:style>
  <w:style w:type="paragraph" w:customStyle="1" w:styleId="MTema4">
    <w:name w:val="MTema4"/>
    <w:basedOn w:val="MDetTitulo4"/>
    <w:rsid w:val="009768D0"/>
    <w:pPr>
      <w:numPr>
        <w:numId w:val="10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9768D0"/>
    <w:pPr>
      <w:numPr>
        <w:numId w:val="11"/>
      </w:numPr>
    </w:pPr>
  </w:style>
  <w:style w:type="paragraph" w:customStyle="1" w:styleId="MEsqNum2">
    <w:name w:val="MEsqNum2"/>
    <w:basedOn w:val="MEsqNum"/>
    <w:rsid w:val="009768D0"/>
    <w:pPr>
      <w:numPr>
        <w:ilvl w:val="1"/>
      </w:numPr>
    </w:pPr>
  </w:style>
  <w:style w:type="paragraph" w:customStyle="1" w:styleId="paragraph2">
    <w:name w:val="paragraph2"/>
    <w:basedOn w:val="Normal"/>
    <w:rsid w:val="009768D0"/>
    <w:pPr>
      <w:spacing w:before="80" w:line="240" w:lineRule="atLeast"/>
      <w:ind w:left="720"/>
      <w:jc w:val="both"/>
    </w:pPr>
    <w:rPr>
      <w:color w:val="00000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CE1B16"/>
    <w:pPr>
      <w:keepLines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rsid w:val="00CE1B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E1B16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75710D"/>
    <w:rPr>
      <w:rFonts w:ascii="Arial" w:hAnsi="Arial"/>
      <w:szCs w:val="24"/>
    </w:rPr>
  </w:style>
  <w:style w:type="paragraph" w:styleId="Sinespaciado">
    <w:name w:val="No Spacing"/>
    <w:link w:val="SinespaciadoCar"/>
    <w:uiPriority w:val="1"/>
    <w:qFormat/>
    <w:rsid w:val="00BB764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64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BB7641"/>
    <w:pPr>
      <w:spacing w:line="276" w:lineRule="auto"/>
    </w:pPr>
    <w:rPr>
      <w:sz w:val="24"/>
      <w:szCs w:val="24"/>
    </w:rPr>
  </w:style>
  <w:style w:type="paragraph" w:styleId="Ttulo">
    <w:name w:val="Title"/>
    <w:basedOn w:val="Normal1"/>
    <w:next w:val="Normal1"/>
    <w:link w:val="TtuloCar"/>
    <w:rsid w:val="00DD770B"/>
    <w:pPr>
      <w:keepNext/>
      <w:keepLines/>
      <w:spacing w:after="60" w:line="240" w:lineRule="auto"/>
    </w:pPr>
    <w:rPr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DD770B"/>
    <w:rPr>
      <w:sz w:val="36"/>
      <w:szCs w:val="36"/>
    </w:rPr>
  </w:style>
  <w:style w:type="paragraph" w:styleId="NormalWeb">
    <w:name w:val="Normal (Web)"/>
    <w:basedOn w:val="Normal"/>
    <w:uiPriority w:val="99"/>
    <w:unhideWhenUsed/>
    <w:rsid w:val="00DD770B"/>
    <w:pPr>
      <w:spacing w:before="100" w:beforeAutospacing="1" w:after="100" w:afterAutospacing="1"/>
    </w:pPr>
  </w:style>
  <w:style w:type="character" w:styleId="nfasis">
    <w:name w:val="Emphasis"/>
    <w:basedOn w:val="Fuentedeprrafopredeter"/>
    <w:qFormat/>
    <w:rsid w:val="009A2431"/>
    <w:rPr>
      <w:i/>
      <w:iCs/>
    </w:rPr>
  </w:style>
  <w:style w:type="table" w:styleId="Tablaconcuadrcula">
    <w:name w:val="Table Grid"/>
    <w:basedOn w:val="Tablanormal"/>
    <w:uiPriority w:val="39"/>
    <w:rsid w:val="000A6C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semiHidden/>
    <w:unhideWhenUsed/>
    <w:rsid w:val="009A418A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A418A"/>
    <w:rPr>
      <w:rFonts w:ascii="Arial" w:hAnsi="Arial"/>
    </w:rPr>
  </w:style>
  <w:style w:type="character" w:styleId="Refdenotaalpie">
    <w:name w:val="footnote reference"/>
    <w:basedOn w:val="Fuentedeprrafopredeter"/>
    <w:semiHidden/>
    <w:unhideWhenUsed/>
    <w:rsid w:val="009A418A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0E0B"/>
    <w:pPr>
      <w:ind w:left="720"/>
      <w:contextualSpacing/>
    </w:pPr>
  </w:style>
  <w:style w:type="paragraph" w:customStyle="1" w:styleId="Ttulo21">
    <w:name w:val="Título 21"/>
    <w:basedOn w:val="Normal"/>
    <w:uiPriority w:val="1"/>
    <w:qFormat/>
    <w:rsid w:val="00EA50B7"/>
    <w:pPr>
      <w:widowControl w:val="0"/>
      <w:autoSpaceDE w:val="0"/>
      <w:autoSpaceDN w:val="0"/>
      <w:ind w:left="926" w:hanging="709"/>
      <w:outlineLvl w:val="2"/>
    </w:pPr>
    <w:rPr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A50B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50B7"/>
    <w:pPr>
      <w:widowControl w:val="0"/>
      <w:autoSpaceDE w:val="0"/>
      <w:autoSpaceDN w:val="0"/>
      <w:ind w:left="107"/>
    </w:pPr>
    <w:rPr>
      <w:rFonts w:eastAsia="Arial" w:cs="Arial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5E4B1B"/>
    <w:pPr>
      <w:widowControl w:val="0"/>
      <w:autoSpaceDE w:val="0"/>
      <w:autoSpaceDN w:val="0"/>
    </w:pPr>
    <w:rPr>
      <w:rFonts w:eastAsia="Arial" w:cs="Arial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4B1B"/>
    <w:rPr>
      <w:rFonts w:ascii="Arial" w:eastAsia="Arial" w:hAnsi="Arial" w:cs="Arial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304E7C"/>
    <w:rPr>
      <w:b/>
      <w:bCs/>
    </w:rPr>
  </w:style>
  <w:style w:type="character" w:customStyle="1" w:styleId="Ttulo1Car">
    <w:name w:val="Título 1 Car"/>
    <w:basedOn w:val="EncabezadodemensajeCar"/>
    <w:link w:val="Ttulo1"/>
    <w:uiPriority w:val="9"/>
    <w:rsid w:val="00E069A1"/>
    <w:rPr>
      <w:rFonts w:asciiTheme="majorHAnsi" w:eastAsiaTheme="majorEastAsia" w:hAnsiTheme="majorHAnsi" w:cs="Arial"/>
      <w:b/>
      <w:bCs/>
      <w:color w:val="FFFFFF" w:themeColor="background1"/>
      <w:sz w:val="30"/>
      <w:szCs w:val="24"/>
      <w:shd w:val="clear" w:color="auto" w:fill="1F497D" w:themeFill="text2"/>
    </w:rPr>
  </w:style>
  <w:style w:type="paragraph" w:styleId="Encabezadodemensaje">
    <w:name w:val="Message Header"/>
    <w:basedOn w:val="Normal"/>
    <w:link w:val="EncabezadodemensajeCar"/>
    <w:semiHidden/>
    <w:unhideWhenUsed/>
    <w:rsid w:val="00304E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304E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tulo">
    <w:name w:val="Subtitle"/>
    <w:basedOn w:val="Normal"/>
    <w:next w:val="Normal"/>
    <w:link w:val="SubttuloCar"/>
    <w:qFormat/>
    <w:rsid w:val="006302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630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1320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  <w:style w:type="character" w:customStyle="1" w:styleId="label">
    <w:name w:val="label"/>
    <w:basedOn w:val="Fuentedeprrafopredeter"/>
    <w:rsid w:val="005E6315"/>
    <w:rPr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5D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A209F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A00DB-334A-46F8-8AD5-1A4758B8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1096</TotalTime>
  <Pages>42</Pages>
  <Words>11543</Words>
  <Characters>63490</Characters>
  <Application>Microsoft Office Word</Application>
  <DocSecurity>0</DocSecurity>
  <Lines>529</Lines>
  <Paragraphs>149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MER</vt:lpstr>
      <vt:lpstr>requerimientos</vt:lpstr>
    </vt:vector>
  </TitlesOfParts>
  <Company>Particular</Company>
  <LinksUpToDate>false</LinksUpToDate>
  <CharactersWithSpaces>74884</CharactersWithSpaces>
  <SharedDoc>false</SharedDoc>
  <HLinks>
    <vt:vector size="162" baseType="variant"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_Toc95287986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_Toc95287985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_Toc95287984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_Toc95287983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_Toc95287982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_Toc95287981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_Toc95287980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_Toc95287979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_Toc95287978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_Toc95287977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_Toc95287976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_Toc95287975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_Toc95287974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_Toc95287973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_Toc95287972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_Toc95287971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_Toc95287970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_Toc95287969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_Toc95287968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_Toc95287967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_Toc95287966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_Toc95287965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_Toc95287964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_Toc95287963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_Toc95287962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_Toc95287961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_Toc95287960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</dc:title>
  <dc:subject>.</dc:subject>
  <dc:creator>UTEC</dc:creator>
  <cp:keywords>.</cp:keywords>
  <dc:description>.</dc:description>
  <cp:lastModifiedBy>Martin Martincorena</cp:lastModifiedBy>
  <cp:revision>8</cp:revision>
  <cp:lastPrinted>2020-11-15T00:49:00Z</cp:lastPrinted>
  <dcterms:created xsi:type="dcterms:W3CDTF">2020-11-26T18:19:00Z</dcterms:created>
  <dcterms:modified xsi:type="dcterms:W3CDTF">2020-11-28T00:26:00Z</dcterms:modified>
  <cp:category>.</cp:category>
  <cp:contentStatus>.</cp:contentStatus>
</cp:coreProperties>
</file>