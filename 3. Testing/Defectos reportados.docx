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76F1" w14:textId="77777777" w:rsidR="00C46EB2" w:rsidRDefault="00C46EB2" w:rsidP="00C46EB2">
      <w:pPr>
        <w:pStyle w:val="Normal1"/>
        <w:tabs>
          <w:tab w:val="left" w:pos="8647"/>
        </w:tabs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Hlk50748858"/>
      <w:bookmarkEnd w:id="0"/>
      <w:r>
        <w:rPr>
          <w:rFonts w:ascii="Calibri" w:eastAsia="Calibri" w:hAnsi="Calibri" w:cs="Calibri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08A05469" wp14:editId="47CFBC91">
            <wp:simplePos x="0" y="0"/>
            <wp:positionH relativeFrom="column">
              <wp:posOffset>2319655</wp:posOffset>
            </wp:positionH>
            <wp:positionV relativeFrom="paragraph">
              <wp:posOffset>320040</wp:posOffset>
            </wp:positionV>
            <wp:extent cx="4263390" cy="1158875"/>
            <wp:effectExtent l="0" t="0" r="0" b="0"/>
            <wp:wrapSquare wrapText="bothSides"/>
            <wp:docPr id="4" name="0 Imagen" descr="grup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o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8564AC" wp14:editId="01740928">
                <wp:simplePos x="0" y="0"/>
                <wp:positionH relativeFrom="column">
                  <wp:posOffset>-2005330</wp:posOffset>
                </wp:positionH>
                <wp:positionV relativeFrom="paragraph">
                  <wp:posOffset>-1983105</wp:posOffset>
                </wp:positionV>
                <wp:extent cx="1991995" cy="12512675"/>
                <wp:effectExtent l="9525" t="12700" r="17780" b="952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12512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0D1F7" id="Rectangle 12" o:spid="_x0000_s1026" style="position:absolute;margin-left:-157.9pt;margin-top:-156.15pt;width:156.85pt;height:9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" fillcolor="#365f91 [2404]" strokecolor="#243f60 [1604]" strokeweight="1.5pt"/>
            </w:pict>
          </mc:Fallback>
        </mc:AlternateContent>
      </w:r>
    </w:p>
    <w:p w14:paraId="2305ECD8" w14:textId="77777777" w:rsidR="00C46EB2" w:rsidRDefault="00C46EB2" w:rsidP="00C46EB2">
      <w:pPr>
        <w:pStyle w:val="Normal1"/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355BE686" w14:textId="77777777" w:rsidR="00C46EB2" w:rsidRDefault="00C46EB2" w:rsidP="00C46EB2">
      <w:pPr>
        <w:pStyle w:val="Normal1"/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21A7642B" w14:textId="77777777" w:rsidR="00C46EB2" w:rsidRDefault="00C46EB2" w:rsidP="00C46EB2">
      <w:pPr>
        <w:pStyle w:val="Normal1"/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2DBA9605" w14:textId="77777777" w:rsidR="00C46EB2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6A1A13D5" w14:textId="77777777" w:rsidR="00C46EB2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 wp14:anchorId="5B9001F2" wp14:editId="3EA78685">
            <wp:simplePos x="0" y="0"/>
            <wp:positionH relativeFrom="column">
              <wp:posOffset>614045</wp:posOffset>
            </wp:positionH>
            <wp:positionV relativeFrom="paragraph">
              <wp:posOffset>563880</wp:posOffset>
            </wp:positionV>
            <wp:extent cx="4591050" cy="140462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E066F2" wp14:editId="2ADA2875">
                <wp:simplePos x="0" y="0"/>
                <wp:positionH relativeFrom="column">
                  <wp:posOffset>-1319530</wp:posOffset>
                </wp:positionH>
                <wp:positionV relativeFrom="paragraph">
                  <wp:posOffset>430531</wp:posOffset>
                </wp:positionV>
                <wp:extent cx="8474710" cy="1596390"/>
                <wp:effectExtent l="0" t="0" r="21590" b="22860"/>
                <wp:wrapNone/>
                <wp:docPr id="4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4710" cy="15963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E1BDE" id="Rectangle 6" o:spid="_x0000_s1026" style="position:absolute;margin-left:-103.9pt;margin-top:33.9pt;width:667.3pt;height:125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" filled="f" strokeweight="2pt"/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4EE27B" wp14:editId="03533139">
                <wp:simplePos x="0" y="0"/>
                <wp:positionH relativeFrom="column">
                  <wp:posOffset>-1471295</wp:posOffset>
                </wp:positionH>
                <wp:positionV relativeFrom="paragraph">
                  <wp:posOffset>521335</wp:posOffset>
                </wp:positionV>
                <wp:extent cx="8474710" cy="1435100"/>
                <wp:effectExtent l="19685" t="15875" r="20955" b="1587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471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F4C00" id="Rectangle 6" o:spid="_x0000_s1026" style="position:absolute;margin-left:-115.85pt;margin-top:41.05pt;width:667.3pt;height:11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" fillcolor="white [3212]" strokeweight="2pt"/>
            </w:pict>
          </mc:Fallback>
        </mc:AlternateContent>
      </w:r>
    </w:p>
    <w:p w14:paraId="0577C04D" w14:textId="77777777" w:rsidR="00C46EB2" w:rsidRPr="00BB7641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5E190F5B" w14:textId="77777777" w:rsidR="00C46EB2" w:rsidRDefault="00C46EB2" w:rsidP="00C46EB2">
      <w:pPr>
        <w:pStyle w:val="Normal1"/>
        <w:spacing w:after="20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026EF78B" w14:textId="77777777" w:rsidR="00C46EB2" w:rsidRDefault="00C46EB2" w:rsidP="00C46EB2">
      <w:pPr>
        <w:autoSpaceDE w:val="0"/>
        <w:autoSpaceDN w:val="0"/>
        <w:adjustRightInd w:val="0"/>
        <w:jc w:val="center"/>
        <w:rPr>
          <w:rFonts w:cs="Arial"/>
          <w:b/>
          <w:sz w:val="40"/>
          <w:szCs w:val="40"/>
          <w:u w:val="single"/>
        </w:rPr>
      </w:pPr>
    </w:p>
    <w:p w14:paraId="761B4F08" w14:textId="77777777" w:rsidR="00C46EB2" w:rsidRPr="009E702E" w:rsidRDefault="00C46EB2" w:rsidP="00C46EB2">
      <w:pPr>
        <w:tabs>
          <w:tab w:val="left" w:pos="4020"/>
        </w:tabs>
        <w:jc w:val="center"/>
        <w:rPr>
          <w:b/>
          <w:color w:val="365F91" w:themeColor="accent1" w:themeShade="BF"/>
          <w:sz w:val="28"/>
          <w:szCs w:val="28"/>
        </w:rPr>
      </w:pPr>
    </w:p>
    <w:p w14:paraId="10B3E750" w14:textId="77777777" w:rsidR="00C46EB2" w:rsidRDefault="00C46EB2" w:rsidP="00C46EB2">
      <w:pPr>
        <w:pStyle w:val="Textoindependiente"/>
        <w:spacing w:before="4"/>
        <w:rPr>
          <w:b/>
          <w:sz w:val="21"/>
        </w:rPr>
      </w:pPr>
    </w:p>
    <w:p w14:paraId="769FAD00" w14:textId="71C7C57F" w:rsidR="00834370" w:rsidRDefault="00681235" w:rsidP="00834370">
      <w:pPr>
        <w:spacing w:before="88"/>
        <w:ind w:left="1416"/>
        <w:jc w:val="center"/>
        <w:rPr>
          <w:b/>
          <w:sz w:val="40"/>
        </w:rPr>
      </w:pPr>
      <w:r>
        <w:rPr>
          <w:b/>
          <w:sz w:val="40"/>
        </w:rPr>
        <w:t>TESTING</w:t>
      </w:r>
    </w:p>
    <w:p w14:paraId="30F9DA2B" w14:textId="77777777" w:rsidR="00834370" w:rsidRDefault="00834370" w:rsidP="00834370">
      <w:pPr>
        <w:spacing w:before="88"/>
        <w:ind w:left="1416"/>
        <w:jc w:val="center"/>
        <w:rPr>
          <w:b/>
          <w:sz w:val="40"/>
        </w:rPr>
      </w:pPr>
    </w:p>
    <w:p w14:paraId="60BDA6C7" w14:textId="1F1879EE" w:rsidR="00C46EB2" w:rsidRPr="00834370" w:rsidRDefault="00C46EB2" w:rsidP="00834370">
      <w:pPr>
        <w:spacing w:before="88"/>
        <w:ind w:left="1416"/>
        <w:jc w:val="center"/>
        <w:rPr>
          <w:b/>
          <w:sz w:val="32"/>
          <w:szCs w:val="32"/>
        </w:rPr>
      </w:pPr>
      <w:r w:rsidRPr="00834370">
        <w:rPr>
          <w:b/>
          <w:sz w:val="32"/>
          <w:szCs w:val="32"/>
        </w:rPr>
        <w:t>Lic</w:t>
      </w:r>
      <w:r w:rsidR="00834370" w:rsidRPr="00834370">
        <w:rPr>
          <w:b/>
          <w:sz w:val="32"/>
          <w:szCs w:val="32"/>
        </w:rPr>
        <w:t>enciatura</w:t>
      </w:r>
      <w:r w:rsidRPr="00834370">
        <w:rPr>
          <w:b/>
          <w:sz w:val="32"/>
          <w:szCs w:val="32"/>
        </w:rPr>
        <w:t xml:space="preserve"> en Tecnologías de la</w:t>
      </w:r>
      <w:r w:rsidRPr="00834370">
        <w:rPr>
          <w:b/>
          <w:spacing w:val="1"/>
          <w:sz w:val="32"/>
          <w:szCs w:val="32"/>
        </w:rPr>
        <w:t xml:space="preserve"> </w:t>
      </w:r>
      <w:r w:rsidRPr="00834370">
        <w:rPr>
          <w:b/>
          <w:sz w:val="32"/>
          <w:szCs w:val="32"/>
        </w:rPr>
        <w:t>Información</w:t>
      </w:r>
    </w:p>
    <w:p w14:paraId="66B3FB67" w14:textId="77777777" w:rsidR="00C46EB2" w:rsidRDefault="00C46EB2" w:rsidP="00C46EB2">
      <w:pPr>
        <w:pStyle w:val="Textoindependiente"/>
        <w:rPr>
          <w:b/>
          <w:sz w:val="44"/>
        </w:rPr>
      </w:pPr>
      <w:r>
        <w:rPr>
          <w:b/>
          <w:noProof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41573" wp14:editId="3107AA08">
                <wp:simplePos x="0" y="0"/>
                <wp:positionH relativeFrom="column">
                  <wp:posOffset>-13335</wp:posOffset>
                </wp:positionH>
                <wp:positionV relativeFrom="paragraph">
                  <wp:posOffset>60960</wp:posOffset>
                </wp:positionV>
                <wp:extent cx="6694170" cy="0"/>
                <wp:effectExtent l="10795" t="15875" r="10160" b="1270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03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.05pt;margin-top:4.8pt;width:527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" strokeweight="1.5pt"/>
            </w:pict>
          </mc:Fallback>
        </mc:AlternateContent>
      </w:r>
    </w:p>
    <w:p w14:paraId="21C099D4" w14:textId="77777777" w:rsidR="00C46EB2" w:rsidRDefault="00C46EB2" w:rsidP="00C46EB2">
      <w:pPr>
        <w:pStyle w:val="Textoindependiente"/>
        <w:rPr>
          <w:b/>
          <w:sz w:val="44"/>
        </w:rPr>
      </w:pPr>
    </w:p>
    <w:p w14:paraId="74DA13B5" w14:textId="77777777" w:rsidR="00C46EB2" w:rsidRDefault="00C46EB2" w:rsidP="00C46EB2">
      <w:pPr>
        <w:spacing w:before="289" w:line="480" w:lineRule="auto"/>
        <w:ind w:left="6804" w:right="229"/>
        <w:jc w:val="right"/>
        <w:rPr>
          <w:b/>
          <w:sz w:val="28"/>
        </w:rPr>
      </w:pPr>
      <w:r>
        <w:rPr>
          <w:b/>
          <w:sz w:val="28"/>
        </w:rPr>
        <w:t>ITR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Sur</w:t>
      </w:r>
      <w:r>
        <w:rPr>
          <w:b/>
          <w:spacing w:val="-1"/>
          <w:sz w:val="28"/>
        </w:rPr>
        <w:t xml:space="preserve"> Oe</w:t>
      </w:r>
      <w:r>
        <w:rPr>
          <w:b/>
          <w:spacing w:val="-3"/>
          <w:sz w:val="28"/>
        </w:rPr>
        <w:t>ste</w:t>
      </w:r>
      <w:r>
        <w:rPr>
          <w:b/>
          <w:sz w:val="28"/>
        </w:rPr>
        <w:t xml:space="preserve"> 2do</w:t>
      </w:r>
      <w:r>
        <w:rPr>
          <w:b/>
          <w:spacing w:val="9"/>
          <w:sz w:val="28"/>
        </w:rPr>
        <w:t xml:space="preserve"> </w:t>
      </w:r>
      <w:r>
        <w:rPr>
          <w:b/>
          <w:spacing w:val="-3"/>
          <w:sz w:val="28"/>
        </w:rPr>
        <w:t>semestre</w:t>
      </w:r>
      <w:r>
        <w:rPr>
          <w:b/>
          <w:sz w:val="28"/>
        </w:rPr>
        <w:t xml:space="preserve"> Año 2020</w:t>
      </w:r>
    </w:p>
    <w:p w14:paraId="6D3301B5" w14:textId="77777777" w:rsidR="00C46EB2" w:rsidRDefault="00C46EB2" w:rsidP="00C46EB2">
      <w:pPr>
        <w:rPr>
          <w:b/>
          <w:color w:val="365F91" w:themeColor="accent1" w:themeShade="BF"/>
          <w:sz w:val="28"/>
          <w:szCs w:val="28"/>
        </w:rPr>
      </w:pPr>
    </w:p>
    <w:p w14:paraId="58D57FCD" w14:textId="77777777" w:rsidR="00C46EB2" w:rsidRDefault="00C46EB2" w:rsidP="00C46EB2">
      <w:pPr>
        <w:rPr>
          <w:b/>
          <w:color w:val="365F91" w:themeColor="accent1" w:themeShade="BF"/>
          <w:sz w:val="28"/>
          <w:szCs w:val="28"/>
        </w:rPr>
      </w:pPr>
    </w:p>
    <w:p w14:paraId="1194CFD7" w14:textId="548A3380" w:rsidR="005649E3" w:rsidRDefault="005649E3">
      <w:p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06F5EC1E" w14:textId="74C132B3" w:rsidR="005649E3" w:rsidRPr="005649E3" w:rsidRDefault="00215D52" w:rsidP="005649E3">
      <w:pPr>
        <w:pStyle w:val="Ttulo1"/>
        <w:rPr>
          <w:lang w:val="es-AR"/>
        </w:rPr>
      </w:pPr>
      <w:r>
        <w:rPr>
          <w:lang w:val="es-AR"/>
        </w:rPr>
        <w:lastRenderedPageBreak/>
        <w:t>DEFECTOS REPORTADOS</w:t>
      </w:r>
    </w:p>
    <w:p w14:paraId="676344C8" w14:textId="77777777" w:rsidR="005649E3" w:rsidRDefault="005649E3" w:rsidP="005649E3">
      <w:pPr>
        <w:jc w:val="both"/>
        <w:rPr>
          <w:lang w:val="es-AR"/>
        </w:rPr>
      </w:pPr>
      <w:r>
        <w:rPr>
          <w:lang w:val="es-AR"/>
        </w:rPr>
        <w:tab/>
      </w:r>
    </w:p>
    <w:p w14:paraId="633E7271" w14:textId="77777777" w:rsidR="00150DB3" w:rsidRDefault="00150DB3" w:rsidP="00150DB3">
      <w:pPr>
        <w:pStyle w:val="Default"/>
      </w:pPr>
    </w:p>
    <w:p w14:paraId="06FCC612" w14:textId="77777777" w:rsidR="008F2062" w:rsidRDefault="008F2062" w:rsidP="00834370">
      <w:pPr>
        <w:rPr>
          <w:lang w:val="es-AR"/>
        </w:rPr>
      </w:pPr>
    </w:p>
    <w:p w14:paraId="2127CC04" w14:textId="45E6F576" w:rsidR="000B47FD" w:rsidRDefault="00215D52" w:rsidP="00834370">
      <w:pPr>
        <w:rPr>
          <w:lang w:val="es-AR"/>
        </w:rPr>
      </w:pPr>
      <w:r>
        <w:rPr>
          <w:lang w:val="es-AR"/>
        </w:rPr>
        <w:t>Luego de ejecutado el tercer ciclo de pruebas s</w:t>
      </w:r>
      <w:r w:rsidR="0047515B">
        <w:rPr>
          <w:lang w:val="es-AR"/>
        </w:rPr>
        <w:t xml:space="preserve">e reportaron </w:t>
      </w:r>
      <w:r w:rsidR="00C86359">
        <w:rPr>
          <w:lang w:val="es-AR"/>
        </w:rPr>
        <w:t>5</w:t>
      </w:r>
      <w:r w:rsidR="0047515B">
        <w:rPr>
          <w:lang w:val="es-AR"/>
        </w:rPr>
        <w:t xml:space="preserve"> incidencias según el siguiente detalle. </w:t>
      </w:r>
      <w:r w:rsidR="008F2062">
        <w:rPr>
          <w:noProof/>
          <w:lang w:val="es-AR"/>
        </w:rPr>
        <w:drawing>
          <wp:inline distT="0" distB="0" distL="0" distR="0" wp14:anchorId="25DFE690" wp14:editId="55FD03CE">
            <wp:extent cx="5819775" cy="7505700"/>
            <wp:effectExtent l="0" t="0" r="9525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44" cy="75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048F" w14:textId="3893C732" w:rsidR="00C86359" w:rsidRDefault="00C86359" w:rsidP="00834370">
      <w:pPr>
        <w:rPr>
          <w:lang w:val="es-AR"/>
        </w:rPr>
      </w:pPr>
    </w:p>
    <w:p w14:paraId="7B1A594F" w14:textId="1FA398F6" w:rsidR="0090728F" w:rsidRDefault="008F2062" w:rsidP="0083437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22FC625" wp14:editId="07861C58">
            <wp:extent cx="5760720" cy="7872095"/>
            <wp:effectExtent l="0" t="0" r="0" b="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74B" w14:textId="77777777" w:rsidR="0090728F" w:rsidRDefault="0090728F" w:rsidP="00834370">
      <w:pPr>
        <w:rPr>
          <w:lang w:val="es-AR"/>
        </w:rPr>
      </w:pPr>
    </w:p>
    <w:p w14:paraId="7DE477AF" w14:textId="77777777" w:rsidR="00F13E45" w:rsidRDefault="00F13E45" w:rsidP="00834370">
      <w:pPr>
        <w:rPr>
          <w:lang w:val="es-AR"/>
        </w:rPr>
      </w:pPr>
    </w:p>
    <w:p w14:paraId="1CA1FDE5" w14:textId="0D96038D" w:rsidR="008F2062" w:rsidRDefault="008F2062">
      <w:pPr>
        <w:rPr>
          <w:lang w:val="es-AR"/>
        </w:rPr>
      </w:pPr>
      <w:r>
        <w:rPr>
          <w:lang w:val="es-AR"/>
        </w:rPr>
        <w:br w:type="page"/>
      </w:r>
    </w:p>
    <w:p w14:paraId="4F12E507" w14:textId="078EEEB6" w:rsidR="008F2062" w:rsidRDefault="008F2062" w:rsidP="00834370">
      <w:pPr>
        <w:rPr>
          <w:noProof/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2CB0CC0D" wp14:editId="50D49CC4">
            <wp:extent cx="5760720" cy="8392795"/>
            <wp:effectExtent l="0" t="0" r="0" b="825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77FD" w14:textId="40DEAAFD" w:rsidR="008F2062" w:rsidRDefault="008F2062" w:rsidP="008F2062">
      <w:pPr>
        <w:rPr>
          <w:noProof/>
          <w:lang w:val="es-AR"/>
        </w:rPr>
      </w:pPr>
    </w:p>
    <w:p w14:paraId="39529423" w14:textId="23C3FF49" w:rsidR="008F2062" w:rsidRDefault="008F2062">
      <w:pPr>
        <w:rPr>
          <w:lang w:val="es-AR"/>
        </w:rPr>
      </w:pPr>
      <w:r>
        <w:rPr>
          <w:lang w:val="es-AR"/>
        </w:rPr>
        <w:br w:type="page"/>
      </w:r>
    </w:p>
    <w:p w14:paraId="3125474C" w14:textId="0CD43E6D" w:rsidR="008F2062" w:rsidRDefault="008F2062" w:rsidP="008F2062">
      <w:pPr>
        <w:rPr>
          <w:noProof/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D336898" wp14:editId="3F968760">
            <wp:extent cx="5760720" cy="8173720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9930" w14:textId="46665506" w:rsidR="008F2062" w:rsidRPr="008F2062" w:rsidRDefault="008F2062" w:rsidP="008F2062">
      <w:pPr>
        <w:rPr>
          <w:lang w:val="es-AR"/>
        </w:rPr>
      </w:pPr>
    </w:p>
    <w:p w14:paraId="5ED8A5F6" w14:textId="3863C5F4" w:rsidR="008F2062" w:rsidRDefault="008F2062" w:rsidP="008F2062">
      <w:pPr>
        <w:rPr>
          <w:noProof/>
          <w:lang w:val="es-AR"/>
        </w:rPr>
      </w:pPr>
    </w:p>
    <w:p w14:paraId="66ADF795" w14:textId="39D47F3A" w:rsidR="008F2062" w:rsidRDefault="008F2062" w:rsidP="008F2062">
      <w:pPr>
        <w:tabs>
          <w:tab w:val="left" w:pos="1710"/>
        </w:tabs>
        <w:rPr>
          <w:lang w:val="es-AR"/>
        </w:rPr>
      </w:pPr>
      <w:r>
        <w:rPr>
          <w:lang w:val="es-AR"/>
        </w:rPr>
        <w:tab/>
      </w:r>
    </w:p>
    <w:p w14:paraId="2821A37F" w14:textId="76B8C2A2" w:rsidR="008F2062" w:rsidRDefault="008F2062">
      <w:pPr>
        <w:rPr>
          <w:lang w:val="es-AR"/>
        </w:rPr>
      </w:pPr>
    </w:p>
    <w:p w14:paraId="7C10B590" w14:textId="20F81214" w:rsidR="0066020A" w:rsidRPr="00215D52" w:rsidRDefault="008F2062" w:rsidP="00215D52">
      <w:pPr>
        <w:tabs>
          <w:tab w:val="left" w:pos="1710"/>
        </w:tabs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74F1CF7" wp14:editId="0885F611">
            <wp:extent cx="5760720" cy="8309610"/>
            <wp:effectExtent l="0" t="0" r="0" b="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20A" w:rsidRPr="00215D52" w:rsidSect="00EA209F">
      <w:headerReference w:type="default" r:id="rId15"/>
      <w:footerReference w:type="default" r:id="rId16"/>
      <w:type w:val="continuous"/>
      <w:pgSz w:w="11906" w:h="16838"/>
      <w:pgMar w:top="1560" w:right="1416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A1F3F" w14:textId="77777777" w:rsidR="00BA18B9" w:rsidRDefault="00BA18B9">
      <w:r>
        <w:separator/>
      </w:r>
    </w:p>
  </w:endnote>
  <w:endnote w:type="continuationSeparator" w:id="0">
    <w:p w14:paraId="5BCB498A" w14:textId="77777777" w:rsidR="00BA18B9" w:rsidRDefault="00BA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356B7" w14:textId="6B322B3C" w:rsidR="005E1D5A" w:rsidRDefault="00C21CAD" w:rsidP="00311F5E">
    <w:pPr>
      <w:pStyle w:val="Piedepgina"/>
      <w:pBdr>
        <w:top w:val="single" w:sz="4" w:space="4" w:color="auto"/>
      </w:pBdr>
      <w:tabs>
        <w:tab w:val="clear" w:pos="4252"/>
        <w:tab w:val="clear" w:pos="8504"/>
        <w:tab w:val="left" w:pos="284"/>
        <w:tab w:val="center" w:pos="4820"/>
        <w:tab w:val="right" w:pos="8789"/>
      </w:tabs>
      <w:ind w:right="0" w:firstLine="284"/>
    </w:pPr>
    <w:r>
      <w:t>Testing- LTI</w:t>
    </w:r>
    <w:r w:rsidR="005E1D5A">
      <w:t xml:space="preserve"> </w:t>
    </w:r>
    <w:r w:rsidR="005E1D5A">
      <w:tab/>
    </w:r>
    <w:r w:rsidR="005E1D5A">
      <w:tab/>
      <w:t xml:space="preserve">            Página </w:t>
    </w:r>
    <w:r w:rsidR="005E1D5A">
      <w:rPr>
        <w:rStyle w:val="Nmerodepgina"/>
      </w:rPr>
      <w:fldChar w:fldCharType="begin"/>
    </w:r>
    <w:r w:rsidR="005E1D5A">
      <w:rPr>
        <w:rStyle w:val="Nmerodepgina"/>
      </w:rPr>
      <w:instrText xml:space="preserve"> PAGE </w:instrText>
    </w:r>
    <w:r w:rsidR="005E1D5A">
      <w:rPr>
        <w:rStyle w:val="Nmerodepgina"/>
      </w:rPr>
      <w:fldChar w:fldCharType="separate"/>
    </w:r>
    <w:r w:rsidR="005E1D5A">
      <w:rPr>
        <w:rStyle w:val="Nmerodepgina"/>
        <w:noProof/>
      </w:rPr>
      <w:t>10</w:t>
    </w:r>
    <w:r w:rsidR="005E1D5A">
      <w:rPr>
        <w:rStyle w:val="Nmerodepgina"/>
      </w:rPr>
      <w:fldChar w:fldCharType="end"/>
    </w:r>
    <w:r w:rsidR="005E1D5A">
      <w:rPr>
        <w:rStyle w:val="Nmerodepgina"/>
      </w:rPr>
      <w:t xml:space="preserve"> de </w:t>
    </w:r>
    <w:r w:rsidR="005E1D5A">
      <w:rPr>
        <w:rStyle w:val="Nmerodepgina"/>
      </w:rPr>
      <w:fldChar w:fldCharType="begin"/>
    </w:r>
    <w:r w:rsidR="005E1D5A">
      <w:rPr>
        <w:rStyle w:val="Nmerodepgina"/>
      </w:rPr>
      <w:instrText xml:space="preserve"> NUMPAGES </w:instrText>
    </w:r>
    <w:r w:rsidR="005E1D5A">
      <w:rPr>
        <w:rStyle w:val="Nmerodepgina"/>
      </w:rPr>
      <w:fldChar w:fldCharType="separate"/>
    </w:r>
    <w:r w:rsidR="005E1D5A">
      <w:rPr>
        <w:rStyle w:val="Nmerodepgina"/>
        <w:noProof/>
      </w:rPr>
      <w:t>10</w:t>
    </w:r>
    <w:r w:rsidR="005E1D5A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05842" w14:textId="77777777" w:rsidR="00BA18B9" w:rsidRDefault="00BA18B9">
      <w:r>
        <w:separator/>
      </w:r>
    </w:p>
  </w:footnote>
  <w:footnote w:type="continuationSeparator" w:id="0">
    <w:p w14:paraId="5382AFB8" w14:textId="77777777" w:rsidR="00BA18B9" w:rsidRDefault="00BA1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A98EE" w14:textId="09EFD7E3" w:rsidR="005E1D5A" w:rsidRDefault="005E1D5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A113BF" wp14:editId="495A442F">
              <wp:simplePos x="0" y="0"/>
              <wp:positionH relativeFrom="column">
                <wp:posOffset>-26973</wp:posOffset>
              </wp:positionH>
              <wp:positionV relativeFrom="paragraph">
                <wp:posOffset>355003</wp:posOffset>
              </wp:positionV>
              <wp:extent cx="5800298" cy="0"/>
              <wp:effectExtent l="0" t="0" r="0" b="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298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3D9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.1pt;margin-top:27.95pt;width:456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" strokecolor="#5a5a5a [2109]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10AAA1E" wp14:editId="661DE934">
          <wp:simplePos x="0" y="0"/>
          <wp:positionH relativeFrom="column">
            <wp:posOffset>4224020</wp:posOffset>
          </wp:positionH>
          <wp:positionV relativeFrom="paragraph">
            <wp:posOffset>-131445</wp:posOffset>
          </wp:positionV>
          <wp:extent cx="1849755" cy="499110"/>
          <wp:effectExtent l="0" t="0" r="0" b="0"/>
          <wp:wrapSquare wrapText="bothSides"/>
          <wp:docPr id="18" name="0 Imagen" descr="grupo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upo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975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8F1"/>
    <w:multiLevelType w:val="hybridMultilevel"/>
    <w:tmpl w:val="AB46287A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2080"/>
    <w:multiLevelType w:val="multilevel"/>
    <w:tmpl w:val="F8A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7DD8"/>
    <w:multiLevelType w:val="multilevel"/>
    <w:tmpl w:val="1F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6704"/>
    <w:multiLevelType w:val="multilevel"/>
    <w:tmpl w:val="C2D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D2789"/>
    <w:multiLevelType w:val="hybridMultilevel"/>
    <w:tmpl w:val="BAD04E98"/>
    <w:lvl w:ilvl="0" w:tplc="87F063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402562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8BB66B5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C584EEBE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A4886584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CDE2D28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331ADED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A7A4BBD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EB70CC8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5623500"/>
    <w:multiLevelType w:val="multilevel"/>
    <w:tmpl w:val="E42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97CCB"/>
    <w:multiLevelType w:val="hybridMultilevel"/>
    <w:tmpl w:val="971EFF10"/>
    <w:lvl w:ilvl="0" w:tplc="A2CCF7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2CAE7F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DC9032E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A546DD1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BA8C4000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AC70F46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5D4D93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429CE73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FB127CE2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06577A78"/>
    <w:multiLevelType w:val="multilevel"/>
    <w:tmpl w:val="384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D3FC8"/>
    <w:multiLevelType w:val="multilevel"/>
    <w:tmpl w:val="84761D9E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9" w15:restartNumberingAfterBreak="0">
    <w:nsid w:val="07BC6B32"/>
    <w:multiLevelType w:val="multilevel"/>
    <w:tmpl w:val="5B4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C1EC2"/>
    <w:multiLevelType w:val="multilevel"/>
    <w:tmpl w:val="458A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B0EB9"/>
    <w:multiLevelType w:val="multilevel"/>
    <w:tmpl w:val="0C8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724A3"/>
    <w:multiLevelType w:val="multilevel"/>
    <w:tmpl w:val="7AEAFB12"/>
    <w:lvl w:ilvl="0">
      <w:start w:val="1"/>
      <w:numFmt w:val="none"/>
      <w:lvlText w:val="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42435"/>
    <w:multiLevelType w:val="hybridMultilevel"/>
    <w:tmpl w:val="5B100AE4"/>
    <w:lvl w:ilvl="0" w:tplc="14DA70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86412A4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7C22960C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D26C228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A622F2A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98E1210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2DF6B21A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43D6C354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FFE221C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0D534FAC"/>
    <w:multiLevelType w:val="multilevel"/>
    <w:tmpl w:val="7EB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316D6"/>
    <w:multiLevelType w:val="multilevel"/>
    <w:tmpl w:val="822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BB01B5"/>
    <w:multiLevelType w:val="multilevel"/>
    <w:tmpl w:val="402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E66BE1"/>
    <w:multiLevelType w:val="multilevel"/>
    <w:tmpl w:val="BB4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6966FD"/>
    <w:multiLevelType w:val="multilevel"/>
    <w:tmpl w:val="73A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026075"/>
    <w:multiLevelType w:val="multilevel"/>
    <w:tmpl w:val="720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2" w15:restartNumberingAfterBreak="0">
    <w:nsid w:val="113679C4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16D4829"/>
    <w:multiLevelType w:val="multilevel"/>
    <w:tmpl w:val="0D1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AB2F39"/>
    <w:multiLevelType w:val="multilevel"/>
    <w:tmpl w:val="90F8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9F22D2"/>
    <w:multiLevelType w:val="multilevel"/>
    <w:tmpl w:val="245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E47613"/>
    <w:multiLevelType w:val="hybridMultilevel"/>
    <w:tmpl w:val="1584E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A156EC"/>
    <w:multiLevelType w:val="hybridMultilevel"/>
    <w:tmpl w:val="C4382C90"/>
    <w:lvl w:ilvl="0" w:tplc="F4F0579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4F0FA5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9F64662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787EFD0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2ACC21B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A49EB824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B6AA177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9AD6AA5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66DA5790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17F53EBF"/>
    <w:multiLevelType w:val="multilevel"/>
    <w:tmpl w:val="B06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900671"/>
    <w:multiLevelType w:val="multilevel"/>
    <w:tmpl w:val="7BC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930182"/>
    <w:multiLevelType w:val="multilevel"/>
    <w:tmpl w:val="0BB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504574"/>
    <w:multiLevelType w:val="multilevel"/>
    <w:tmpl w:val="886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210B8A"/>
    <w:multiLevelType w:val="multilevel"/>
    <w:tmpl w:val="01403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1A3F169A"/>
    <w:multiLevelType w:val="multilevel"/>
    <w:tmpl w:val="9D2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A56561"/>
    <w:multiLevelType w:val="multilevel"/>
    <w:tmpl w:val="22E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F8560F"/>
    <w:multiLevelType w:val="multilevel"/>
    <w:tmpl w:val="673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917960"/>
    <w:multiLevelType w:val="multilevel"/>
    <w:tmpl w:val="758C09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1E2E0B4A"/>
    <w:multiLevelType w:val="multilevel"/>
    <w:tmpl w:val="945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776041"/>
    <w:multiLevelType w:val="hybridMultilevel"/>
    <w:tmpl w:val="D7CADD5A"/>
    <w:lvl w:ilvl="0" w:tplc="5902125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5849202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C00AB788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7AB6293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8848B68C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B884129A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9FC601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4C26D806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A94F4F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1FAC4D37"/>
    <w:multiLevelType w:val="hybridMultilevel"/>
    <w:tmpl w:val="7FE87C68"/>
    <w:lvl w:ilvl="0" w:tplc="F1E20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6B36D60"/>
    <w:multiLevelType w:val="multilevel"/>
    <w:tmpl w:val="A41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E72816"/>
    <w:multiLevelType w:val="multilevel"/>
    <w:tmpl w:val="337C7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7010824"/>
    <w:multiLevelType w:val="hybridMultilevel"/>
    <w:tmpl w:val="95B85396"/>
    <w:lvl w:ilvl="0" w:tplc="47AAB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9223D19"/>
    <w:multiLevelType w:val="hybridMultilevel"/>
    <w:tmpl w:val="A030DEE2"/>
    <w:lvl w:ilvl="0" w:tplc="144017D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A84DED"/>
    <w:multiLevelType w:val="multilevel"/>
    <w:tmpl w:val="24E60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5" w15:restartNumberingAfterBreak="0">
    <w:nsid w:val="2BC27356"/>
    <w:multiLevelType w:val="multilevel"/>
    <w:tmpl w:val="F6F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E61CF0"/>
    <w:multiLevelType w:val="multilevel"/>
    <w:tmpl w:val="0A4E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1800"/>
      </w:pPr>
      <w:rPr>
        <w:rFonts w:hint="default"/>
      </w:rPr>
    </w:lvl>
  </w:abstractNum>
  <w:abstractNum w:abstractNumId="47" w15:restartNumberingAfterBreak="0">
    <w:nsid w:val="30CB18A4"/>
    <w:multiLevelType w:val="multilevel"/>
    <w:tmpl w:val="095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20498D"/>
    <w:multiLevelType w:val="multilevel"/>
    <w:tmpl w:val="EB2E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2E5786"/>
    <w:multiLevelType w:val="multilevel"/>
    <w:tmpl w:val="FAD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BC0B32"/>
    <w:multiLevelType w:val="multilevel"/>
    <w:tmpl w:val="6CF8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11617A"/>
    <w:multiLevelType w:val="hybridMultilevel"/>
    <w:tmpl w:val="B57E1678"/>
    <w:lvl w:ilvl="0" w:tplc="78D2874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B90A2E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0D5E2BD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33640B38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D74C0D0C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DBBC4C2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DBF022E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977ABBA8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C97047F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3634398B"/>
    <w:multiLevelType w:val="multilevel"/>
    <w:tmpl w:val="8532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6260CC"/>
    <w:multiLevelType w:val="multilevel"/>
    <w:tmpl w:val="742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38B777CC"/>
    <w:multiLevelType w:val="hybridMultilevel"/>
    <w:tmpl w:val="5D982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B248DC"/>
    <w:multiLevelType w:val="hybridMultilevel"/>
    <w:tmpl w:val="A906FB4A"/>
    <w:lvl w:ilvl="0" w:tplc="06E614B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8C0C8E0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BEE618E0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C204CF78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B51C6DCA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9A8146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F2467D0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FEB0321A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88F6C10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57" w15:restartNumberingAfterBreak="0">
    <w:nsid w:val="3BC8358D"/>
    <w:multiLevelType w:val="multilevel"/>
    <w:tmpl w:val="401A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86698F"/>
    <w:multiLevelType w:val="hybridMultilevel"/>
    <w:tmpl w:val="ACC0E46E"/>
    <w:lvl w:ilvl="0" w:tplc="FBA242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1A82CE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0E807F9C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EE8E61F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8E70DB6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7BD2BB60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F768041E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665403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EF9EFF4E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40F82902"/>
    <w:multiLevelType w:val="multilevel"/>
    <w:tmpl w:val="D3D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1" w15:restartNumberingAfterBreak="0">
    <w:nsid w:val="44E012D7"/>
    <w:multiLevelType w:val="multilevel"/>
    <w:tmpl w:val="F02C8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3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2" w15:restartNumberingAfterBreak="0">
    <w:nsid w:val="46A20088"/>
    <w:multiLevelType w:val="multilevel"/>
    <w:tmpl w:val="1DF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E459C9"/>
    <w:multiLevelType w:val="multilevel"/>
    <w:tmpl w:val="8C6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C56F29"/>
    <w:multiLevelType w:val="multilevel"/>
    <w:tmpl w:val="B51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7427B9"/>
    <w:multiLevelType w:val="hybridMultilevel"/>
    <w:tmpl w:val="510217A8"/>
    <w:lvl w:ilvl="0" w:tplc="CC1E217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CE85E9A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A4E44FB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B76AFC7E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21D06B8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8BEC592A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329E2A7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9E767D9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4C8285B6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66" w15:restartNumberingAfterBreak="0">
    <w:nsid w:val="4ABE2A94"/>
    <w:multiLevelType w:val="multilevel"/>
    <w:tmpl w:val="518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3615E"/>
    <w:multiLevelType w:val="hybridMultilevel"/>
    <w:tmpl w:val="44A492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917595"/>
    <w:multiLevelType w:val="multilevel"/>
    <w:tmpl w:val="2EE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20621E"/>
    <w:multiLevelType w:val="multilevel"/>
    <w:tmpl w:val="5AD64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4E363F0C"/>
    <w:multiLevelType w:val="multilevel"/>
    <w:tmpl w:val="01403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05D545C"/>
    <w:multiLevelType w:val="hybridMultilevel"/>
    <w:tmpl w:val="3CCCE51C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2" w15:restartNumberingAfterBreak="0">
    <w:nsid w:val="53E53A08"/>
    <w:multiLevelType w:val="hybridMultilevel"/>
    <w:tmpl w:val="AABC84F8"/>
    <w:lvl w:ilvl="0" w:tplc="247CE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4" w15:restartNumberingAfterBreak="0">
    <w:nsid w:val="5583529D"/>
    <w:multiLevelType w:val="multilevel"/>
    <w:tmpl w:val="559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833302"/>
    <w:multiLevelType w:val="multilevel"/>
    <w:tmpl w:val="2C6A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F130D3"/>
    <w:multiLevelType w:val="multilevel"/>
    <w:tmpl w:val="FFDAED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77" w15:restartNumberingAfterBreak="0">
    <w:nsid w:val="575D5D56"/>
    <w:multiLevelType w:val="multilevel"/>
    <w:tmpl w:val="100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9E0250"/>
    <w:multiLevelType w:val="multilevel"/>
    <w:tmpl w:val="BC2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0C0B33"/>
    <w:multiLevelType w:val="multilevel"/>
    <w:tmpl w:val="A146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8B198C"/>
    <w:multiLevelType w:val="hybridMultilevel"/>
    <w:tmpl w:val="165ACF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9031F80"/>
    <w:multiLevelType w:val="multilevel"/>
    <w:tmpl w:val="47E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AA04C2"/>
    <w:multiLevelType w:val="hybridMultilevel"/>
    <w:tmpl w:val="5F4C533E"/>
    <w:lvl w:ilvl="0" w:tplc="C74EAA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EB2BD7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2C6465E8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F596004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8D5805DA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DC96F4A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65A602C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8A86A00A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4BE4EC3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83" w15:restartNumberingAfterBreak="0">
    <w:nsid w:val="59B41ADC"/>
    <w:multiLevelType w:val="hybridMultilevel"/>
    <w:tmpl w:val="3A2626EA"/>
    <w:lvl w:ilvl="0" w:tplc="5EB24BC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3FA578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60EA67B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D3D65BA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13F4E24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382C5F5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21C4A6D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2D94F8F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B314BE9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84" w15:restartNumberingAfterBreak="0">
    <w:nsid w:val="5A257A85"/>
    <w:multiLevelType w:val="multilevel"/>
    <w:tmpl w:val="01403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5C196986"/>
    <w:multiLevelType w:val="multilevel"/>
    <w:tmpl w:val="2D3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B84945"/>
    <w:multiLevelType w:val="multilevel"/>
    <w:tmpl w:val="539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2E5689"/>
    <w:multiLevelType w:val="multilevel"/>
    <w:tmpl w:val="2A6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A3652E"/>
    <w:multiLevelType w:val="multilevel"/>
    <w:tmpl w:val="985A32DE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89" w15:restartNumberingAfterBreak="0">
    <w:nsid w:val="60543EBD"/>
    <w:multiLevelType w:val="multilevel"/>
    <w:tmpl w:val="5924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6D703C"/>
    <w:multiLevelType w:val="hybridMultilevel"/>
    <w:tmpl w:val="12C2F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745FD1"/>
    <w:multiLevelType w:val="hybridMultilevel"/>
    <w:tmpl w:val="4ACCCA08"/>
    <w:lvl w:ilvl="0" w:tplc="1C5436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150A9E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7A14B54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22D843AA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5D48162E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F90737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235AB262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676EAE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E180AFCC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2" w15:restartNumberingAfterBreak="0">
    <w:nsid w:val="65900A72"/>
    <w:multiLevelType w:val="hybridMultilevel"/>
    <w:tmpl w:val="DAB4E82A"/>
    <w:lvl w:ilvl="0" w:tplc="4A6EF4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1BADA30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E0743FD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65CA6740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6AB071B2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29ECD19C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E60B95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D458F46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B4521CB0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3" w15:restartNumberingAfterBreak="0">
    <w:nsid w:val="65D55BC0"/>
    <w:multiLevelType w:val="multilevel"/>
    <w:tmpl w:val="26C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7F55C8"/>
    <w:multiLevelType w:val="multilevel"/>
    <w:tmpl w:val="278A3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95" w15:restartNumberingAfterBreak="0">
    <w:nsid w:val="6777085E"/>
    <w:multiLevelType w:val="hybridMultilevel"/>
    <w:tmpl w:val="6AB4E3FC"/>
    <w:lvl w:ilvl="0" w:tplc="EBACBA8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4B09544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BC30FC7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917A9064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F398CEAE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98C40724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5ED6C79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A284492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5AC9FDE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6" w15:restartNumberingAfterBreak="0">
    <w:nsid w:val="6790481E"/>
    <w:multiLevelType w:val="multilevel"/>
    <w:tmpl w:val="B02C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234D17"/>
    <w:multiLevelType w:val="multilevel"/>
    <w:tmpl w:val="43E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3D4113"/>
    <w:multiLevelType w:val="hybridMultilevel"/>
    <w:tmpl w:val="89AAD39A"/>
    <w:lvl w:ilvl="0" w:tplc="7A301A0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A2A4F9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F0F0E66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D9148C2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0472F2C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469C62C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06CAAF3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9FA9EA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2C6CA75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99" w15:restartNumberingAfterBreak="0">
    <w:nsid w:val="689B5D4A"/>
    <w:multiLevelType w:val="hybridMultilevel"/>
    <w:tmpl w:val="4C105754"/>
    <w:lvl w:ilvl="0" w:tplc="8DF67E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872A65A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5EA2CDEC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7D54A76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D95AE0C2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350EB056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4467FCE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8558269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F02A1FFC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0" w15:restartNumberingAfterBreak="0">
    <w:nsid w:val="68A310EF"/>
    <w:multiLevelType w:val="multilevel"/>
    <w:tmpl w:val="B8E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6525A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6B253389"/>
    <w:multiLevelType w:val="hybridMultilevel"/>
    <w:tmpl w:val="826CCF8E"/>
    <w:lvl w:ilvl="0" w:tplc="385465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4CC4C4E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D08887B2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45FAE80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937EF41A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3BF6CF8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6CD48402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39A1AC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A860E612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3" w15:restartNumberingAfterBreak="0">
    <w:nsid w:val="6D204481"/>
    <w:multiLevelType w:val="hybridMultilevel"/>
    <w:tmpl w:val="AD90F2F8"/>
    <w:lvl w:ilvl="0" w:tplc="A35A1D5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D606A10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6F3E103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45204342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CF1AB73E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5DBEB8BE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FAE25D3A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8C21AC8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04CB4B4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4" w15:restartNumberingAfterBreak="0">
    <w:nsid w:val="6D261317"/>
    <w:multiLevelType w:val="hybridMultilevel"/>
    <w:tmpl w:val="0CC0A6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E666E1"/>
    <w:multiLevelType w:val="multilevel"/>
    <w:tmpl w:val="295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4C5C6E"/>
    <w:multiLevelType w:val="multilevel"/>
    <w:tmpl w:val="4F7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871CA4"/>
    <w:multiLevelType w:val="multilevel"/>
    <w:tmpl w:val="EE802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08" w15:restartNumberingAfterBreak="0">
    <w:nsid w:val="72CE107F"/>
    <w:multiLevelType w:val="hybridMultilevel"/>
    <w:tmpl w:val="251CFC9C"/>
    <w:lvl w:ilvl="0" w:tplc="7548B7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A28AFB8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C378834A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3F5CFE6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444EC220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009A4F3A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DEACEE4C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74820CF4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2822F582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09" w15:restartNumberingAfterBreak="0">
    <w:nsid w:val="72FC7051"/>
    <w:multiLevelType w:val="multilevel"/>
    <w:tmpl w:val="420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3633A7"/>
    <w:multiLevelType w:val="multilevel"/>
    <w:tmpl w:val="ACF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891193"/>
    <w:multiLevelType w:val="multilevel"/>
    <w:tmpl w:val="C20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FE30AD"/>
    <w:multiLevelType w:val="multilevel"/>
    <w:tmpl w:val="2AE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900CCE"/>
    <w:multiLevelType w:val="multilevel"/>
    <w:tmpl w:val="EA1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B2074E"/>
    <w:multiLevelType w:val="multilevel"/>
    <w:tmpl w:val="C01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E17446"/>
    <w:multiLevelType w:val="multilevel"/>
    <w:tmpl w:val="F34C4F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6" w15:restartNumberingAfterBreak="0">
    <w:nsid w:val="77BE136F"/>
    <w:multiLevelType w:val="multilevel"/>
    <w:tmpl w:val="5A2A54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36" w:hanging="1800"/>
      </w:pPr>
      <w:rPr>
        <w:rFonts w:hint="default"/>
      </w:rPr>
    </w:lvl>
  </w:abstractNum>
  <w:abstractNum w:abstractNumId="117" w15:restartNumberingAfterBreak="0">
    <w:nsid w:val="7B995F3F"/>
    <w:multiLevelType w:val="multilevel"/>
    <w:tmpl w:val="5C0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EF547E"/>
    <w:multiLevelType w:val="multilevel"/>
    <w:tmpl w:val="775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0F78FF"/>
    <w:multiLevelType w:val="multilevel"/>
    <w:tmpl w:val="5F74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A27CA0"/>
    <w:multiLevelType w:val="hybridMultilevel"/>
    <w:tmpl w:val="C1660A46"/>
    <w:lvl w:ilvl="0" w:tplc="A240191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F660D9C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9146AC9E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9B72111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CF6AA75C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E92CDBC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1326C44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DE421ED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76507AC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abstractNum w:abstractNumId="121" w15:restartNumberingAfterBreak="0">
    <w:nsid w:val="7E7E01E8"/>
    <w:multiLevelType w:val="hybridMultilevel"/>
    <w:tmpl w:val="A956C4E8"/>
    <w:lvl w:ilvl="0" w:tplc="80D290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3688CD4"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2" w:tplc="03E02A34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3" w:tplc="6DBC27CC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4" w:tplc="128E2A50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A650CF7C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6" w:tplc="4076697A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7" w:tplc="E296429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5D38BCEA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</w:abstractNum>
  <w:num w:numId="1">
    <w:abstractNumId w:val="54"/>
  </w:num>
  <w:num w:numId="2">
    <w:abstractNumId w:val="43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60"/>
  </w:num>
  <w:num w:numId="8">
    <w:abstractNumId w:val="60"/>
  </w:num>
  <w:num w:numId="9">
    <w:abstractNumId w:val="60"/>
  </w:num>
  <w:num w:numId="10">
    <w:abstractNumId w:val="21"/>
  </w:num>
  <w:num w:numId="11">
    <w:abstractNumId w:val="73"/>
  </w:num>
  <w:num w:numId="12">
    <w:abstractNumId w:val="104"/>
  </w:num>
  <w:num w:numId="13">
    <w:abstractNumId w:val="57"/>
  </w:num>
  <w:num w:numId="14">
    <w:abstractNumId w:val="68"/>
  </w:num>
  <w:num w:numId="15">
    <w:abstractNumId w:val="12"/>
  </w:num>
  <w:num w:numId="16">
    <w:abstractNumId w:val="98"/>
  </w:num>
  <w:num w:numId="17">
    <w:abstractNumId w:val="91"/>
  </w:num>
  <w:num w:numId="18">
    <w:abstractNumId w:val="83"/>
  </w:num>
  <w:num w:numId="19">
    <w:abstractNumId w:val="95"/>
  </w:num>
  <w:num w:numId="20">
    <w:abstractNumId w:val="65"/>
  </w:num>
  <w:num w:numId="21">
    <w:abstractNumId w:val="108"/>
  </w:num>
  <w:num w:numId="22">
    <w:abstractNumId w:val="27"/>
  </w:num>
  <w:num w:numId="23">
    <w:abstractNumId w:val="4"/>
  </w:num>
  <w:num w:numId="24">
    <w:abstractNumId w:val="56"/>
  </w:num>
  <w:num w:numId="25">
    <w:abstractNumId w:val="13"/>
  </w:num>
  <w:num w:numId="26">
    <w:abstractNumId w:val="121"/>
  </w:num>
  <w:num w:numId="27">
    <w:abstractNumId w:val="120"/>
  </w:num>
  <w:num w:numId="28">
    <w:abstractNumId w:val="92"/>
  </w:num>
  <w:num w:numId="29">
    <w:abstractNumId w:val="6"/>
  </w:num>
  <w:num w:numId="30">
    <w:abstractNumId w:val="58"/>
  </w:num>
  <w:num w:numId="31">
    <w:abstractNumId w:val="82"/>
  </w:num>
  <w:num w:numId="32">
    <w:abstractNumId w:val="38"/>
  </w:num>
  <w:num w:numId="33">
    <w:abstractNumId w:val="99"/>
  </w:num>
  <w:num w:numId="34">
    <w:abstractNumId w:val="51"/>
  </w:num>
  <w:num w:numId="35">
    <w:abstractNumId w:val="102"/>
  </w:num>
  <w:num w:numId="36">
    <w:abstractNumId w:val="103"/>
  </w:num>
  <w:num w:numId="37">
    <w:abstractNumId w:val="55"/>
  </w:num>
  <w:num w:numId="38">
    <w:abstractNumId w:val="61"/>
  </w:num>
  <w:num w:numId="39">
    <w:abstractNumId w:val="22"/>
  </w:num>
  <w:num w:numId="40">
    <w:abstractNumId w:val="44"/>
  </w:num>
  <w:num w:numId="41">
    <w:abstractNumId w:val="46"/>
  </w:num>
  <w:num w:numId="42">
    <w:abstractNumId w:val="80"/>
  </w:num>
  <w:num w:numId="43">
    <w:abstractNumId w:val="71"/>
  </w:num>
  <w:num w:numId="44">
    <w:abstractNumId w:val="67"/>
  </w:num>
  <w:num w:numId="45">
    <w:abstractNumId w:val="32"/>
  </w:num>
  <w:num w:numId="46">
    <w:abstractNumId w:val="101"/>
  </w:num>
  <w:num w:numId="47">
    <w:abstractNumId w:val="37"/>
  </w:num>
  <w:num w:numId="48">
    <w:abstractNumId w:val="110"/>
  </w:num>
  <w:num w:numId="49">
    <w:abstractNumId w:val="14"/>
  </w:num>
  <w:num w:numId="50">
    <w:abstractNumId w:val="28"/>
  </w:num>
  <w:num w:numId="51">
    <w:abstractNumId w:val="59"/>
  </w:num>
  <w:num w:numId="52">
    <w:abstractNumId w:val="11"/>
  </w:num>
  <w:num w:numId="53">
    <w:abstractNumId w:val="9"/>
  </w:num>
  <w:num w:numId="54">
    <w:abstractNumId w:val="77"/>
  </w:num>
  <w:num w:numId="55">
    <w:abstractNumId w:val="118"/>
  </w:num>
  <w:num w:numId="56">
    <w:abstractNumId w:val="35"/>
  </w:num>
  <w:num w:numId="57">
    <w:abstractNumId w:val="25"/>
  </w:num>
  <w:num w:numId="58">
    <w:abstractNumId w:val="109"/>
  </w:num>
  <w:num w:numId="59">
    <w:abstractNumId w:val="23"/>
  </w:num>
  <w:num w:numId="60">
    <w:abstractNumId w:val="112"/>
  </w:num>
  <w:num w:numId="61">
    <w:abstractNumId w:val="1"/>
  </w:num>
  <w:num w:numId="62">
    <w:abstractNumId w:val="5"/>
  </w:num>
  <w:num w:numId="63">
    <w:abstractNumId w:val="3"/>
  </w:num>
  <w:num w:numId="64">
    <w:abstractNumId w:val="7"/>
  </w:num>
  <w:num w:numId="65">
    <w:abstractNumId w:val="117"/>
  </w:num>
  <w:num w:numId="66">
    <w:abstractNumId w:val="52"/>
  </w:num>
  <w:num w:numId="67">
    <w:abstractNumId w:val="114"/>
  </w:num>
  <w:num w:numId="68">
    <w:abstractNumId w:val="40"/>
  </w:num>
  <w:num w:numId="69">
    <w:abstractNumId w:val="15"/>
  </w:num>
  <w:num w:numId="70">
    <w:abstractNumId w:val="113"/>
  </w:num>
  <w:num w:numId="71">
    <w:abstractNumId w:val="66"/>
  </w:num>
  <w:num w:numId="72">
    <w:abstractNumId w:val="19"/>
  </w:num>
  <w:num w:numId="73">
    <w:abstractNumId w:val="47"/>
  </w:num>
  <w:num w:numId="74">
    <w:abstractNumId w:val="111"/>
  </w:num>
  <w:num w:numId="75">
    <w:abstractNumId w:val="24"/>
  </w:num>
  <w:num w:numId="76">
    <w:abstractNumId w:val="63"/>
  </w:num>
  <w:num w:numId="77">
    <w:abstractNumId w:val="96"/>
  </w:num>
  <w:num w:numId="78">
    <w:abstractNumId w:val="18"/>
  </w:num>
  <w:num w:numId="79">
    <w:abstractNumId w:val="89"/>
  </w:num>
  <w:num w:numId="80">
    <w:abstractNumId w:val="85"/>
  </w:num>
  <w:num w:numId="81">
    <w:abstractNumId w:val="31"/>
  </w:num>
  <w:num w:numId="82">
    <w:abstractNumId w:val="100"/>
  </w:num>
  <w:num w:numId="83">
    <w:abstractNumId w:val="2"/>
  </w:num>
  <w:num w:numId="84">
    <w:abstractNumId w:val="93"/>
  </w:num>
  <w:num w:numId="85">
    <w:abstractNumId w:val="105"/>
  </w:num>
  <w:num w:numId="86">
    <w:abstractNumId w:val="86"/>
  </w:num>
  <w:num w:numId="87">
    <w:abstractNumId w:val="53"/>
  </w:num>
  <w:num w:numId="88">
    <w:abstractNumId w:val="75"/>
  </w:num>
  <w:num w:numId="89">
    <w:abstractNumId w:val="119"/>
  </w:num>
  <w:num w:numId="90">
    <w:abstractNumId w:val="81"/>
  </w:num>
  <w:num w:numId="91">
    <w:abstractNumId w:val="74"/>
  </w:num>
  <w:num w:numId="92">
    <w:abstractNumId w:val="29"/>
  </w:num>
  <w:num w:numId="93">
    <w:abstractNumId w:val="97"/>
  </w:num>
  <w:num w:numId="94">
    <w:abstractNumId w:val="106"/>
  </w:num>
  <w:num w:numId="95">
    <w:abstractNumId w:val="45"/>
  </w:num>
  <w:num w:numId="96">
    <w:abstractNumId w:val="64"/>
  </w:num>
  <w:num w:numId="97">
    <w:abstractNumId w:val="30"/>
  </w:num>
  <w:num w:numId="98">
    <w:abstractNumId w:val="17"/>
  </w:num>
  <w:num w:numId="99">
    <w:abstractNumId w:val="33"/>
  </w:num>
  <w:num w:numId="100">
    <w:abstractNumId w:val="87"/>
  </w:num>
  <w:num w:numId="101">
    <w:abstractNumId w:val="34"/>
  </w:num>
  <w:num w:numId="102">
    <w:abstractNumId w:val="50"/>
  </w:num>
  <w:num w:numId="103">
    <w:abstractNumId w:val="78"/>
  </w:num>
  <w:num w:numId="104">
    <w:abstractNumId w:val="49"/>
  </w:num>
  <w:num w:numId="105">
    <w:abstractNumId w:val="10"/>
  </w:num>
  <w:num w:numId="106">
    <w:abstractNumId w:val="48"/>
  </w:num>
  <w:num w:numId="107">
    <w:abstractNumId w:val="41"/>
  </w:num>
  <w:num w:numId="108">
    <w:abstractNumId w:val="88"/>
  </w:num>
  <w:num w:numId="109">
    <w:abstractNumId w:val="39"/>
  </w:num>
  <w:num w:numId="110">
    <w:abstractNumId w:val="76"/>
  </w:num>
  <w:num w:numId="111">
    <w:abstractNumId w:val="36"/>
  </w:num>
  <w:num w:numId="112">
    <w:abstractNumId w:val="94"/>
  </w:num>
  <w:num w:numId="113">
    <w:abstractNumId w:val="107"/>
  </w:num>
  <w:num w:numId="114">
    <w:abstractNumId w:val="69"/>
  </w:num>
  <w:num w:numId="115">
    <w:abstractNumId w:val="8"/>
  </w:num>
  <w:num w:numId="116">
    <w:abstractNumId w:val="8"/>
    <w:lvlOverride w:ilvl="0">
      <w:startOverride w:val="2"/>
    </w:lvlOverride>
    <w:lvlOverride w:ilvl="1">
      <w:startOverride w:val="1"/>
    </w:lvlOverride>
  </w:num>
  <w:num w:numId="117">
    <w:abstractNumId w:val="116"/>
  </w:num>
  <w:num w:numId="118">
    <w:abstractNumId w:val="72"/>
  </w:num>
  <w:num w:numId="119">
    <w:abstractNumId w:val="115"/>
  </w:num>
  <w:num w:numId="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84"/>
  </w:num>
  <w:num w:numId="122">
    <w:abstractNumId w:val="70"/>
  </w:num>
  <w:num w:numId="123">
    <w:abstractNumId w:val="42"/>
  </w:num>
  <w:num w:numId="124">
    <w:abstractNumId w:val="79"/>
  </w:num>
  <w:num w:numId="125">
    <w:abstractNumId w:val="62"/>
  </w:num>
  <w:num w:numId="126">
    <w:abstractNumId w:val="16"/>
  </w:num>
  <w:num w:numId="1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90"/>
  </w:num>
  <w:num w:numId="129">
    <w:abstractNumId w:val="26"/>
  </w:num>
  <w:num w:numId="130">
    <w:abstractNumId w:val="0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D1"/>
    <w:rsid w:val="00010833"/>
    <w:rsid w:val="00012C88"/>
    <w:rsid w:val="00015163"/>
    <w:rsid w:val="00021E7D"/>
    <w:rsid w:val="0003282B"/>
    <w:rsid w:val="000609CF"/>
    <w:rsid w:val="0006160C"/>
    <w:rsid w:val="0006290C"/>
    <w:rsid w:val="000672C4"/>
    <w:rsid w:val="00067757"/>
    <w:rsid w:val="000710AD"/>
    <w:rsid w:val="000A6543"/>
    <w:rsid w:val="000A6CC0"/>
    <w:rsid w:val="000B2390"/>
    <w:rsid w:val="000B47FD"/>
    <w:rsid w:val="000C24EF"/>
    <w:rsid w:val="000D2F89"/>
    <w:rsid w:val="000E23F4"/>
    <w:rsid w:val="000E71D0"/>
    <w:rsid w:val="000F0408"/>
    <w:rsid w:val="000F2D91"/>
    <w:rsid w:val="000F4AE6"/>
    <w:rsid w:val="00105AE1"/>
    <w:rsid w:val="00114DEA"/>
    <w:rsid w:val="00114F7B"/>
    <w:rsid w:val="00120484"/>
    <w:rsid w:val="0012247C"/>
    <w:rsid w:val="00125192"/>
    <w:rsid w:val="001257C8"/>
    <w:rsid w:val="00126EA6"/>
    <w:rsid w:val="0013204F"/>
    <w:rsid w:val="00137D3C"/>
    <w:rsid w:val="00143393"/>
    <w:rsid w:val="00150DB3"/>
    <w:rsid w:val="001549F0"/>
    <w:rsid w:val="00155EAB"/>
    <w:rsid w:val="00156E89"/>
    <w:rsid w:val="00165F79"/>
    <w:rsid w:val="00166549"/>
    <w:rsid w:val="00166C31"/>
    <w:rsid w:val="00172E87"/>
    <w:rsid w:val="00175AAF"/>
    <w:rsid w:val="00177A13"/>
    <w:rsid w:val="001977B2"/>
    <w:rsid w:val="001A1081"/>
    <w:rsid w:val="001A24D6"/>
    <w:rsid w:val="001A4CA9"/>
    <w:rsid w:val="001A55EA"/>
    <w:rsid w:val="001A5EA8"/>
    <w:rsid w:val="001B6C65"/>
    <w:rsid w:val="001C3253"/>
    <w:rsid w:val="001C5E14"/>
    <w:rsid w:val="001E1813"/>
    <w:rsid w:val="001E3C30"/>
    <w:rsid w:val="001E6D44"/>
    <w:rsid w:val="00203DB1"/>
    <w:rsid w:val="0021531C"/>
    <w:rsid w:val="00215D52"/>
    <w:rsid w:val="00217C2F"/>
    <w:rsid w:val="00230F99"/>
    <w:rsid w:val="002553E9"/>
    <w:rsid w:val="0026107F"/>
    <w:rsid w:val="00261C16"/>
    <w:rsid w:val="00281B94"/>
    <w:rsid w:val="0029040B"/>
    <w:rsid w:val="0029142A"/>
    <w:rsid w:val="00293B92"/>
    <w:rsid w:val="00293DE0"/>
    <w:rsid w:val="002C21B5"/>
    <w:rsid w:val="002C3BB6"/>
    <w:rsid w:val="002C76F3"/>
    <w:rsid w:val="002D21A1"/>
    <w:rsid w:val="002D4542"/>
    <w:rsid w:val="002D6AAD"/>
    <w:rsid w:val="002E20EC"/>
    <w:rsid w:val="002E5D32"/>
    <w:rsid w:val="00301FCC"/>
    <w:rsid w:val="00304E7C"/>
    <w:rsid w:val="003079D0"/>
    <w:rsid w:val="00310BEE"/>
    <w:rsid w:val="00311F5E"/>
    <w:rsid w:val="00315A28"/>
    <w:rsid w:val="00331C20"/>
    <w:rsid w:val="0033679D"/>
    <w:rsid w:val="00340022"/>
    <w:rsid w:val="00340E65"/>
    <w:rsid w:val="00347AE2"/>
    <w:rsid w:val="0035293C"/>
    <w:rsid w:val="00355F95"/>
    <w:rsid w:val="0036477A"/>
    <w:rsid w:val="003654EF"/>
    <w:rsid w:val="00365E06"/>
    <w:rsid w:val="003667AD"/>
    <w:rsid w:val="00380645"/>
    <w:rsid w:val="00382D01"/>
    <w:rsid w:val="00395903"/>
    <w:rsid w:val="003B3818"/>
    <w:rsid w:val="003C4E14"/>
    <w:rsid w:val="003C5B07"/>
    <w:rsid w:val="003D7883"/>
    <w:rsid w:val="003E0011"/>
    <w:rsid w:val="00402617"/>
    <w:rsid w:val="00410AED"/>
    <w:rsid w:val="00412FCA"/>
    <w:rsid w:val="00416BD1"/>
    <w:rsid w:val="00426424"/>
    <w:rsid w:val="004328B4"/>
    <w:rsid w:val="004328D2"/>
    <w:rsid w:val="004350EF"/>
    <w:rsid w:val="0046747B"/>
    <w:rsid w:val="0047515B"/>
    <w:rsid w:val="00483D9D"/>
    <w:rsid w:val="004933E6"/>
    <w:rsid w:val="004A3A1F"/>
    <w:rsid w:val="004B239A"/>
    <w:rsid w:val="004B2635"/>
    <w:rsid w:val="004B2E58"/>
    <w:rsid w:val="004C52D1"/>
    <w:rsid w:val="004C537B"/>
    <w:rsid w:val="004C6995"/>
    <w:rsid w:val="004D0372"/>
    <w:rsid w:val="004D17B1"/>
    <w:rsid w:val="004E2F0E"/>
    <w:rsid w:val="004E3710"/>
    <w:rsid w:val="004F0C55"/>
    <w:rsid w:val="004F1277"/>
    <w:rsid w:val="005031B6"/>
    <w:rsid w:val="005118D6"/>
    <w:rsid w:val="00514C00"/>
    <w:rsid w:val="00530630"/>
    <w:rsid w:val="0053221E"/>
    <w:rsid w:val="00532838"/>
    <w:rsid w:val="005414A3"/>
    <w:rsid w:val="00550232"/>
    <w:rsid w:val="0056000C"/>
    <w:rsid w:val="005649E3"/>
    <w:rsid w:val="00580A63"/>
    <w:rsid w:val="005905C8"/>
    <w:rsid w:val="005A70A3"/>
    <w:rsid w:val="005B180C"/>
    <w:rsid w:val="005B2AA7"/>
    <w:rsid w:val="005D3AA9"/>
    <w:rsid w:val="005D4571"/>
    <w:rsid w:val="005D7F5D"/>
    <w:rsid w:val="005E15D0"/>
    <w:rsid w:val="005E1D5A"/>
    <w:rsid w:val="005E4B1B"/>
    <w:rsid w:val="005E6315"/>
    <w:rsid w:val="005F64F8"/>
    <w:rsid w:val="00601BC0"/>
    <w:rsid w:val="00605BAA"/>
    <w:rsid w:val="006154C3"/>
    <w:rsid w:val="00624CE1"/>
    <w:rsid w:val="00630292"/>
    <w:rsid w:val="00630B1B"/>
    <w:rsid w:val="00641E55"/>
    <w:rsid w:val="00643D82"/>
    <w:rsid w:val="00643E17"/>
    <w:rsid w:val="006503D5"/>
    <w:rsid w:val="0065448A"/>
    <w:rsid w:val="0066020A"/>
    <w:rsid w:val="0066151F"/>
    <w:rsid w:val="006645BD"/>
    <w:rsid w:val="00665AF4"/>
    <w:rsid w:val="006679C4"/>
    <w:rsid w:val="00673EB1"/>
    <w:rsid w:val="0067576A"/>
    <w:rsid w:val="00680393"/>
    <w:rsid w:val="00681235"/>
    <w:rsid w:val="006861B4"/>
    <w:rsid w:val="0069497A"/>
    <w:rsid w:val="006954EC"/>
    <w:rsid w:val="006A7638"/>
    <w:rsid w:val="006A7925"/>
    <w:rsid w:val="006B43E9"/>
    <w:rsid w:val="006C2389"/>
    <w:rsid w:val="006C310F"/>
    <w:rsid w:val="006C6FE0"/>
    <w:rsid w:val="006D026E"/>
    <w:rsid w:val="006D2C24"/>
    <w:rsid w:val="006E26E5"/>
    <w:rsid w:val="006E5413"/>
    <w:rsid w:val="006F24E4"/>
    <w:rsid w:val="006F4260"/>
    <w:rsid w:val="007007B7"/>
    <w:rsid w:val="0070795C"/>
    <w:rsid w:val="00722137"/>
    <w:rsid w:val="00727099"/>
    <w:rsid w:val="00731737"/>
    <w:rsid w:val="00732420"/>
    <w:rsid w:val="00737C1E"/>
    <w:rsid w:val="00752087"/>
    <w:rsid w:val="00754E51"/>
    <w:rsid w:val="0075710D"/>
    <w:rsid w:val="0077681C"/>
    <w:rsid w:val="0078219F"/>
    <w:rsid w:val="007851E7"/>
    <w:rsid w:val="007925FB"/>
    <w:rsid w:val="00797332"/>
    <w:rsid w:val="007A4B38"/>
    <w:rsid w:val="007B60FD"/>
    <w:rsid w:val="007C2D6C"/>
    <w:rsid w:val="007C47E6"/>
    <w:rsid w:val="007D273B"/>
    <w:rsid w:val="007F2ECD"/>
    <w:rsid w:val="0080400C"/>
    <w:rsid w:val="00805C5F"/>
    <w:rsid w:val="00820A90"/>
    <w:rsid w:val="00834370"/>
    <w:rsid w:val="00841D4B"/>
    <w:rsid w:val="0084350D"/>
    <w:rsid w:val="00845417"/>
    <w:rsid w:val="00857DD4"/>
    <w:rsid w:val="00862B8E"/>
    <w:rsid w:val="00866051"/>
    <w:rsid w:val="0087640E"/>
    <w:rsid w:val="0088009F"/>
    <w:rsid w:val="008841CB"/>
    <w:rsid w:val="00886512"/>
    <w:rsid w:val="00895692"/>
    <w:rsid w:val="008A2F5D"/>
    <w:rsid w:val="008B3681"/>
    <w:rsid w:val="008B4FBC"/>
    <w:rsid w:val="008B767F"/>
    <w:rsid w:val="008B77BD"/>
    <w:rsid w:val="008C6112"/>
    <w:rsid w:val="008D31BF"/>
    <w:rsid w:val="008D31E8"/>
    <w:rsid w:val="008F2062"/>
    <w:rsid w:val="0090245A"/>
    <w:rsid w:val="0090728F"/>
    <w:rsid w:val="0091260F"/>
    <w:rsid w:val="00915AAF"/>
    <w:rsid w:val="00927A4D"/>
    <w:rsid w:val="00930B61"/>
    <w:rsid w:val="00943512"/>
    <w:rsid w:val="00950AE6"/>
    <w:rsid w:val="00973F36"/>
    <w:rsid w:val="009768D0"/>
    <w:rsid w:val="00980376"/>
    <w:rsid w:val="0098192A"/>
    <w:rsid w:val="00990689"/>
    <w:rsid w:val="009913F7"/>
    <w:rsid w:val="00993804"/>
    <w:rsid w:val="0099685D"/>
    <w:rsid w:val="009A1EEE"/>
    <w:rsid w:val="009A2431"/>
    <w:rsid w:val="009A3FE5"/>
    <w:rsid w:val="009A418A"/>
    <w:rsid w:val="009B7744"/>
    <w:rsid w:val="009C16AB"/>
    <w:rsid w:val="009D7D04"/>
    <w:rsid w:val="009E702E"/>
    <w:rsid w:val="009E741A"/>
    <w:rsid w:val="009E7683"/>
    <w:rsid w:val="009F0A3B"/>
    <w:rsid w:val="00A00259"/>
    <w:rsid w:val="00A04C5B"/>
    <w:rsid w:val="00A11296"/>
    <w:rsid w:val="00A1284C"/>
    <w:rsid w:val="00A260E4"/>
    <w:rsid w:val="00A3384B"/>
    <w:rsid w:val="00A45BF7"/>
    <w:rsid w:val="00A45D2E"/>
    <w:rsid w:val="00A520C1"/>
    <w:rsid w:val="00A57CEF"/>
    <w:rsid w:val="00A823F7"/>
    <w:rsid w:val="00A97053"/>
    <w:rsid w:val="00AA3A05"/>
    <w:rsid w:val="00AA45CB"/>
    <w:rsid w:val="00AA4FFA"/>
    <w:rsid w:val="00AB7045"/>
    <w:rsid w:val="00AE1A34"/>
    <w:rsid w:val="00AE3A32"/>
    <w:rsid w:val="00AF43EC"/>
    <w:rsid w:val="00B16B43"/>
    <w:rsid w:val="00B231B1"/>
    <w:rsid w:val="00B34453"/>
    <w:rsid w:val="00B36671"/>
    <w:rsid w:val="00B42D8C"/>
    <w:rsid w:val="00B556EB"/>
    <w:rsid w:val="00B60548"/>
    <w:rsid w:val="00B70700"/>
    <w:rsid w:val="00B73A38"/>
    <w:rsid w:val="00B7475B"/>
    <w:rsid w:val="00B838B6"/>
    <w:rsid w:val="00B85CD1"/>
    <w:rsid w:val="00BA18B9"/>
    <w:rsid w:val="00BA1EC4"/>
    <w:rsid w:val="00BA2CE6"/>
    <w:rsid w:val="00BA7794"/>
    <w:rsid w:val="00BB7641"/>
    <w:rsid w:val="00BD47AE"/>
    <w:rsid w:val="00BD711E"/>
    <w:rsid w:val="00BE1654"/>
    <w:rsid w:val="00BE3471"/>
    <w:rsid w:val="00BF05B2"/>
    <w:rsid w:val="00BF4623"/>
    <w:rsid w:val="00C001DB"/>
    <w:rsid w:val="00C0083F"/>
    <w:rsid w:val="00C0134C"/>
    <w:rsid w:val="00C01681"/>
    <w:rsid w:val="00C06729"/>
    <w:rsid w:val="00C16897"/>
    <w:rsid w:val="00C17557"/>
    <w:rsid w:val="00C21CAD"/>
    <w:rsid w:val="00C24AEF"/>
    <w:rsid w:val="00C46EB2"/>
    <w:rsid w:val="00C47F3A"/>
    <w:rsid w:val="00C57562"/>
    <w:rsid w:val="00C6476D"/>
    <w:rsid w:val="00C7004E"/>
    <w:rsid w:val="00C7128B"/>
    <w:rsid w:val="00C7217A"/>
    <w:rsid w:val="00C83CF2"/>
    <w:rsid w:val="00C86359"/>
    <w:rsid w:val="00C86BA2"/>
    <w:rsid w:val="00C87EC8"/>
    <w:rsid w:val="00C92575"/>
    <w:rsid w:val="00CA6D3A"/>
    <w:rsid w:val="00CB36B1"/>
    <w:rsid w:val="00CB4514"/>
    <w:rsid w:val="00CC512C"/>
    <w:rsid w:val="00CD6A25"/>
    <w:rsid w:val="00CE1B16"/>
    <w:rsid w:val="00CE5198"/>
    <w:rsid w:val="00CF0A6C"/>
    <w:rsid w:val="00CF2690"/>
    <w:rsid w:val="00CF49A8"/>
    <w:rsid w:val="00CF4D11"/>
    <w:rsid w:val="00D07626"/>
    <w:rsid w:val="00D17F16"/>
    <w:rsid w:val="00D33B5F"/>
    <w:rsid w:val="00D4142D"/>
    <w:rsid w:val="00D43C15"/>
    <w:rsid w:val="00D448E2"/>
    <w:rsid w:val="00D522EE"/>
    <w:rsid w:val="00D56003"/>
    <w:rsid w:val="00D62EA2"/>
    <w:rsid w:val="00D676D6"/>
    <w:rsid w:val="00D70315"/>
    <w:rsid w:val="00D70FD7"/>
    <w:rsid w:val="00D946DA"/>
    <w:rsid w:val="00D94ED9"/>
    <w:rsid w:val="00DA0533"/>
    <w:rsid w:val="00DA7ACF"/>
    <w:rsid w:val="00DB0BA2"/>
    <w:rsid w:val="00DB3050"/>
    <w:rsid w:val="00DD770B"/>
    <w:rsid w:val="00DE0E0B"/>
    <w:rsid w:val="00DE6281"/>
    <w:rsid w:val="00DE671D"/>
    <w:rsid w:val="00DF321C"/>
    <w:rsid w:val="00DF4F90"/>
    <w:rsid w:val="00E02FDE"/>
    <w:rsid w:val="00E04ACB"/>
    <w:rsid w:val="00E0659A"/>
    <w:rsid w:val="00E069A1"/>
    <w:rsid w:val="00E14396"/>
    <w:rsid w:val="00E3466C"/>
    <w:rsid w:val="00E3591C"/>
    <w:rsid w:val="00E37736"/>
    <w:rsid w:val="00E37ACE"/>
    <w:rsid w:val="00E419F5"/>
    <w:rsid w:val="00E57EF0"/>
    <w:rsid w:val="00E85E79"/>
    <w:rsid w:val="00E86462"/>
    <w:rsid w:val="00E86AA0"/>
    <w:rsid w:val="00EA18ED"/>
    <w:rsid w:val="00EA209F"/>
    <w:rsid w:val="00EA39C6"/>
    <w:rsid w:val="00EA50B7"/>
    <w:rsid w:val="00EA702E"/>
    <w:rsid w:val="00EB4DA3"/>
    <w:rsid w:val="00EC7A8A"/>
    <w:rsid w:val="00ED63DF"/>
    <w:rsid w:val="00ED7F8C"/>
    <w:rsid w:val="00EE12DB"/>
    <w:rsid w:val="00EF6437"/>
    <w:rsid w:val="00F100DB"/>
    <w:rsid w:val="00F11B2F"/>
    <w:rsid w:val="00F13E45"/>
    <w:rsid w:val="00F16F63"/>
    <w:rsid w:val="00F20DD2"/>
    <w:rsid w:val="00F316CF"/>
    <w:rsid w:val="00F450A7"/>
    <w:rsid w:val="00F47881"/>
    <w:rsid w:val="00F515D9"/>
    <w:rsid w:val="00F54357"/>
    <w:rsid w:val="00F549CA"/>
    <w:rsid w:val="00F5596A"/>
    <w:rsid w:val="00F7447F"/>
    <w:rsid w:val="00F804F7"/>
    <w:rsid w:val="00F83532"/>
    <w:rsid w:val="00F90FA5"/>
    <w:rsid w:val="00FA7CBF"/>
    <w:rsid w:val="00FB6A6B"/>
    <w:rsid w:val="00FC11E5"/>
    <w:rsid w:val="00FC5409"/>
    <w:rsid w:val="00FC6E83"/>
    <w:rsid w:val="00FC7084"/>
    <w:rsid w:val="00FC7569"/>
    <w:rsid w:val="00FD68D1"/>
    <w:rsid w:val="00FD70EF"/>
    <w:rsid w:val="00FE4AF7"/>
    <w:rsid w:val="00FE4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DEBD4"/>
  <w15:docId w15:val="{BDD49528-7024-44EA-A1D5-BBD04C7D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219F"/>
    <w:rPr>
      <w:sz w:val="24"/>
      <w:szCs w:val="24"/>
    </w:rPr>
  </w:style>
  <w:style w:type="paragraph" w:styleId="Ttulo1">
    <w:name w:val="heading 1"/>
    <w:basedOn w:val="Encabezadodemensaje"/>
    <w:next w:val="Normal"/>
    <w:link w:val="Ttulo1Car"/>
    <w:uiPriority w:val="9"/>
    <w:qFormat/>
    <w:rsid w:val="00E069A1"/>
    <w:pPr>
      <w:keepNext/>
      <w:shd w:val="clear" w:color="auto" w:fill="1F497D" w:themeFill="text2"/>
      <w:spacing w:line="360" w:lineRule="auto"/>
      <w:jc w:val="center"/>
      <w:outlineLvl w:val="0"/>
    </w:pPr>
    <w:rPr>
      <w:rFonts w:ascii="Times New Roman" w:hAnsi="Times New Roman" w:cs="Arial"/>
      <w:b/>
      <w:bCs/>
      <w:color w:val="FFFFFF" w:themeColor="background1"/>
      <w:sz w:val="30"/>
    </w:rPr>
  </w:style>
  <w:style w:type="paragraph" w:styleId="Ttulo2">
    <w:name w:val="heading 2"/>
    <w:basedOn w:val="Normal"/>
    <w:next w:val="Normal"/>
    <w:autoRedefine/>
    <w:qFormat/>
    <w:rsid w:val="00A45BF7"/>
    <w:pPr>
      <w:keepNext/>
      <w:shd w:val="clear" w:color="auto" w:fill="FFFFFF" w:themeFill="background1"/>
      <w:ind w:left="-22"/>
      <w:outlineLvl w:val="1"/>
    </w:pPr>
    <w:rPr>
      <w:b/>
      <w:bCs/>
      <w:iCs/>
      <w:color w:val="1F497D" w:themeColor="text2"/>
    </w:rPr>
  </w:style>
  <w:style w:type="paragraph" w:styleId="Ttulo3">
    <w:name w:val="heading 3"/>
    <w:basedOn w:val="Normal"/>
    <w:next w:val="Normal"/>
    <w:qFormat/>
    <w:rsid w:val="00E3466C"/>
    <w:pPr>
      <w:keepNext/>
      <w:outlineLvl w:val="2"/>
    </w:pPr>
    <w:rPr>
      <w:rFonts w:cs="Arial"/>
      <w:b/>
      <w:bCs/>
      <w:color w:val="4F81BD" w:themeColor="accent1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768D0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768D0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768D0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768D0"/>
    <w:pPr>
      <w:spacing w:before="120" w:after="120"/>
      <w:outlineLvl w:val="2"/>
    </w:pPr>
    <w:rPr>
      <w:b/>
      <w:bCs/>
    </w:rPr>
  </w:style>
  <w:style w:type="paragraph" w:customStyle="1" w:styleId="node">
    <w:name w:val="node"/>
    <w:basedOn w:val="Normal"/>
    <w:rsid w:val="009768D0"/>
    <w:pPr>
      <w:spacing w:before="100" w:beforeAutospacing="1" w:after="100" w:afterAutospacing="1"/>
    </w:pPr>
  </w:style>
  <w:style w:type="paragraph" w:customStyle="1" w:styleId="MVietas">
    <w:name w:val="MViñetas"/>
    <w:basedOn w:val="MNormal"/>
    <w:rsid w:val="009768D0"/>
    <w:pPr>
      <w:numPr>
        <w:numId w:val="2"/>
      </w:numPr>
    </w:pPr>
  </w:style>
  <w:style w:type="paragraph" w:customStyle="1" w:styleId="MEsqNum">
    <w:name w:val="MEsqNum"/>
    <w:basedOn w:val="MNormal"/>
    <w:rsid w:val="009768D0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9768D0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9768D0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9768D0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768D0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768D0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9768D0"/>
    <w:pPr>
      <w:numPr>
        <w:ilvl w:val="1"/>
        <w:numId w:val="8"/>
      </w:numPr>
      <w:outlineLvl w:val="1"/>
    </w:pPr>
    <w:rPr>
      <w:sz w:val="20"/>
    </w:rPr>
  </w:style>
  <w:style w:type="paragraph" w:customStyle="1" w:styleId="MTtulo4">
    <w:name w:val="MTítulo4"/>
    <w:basedOn w:val="Ttulo3"/>
    <w:rsid w:val="009768D0"/>
    <w:rPr>
      <w:rFonts w:ascii="Verdana" w:hAnsi="Verdana"/>
    </w:rPr>
  </w:style>
  <w:style w:type="paragraph" w:styleId="TDC1">
    <w:name w:val="toc 1"/>
    <w:basedOn w:val="Normal"/>
    <w:next w:val="Normal"/>
    <w:autoRedefine/>
    <w:uiPriority w:val="39"/>
    <w:qFormat/>
    <w:rsid w:val="00DE6281"/>
    <w:pPr>
      <w:tabs>
        <w:tab w:val="left" w:pos="400"/>
        <w:tab w:val="right" w:leader="dot" w:pos="9072"/>
      </w:tabs>
      <w:spacing w:before="120" w:after="20"/>
    </w:pPr>
    <w:rPr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qFormat/>
    <w:rsid w:val="005E6315"/>
    <w:pPr>
      <w:tabs>
        <w:tab w:val="right" w:leader="dot" w:pos="9062"/>
      </w:tabs>
    </w:pPr>
    <w:rPr>
      <w:b/>
      <w:bCs/>
      <w:smallCaps/>
      <w:noProof/>
      <w:sz w:val="22"/>
    </w:rPr>
  </w:style>
  <w:style w:type="character" w:styleId="Hipervnculo">
    <w:name w:val="Hyperlink"/>
    <w:basedOn w:val="Fuentedeprrafopredeter"/>
    <w:uiPriority w:val="99"/>
    <w:rsid w:val="009768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9768D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68D0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uiPriority w:val="39"/>
    <w:rsid w:val="009768D0"/>
    <w:pPr>
      <w:ind w:left="800"/>
    </w:pPr>
    <w:rPr>
      <w:szCs w:val="21"/>
    </w:rPr>
  </w:style>
  <w:style w:type="character" w:styleId="Nmerodepgina">
    <w:name w:val="page number"/>
    <w:basedOn w:val="Fuentedeprrafopredeter"/>
    <w:rsid w:val="009768D0"/>
  </w:style>
  <w:style w:type="paragraph" w:customStyle="1" w:styleId="MTemaNormal">
    <w:name w:val="MTemaNormal"/>
    <w:basedOn w:val="MNormal"/>
    <w:rsid w:val="009768D0"/>
    <w:pPr>
      <w:ind w:left="567"/>
    </w:pPr>
  </w:style>
  <w:style w:type="paragraph" w:customStyle="1" w:styleId="MTemaVietas">
    <w:name w:val="MTemaViñetas"/>
    <w:basedOn w:val="MVietas"/>
    <w:rsid w:val="009768D0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768D0"/>
    <w:pPr>
      <w:numPr>
        <w:ilvl w:val="2"/>
        <w:numId w:val="9"/>
      </w:numPr>
      <w:tabs>
        <w:tab w:val="clear" w:pos="2098"/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uiPriority w:val="39"/>
    <w:qFormat/>
    <w:rsid w:val="00B73A38"/>
    <w:pPr>
      <w:tabs>
        <w:tab w:val="right" w:leader="dot" w:pos="9062"/>
      </w:tabs>
    </w:pPr>
    <w:rPr>
      <w:iCs/>
      <w:noProof/>
      <w:sz w:val="18"/>
    </w:rPr>
  </w:style>
  <w:style w:type="paragraph" w:styleId="TDC4">
    <w:name w:val="toc 4"/>
    <w:basedOn w:val="Normal"/>
    <w:next w:val="Normal"/>
    <w:autoRedefine/>
    <w:uiPriority w:val="39"/>
    <w:rsid w:val="009768D0"/>
    <w:pPr>
      <w:ind w:left="600"/>
    </w:pPr>
    <w:rPr>
      <w:szCs w:val="21"/>
    </w:rPr>
  </w:style>
  <w:style w:type="paragraph" w:styleId="TDC6">
    <w:name w:val="toc 6"/>
    <w:basedOn w:val="Normal"/>
    <w:next w:val="Normal"/>
    <w:autoRedefine/>
    <w:uiPriority w:val="39"/>
    <w:rsid w:val="009768D0"/>
    <w:pPr>
      <w:ind w:left="1000"/>
    </w:pPr>
    <w:rPr>
      <w:szCs w:val="21"/>
    </w:rPr>
  </w:style>
  <w:style w:type="paragraph" w:styleId="TDC7">
    <w:name w:val="toc 7"/>
    <w:basedOn w:val="Normal"/>
    <w:next w:val="Normal"/>
    <w:autoRedefine/>
    <w:uiPriority w:val="39"/>
    <w:rsid w:val="009768D0"/>
    <w:pPr>
      <w:ind w:left="1200"/>
    </w:pPr>
    <w:rPr>
      <w:szCs w:val="21"/>
    </w:rPr>
  </w:style>
  <w:style w:type="paragraph" w:styleId="TDC8">
    <w:name w:val="toc 8"/>
    <w:basedOn w:val="Normal"/>
    <w:next w:val="Normal"/>
    <w:autoRedefine/>
    <w:uiPriority w:val="39"/>
    <w:rsid w:val="009768D0"/>
    <w:pPr>
      <w:ind w:left="1400"/>
    </w:pPr>
    <w:rPr>
      <w:szCs w:val="21"/>
    </w:rPr>
  </w:style>
  <w:style w:type="paragraph" w:styleId="TDC9">
    <w:name w:val="toc 9"/>
    <w:basedOn w:val="Normal"/>
    <w:next w:val="Normal"/>
    <w:autoRedefine/>
    <w:uiPriority w:val="39"/>
    <w:rsid w:val="009768D0"/>
    <w:pPr>
      <w:ind w:left="1600"/>
    </w:pPr>
    <w:rPr>
      <w:szCs w:val="21"/>
    </w:rPr>
  </w:style>
  <w:style w:type="paragraph" w:customStyle="1" w:styleId="MTema4">
    <w:name w:val="MTema4"/>
    <w:basedOn w:val="MDetTitulo4"/>
    <w:rsid w:val="009768D0"/>
    <w:pPr>
      <w:numPr>
        <w:numId w:val="10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9768D0"/>
    <w:pPr>
      <w:numPr>
        <w:numId w:val="11"/>
      </w:numPr>
    </w:pPr>
  </w:style>
  <w:style w:type="paragraph" w:customStyle="1" w:styleId="MEsqNum2">
    <w:name w:val="MEsqNum2"/>
    <w:basedOn w:val="MEsqNum"/>
    <w:rsid w:val="009768D0"/>
    <w:pPr>
      <w:numPr>
        <w:ilvl w:val="1"/>
      </w:numPr>
    </w:pPr>
  </w:style>
  <w:style w:type="paragraph" w:customStyle="1" w:styleId="paragraph2">
    <w:name w:val="paragraph2"/>
    <w:basedOn w:val="Normal"/>
    <w:rsid w:val="009768D0"/>
    <w:pPr>
      <w:spacing w:before="80" w:line="240" w:lineRule="atLeast"/>
      <w:ind w:left="720"/>
      <w:jc w:val="both"/>
    </w:pPr>
    <w:rPr>
      <w:color w:val="00000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CE1B16"/>
    <w:pPr>
      <w:keepLines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rsid w:val="00CE1B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E1B16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75710D"/>
    <w:rPr>
      <w:rFonts w:ascii="Arial" w:hAnsi="Arial"/>
      <w:szCs w:val="24"/>
    </w:rPr>
  </w:style>
  <w:style w:type="paragraph" w:styleId="Sinespaciado">
    <w:name w:val="No Spacing"/>
    <w:link w:val="SinespaciadoCar"/>
    <w:uiPriority w:val="1"/>
    <w:qFormat/>
    <w:rsid w:val="00BB764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64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BB7641"/>
    <w:pPr>
      <w:spacing w:line="276" w:lineRule="auto"/>
    </w:pPr>
    <w:rPr>
      <w:sz w:val="24"/>
      <w:szCs w:val="24"/>
    </w:rPr>
  </w:style>
  <w:style w:type="paragraph" w:styleId="Ttulo">
    <w:name w:val="Title"/>
    <w:basedOn w:val="Normal1"/>
    <w:next w:val="Normal1"/>
    <w:link w:val="TtuloCar"/>
    <w:rsid w:val="00DD770B"/>
    <w:pPr>
      <w:keepNext/>
      <w:keepLines/>
      <w:spacing w:after="60" w:line="240" w:lineRule="auto"/>
    </w:pPr>
    <w:rPr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DD770B"/>
    <w:rPr>
      <w:sz w:val="36"/>
      <w:szCs w:val="36"/>
    </w:rPr>
  </w:style>
  <w:style w:type="paragraph" w:styleId="NormalWeb">
    <w:name w:val="Normal (Web)"/>
    <w:basedOn w:val="Normal"/>
    <w:uiPriority w:val="99"/>
    <w:unhideWhenUsed/>
    <w:rsid w:val="00DD770B"/>
    <w:pPr>
      <w:spacing w:before="100" w:beforeAutospacing="1" w:after="100" w:afterAutospacing="1"/>
    </w:pPr>
  </w:style>
  <w:style w:type="character" w:styleId="nfasis">
    <w:name w:val="Emphasis"/>
    <w:basedOn w:val="Fuentedeprrafopredeter"/>
    <w:qFormat/>
    <w:rsid w:val="009A2431"/>
    <w:rPr>
      <w:i/>
      <w:iCs/>
    </w:rPr>
  </w:style>
  <w:style w:type="table" w:styleId="Tablaconcuadrcula">
    <w:name w:val="Table Grid"/>
    <w:basedOn w:val="Tablanormal"/>
    <w:uiPriority w:val="39"/>
    <w:rsid w:val="000A6C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semiHidden/>
    <w:unhideWhenUsed/>
    <w:rsid w:val="009A418A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A418A"/>
    <w:rPr>
      <w:rFonts w:ascii="Arial" w:hAnsi="Arial"/>
    </w:rPr>
  </w:style>
  <w:style w:type="character" w:styleId="Refdenotaalpie">
    <w:name w:val="footnote reference"/>
    <w:basedOn w:val="Fuentedeprrafopredeter"/>
    <w:semiHidden/>
    <w:unhideWhenUsed/>
    <w:rsid w:val="009A418A"/>
    <w:rPr>
      <w:vertAlign w:val="superscript"/>
    </w:rPr>
  </w:style>
  <w:style w:type="paragraph" w:styleId="Prrafodelista">
    <w:name w:val="List Paragraph"/>
    <w:basedOn w:val="Normal"/>
    <w:uiPriority w:val="34"/>
    <w:qFormat/>
    <w:rsid w:val="00DE0E0B"/>
    <w:pPr>
      <w:ind w:left="720"/>
      <w:contextualSpacing/>
    </w:pPr>
  </w:style>
  <w:style w:type="paragraph" w:customStyle="1" w:styleId="Ttulo21">
    <w:name w:val="Título 21"/>
    <w:basedOn w:val="Normal"/>
    <w:uiPriority w:val="1"/>
    <w:qFormat/>
    <w:rsid w:val="00EA50B7"/>
    <w:pPr>
      <w:widowControl w:val="0"/>
      <w:autoSpaceDE w:val="0"/>
      <w:autoSpaceDN w:val="0"/>
      <w:ind w:left="926" w:hanging="709"/>
      <w:outlineLvl w:val="2"/>
    </w:pPr>
    <w:rPr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EA50B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50B7"/>
    <w:pPr>
      <w:widowControl w:val="0"/>
      <w:autoSpaceDE w:val="0"/>
      <w:autoSpaceDN w:val="0"/>
      <w:ind w:left="107"/>
    </w:pPr>
    <w:rPr>
      <w:rFonts w:eastAsia="Arial" w:cs="Arial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5E4B1B"/>
    <w:pPr>
      <w:widowControl w:val="0"/>
      <w:autoSpaceDE w:val="0"/>
      <w:autoSpaceDN w:val="0"/>
    </w:pPr>
    <w:rPr>
      <w:rFonts w:eastAsia="Arial" w:cs="Arial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4B1B"/>
    <w:rPr>
      <w:rFonts w:ascii="Arial" w:eastAsia="Arial" w:hAnsi="Arial" w:cs="Arial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304E7C"/>
    <w:rPr>
      <w:b/>
      <w:bCs/>
    </w:rPr>
  </w:style>
  <w:style w:type="character" w:customStyle="1" w:styleId="Ttulo1Car">
    <w:name w:val="Título 1 Car"/>
    <w:basedOn w:val="EncabezadodemensajeCar"/>
    <w:link w:val="Ttulo1"/>
    <w:uiPriority w:val="9"/>
    <w:rsid w:val="00E069A1"/>
    <w:rPr>
      <w:rFonts w:asciiTheme="majorHAnsi" w:eastAsiaTheme="majorEastAsia" w:hAnsiTheme="majorHAnsi" w:cs="Arial"/>
      <w:b/>
      <w:bCs/>
      <w:color w:val="FFFFFF" w:themeColor="background1"/>
      <w:sz w:val="30"/>
      <w:szCs w:val="24"/>
      <w:shd w:val="clear" w:color="auto" w:fill="1F497D" w:themeFill="text2"/>
    </w:rPr>
  </w:style>
  <w:style w:type="paragraph" w:styleId="Encabezadodemensaje">
    <w:name w:val="Message Header"/>
    <w:basedOn w:val="Normal"/>
    <w:link w:val="EncabezadodemensajeCar"/>
    <w:semiHidden/>
    <w:unhideWhenUsed/>
    <w:rsid w:val="00304E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304E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tulo">
    <w:name w:val="Subtitle"/>
    <w:basedOn w:val="Normal"/>
    <w:next w:val="Normal"/>
    <w:link w:val="SubttuloCar"/>
    <w:qFormat/>
    <w:rsid w:val="006302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6302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1320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/>
    </w:rPr>
  </w:style>
  <w:style w:type="character" w:customStyle="1" w:styleId="label">
    <w:name w:val="label"/>
    <w:basedOn w:val="Fuentedeprrafopredeter"/>
    <w:rsid w:val="005E6315"/>
    <w:rPr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15D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A209F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A00DB-334A-46F8-8AD5-1A4758B8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12</TotalTime>
  <Pages>6</Pages>
  <Words>40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MER</vt:lpstr>
      <vt:lpstr>requerimientos</vt:lpstr>
    </vt:vector>
  </TitlesOfParts>
  <Company>Particular</Company>
  <LinksUpToDate>false</LinksUpToDate>
  <CharactersWithSpaces>262</CharactersWithSpaces>
  <SharedDoc>false</SharedDoc>
  <HLinks>
    <vt:vector size="162" baseType="variant"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_Toc95287986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_Toc95287985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_Toc95287984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_Toc95287983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_Toc95287982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_Toc95287981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_Toc95287980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_Toc95287979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_Toc95287978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_Toc95287977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_Toc95287976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_Toc95287975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_Toc95287974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_Toc95287973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_Toc95287972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_Toc95287971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_Toc95287970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_Toc95287969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_Toc95287968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_Toc95287967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_Toc95287966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_Toc95287965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_Toc95287964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_Toc95287963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_Toc95287962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_Toc95287961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_Toc95287960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</dc:title>
  <dc:subject>.</dc:subject>
  <dc:creator>UTEC</dc:creator>
  <cp:keywords>.</cp:keywords>
  <dc:description>.</dc:description>
  <cp:lastModifiedBy>Maria Irigoitia</cp:lastModifiedBy>
  <cp:revision>3</cp:revision>
  <cp:lastPrinted>2020-11-15T00:49:00Z</cp:lastPrinted>
  <dcterms:created xsi:type="dcterms:W3CDTF">2020-11-29T01:07:00Z</dcterms:created>
  <dcterms:modified xsi:type="dcterms:W3CDTF">2020-11-29T01:12:00Z</dcterms:modified>
  <cp:category>.</cp:category>
  <cp:contentStatus>.</cp:contentStatus>
</cp:coreProperties>
</file>